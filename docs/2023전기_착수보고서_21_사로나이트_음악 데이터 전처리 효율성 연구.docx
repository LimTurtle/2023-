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맑은 고딕" w:eastAsia="맑은 고딕" w:hAnsi="맑은 고딕" w:cstheme="minorBidi"/>
          <w:b w:val="0"/>
          <w:color w:val="auto"/>
          <w:sz w:val="22"/>
          <w:szCs w:val="22"/>
          <w:lang w:val="ko-KR"/>
        </w:rPr>
        <w:id w:val="-3609860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color w:val="2A2A2A" w:themeColor="text2"/>
        </w:rPr>
      </w:sdtEndPr>
      <w:sdtContent>
        <w:p w14:paraId="4B422CF5" w14:textId="7FC142BD" w:rsidR="000A48CA" w:rsidRPr="00C20FD5" w:rsidRDefault="000A48CA">
          <w:pPr>
            <w:pStyle w:val="TOC"/>
            <w:rPr>
              <w:rFonts w:ascii="맑은 고딕" w:eastAsia="맑은 고딕" w:hAnsi="맑은 고딕"/>
              <w:color w:val="auto"/>
              <w:sz w:val="60"/>
              <w:szCs w:val="60"/>
            </w:rPr>
          </w:pPr>
          <w:r w:rsidRPr="00C20FD5">
            <w:rPr>
              <w:rFonts w:ascii="맑은 고딕" w:eastAsia="맑은 고딕" w:hAnsi="맑은 고딕"/>
              <w:color w:val="auto"/>
              <w:sz w:val="60"/>
              <w:szCs w:val="60"/>
              <w:lang w:val="ko-KR"/>
            </w:rPr>
            <w:t>목차</w:t>
          </w:r>
        </w:p>
        <w:p w14:paraId="623F8EDE" w14:textId="2209B7D7" w:rsidR="000A48CA" w:rsidRPr="00C20FD5" w:rsidRDefault="000A48CA" w:rsidP="00CF501F">
          <w:pPr>
            <w:pStyle w:val="12"/>
            <w:numPr>
              <w:ilvl w:val="0"/>
              <w:numId w:val="3"/>
            </w:numPr>
            <w:rPr>
              <w:rFonts w:ascii="맑은 고딕" w:eastAsia="맑은 고딕" w:hAnsi="맑은 고딕"/>
            </w:rPr>
          </w:pPr>
          <w:r w:rsidRPr="00C20FD5">
            <w:rPr>
              <w:rFonts w:ascii="맑은 고딕" w:eastAsia="맑은 고딕" w:hAnsi="맑은 고딕" w:hint="eastAsia"/>
              <w:b/>
              <w:bCs/>
            </w:rPr>
            <w:t>과제 목표</w:t>
          </w:r>
          <w:r w:rsidRPr="00C20FD5">
            <w:rPr>
              <w:rFonts w:ascii="맑은 고딕" w:eastAsia="맑은 고딕" w:hAnsi="맑은 고딕"/>
            </w:rPr>
            <w:ptab w:relativeTo="margin" w:alignment="right" w:leader="dot"/>
          </w:r>
          <w:r w:rsidR="00747E17" w:rsidRPr="00C20FD5">
            <w:rPr>
              <w:rFonts w:ascii="맑은 고딕" w:eastAsia="맑은 고딕" w:hAnsi="맑은 고딕"/>
              <w:b/>
              <w:bCs/>
              <w:lang w:val="ko-KR"/>
            </w:rPr>
            <w:t>2</w:t>
          </w:r>
        </w:p>
        <w:p w14:paraId="3B58BD68" w14:textId="17E0A7F6" w:rsidR="000A48CA" w:rsidRPr="00C20FD5" w:rsidRDefault="000A48CA" w:rsidP="00CF501F">
          <w:pPr>
            <w:pStyle w:val="12"/>
            <w:numPr>
              <w:ilvl w:val="0"/>
              <w:numId w:val="3"/>
            </w:numPr>
            <w:rPr>
              <w:rFonts w:ascii="맑은 고딕" w:eastAsia="맑은 고딕" w:hAnsi="맑은 고딕"/>
              <w:b/>
              <w:bCs/>
              <w:lang w:val="ko-KR"/>
            </w:rPr>
          </w:pPr>
          <w:r w:rsidRPr="00C20FD5">
            <w:rPr>
              <w:rFonts w:ascii="맑은 고딕" w:eastAsia="맑은 고딕" w:hAnsi="맑은 고딕" w:hint="eastAsia"/>
              <w:b/>
              <w:bCs/>
            </w:rPr>
            <w:t>과제 내용</w:t>
          </w:r>
          <w:r w:rsidRPr="00C20FD5">
            <w:rPr>
              <w:rFonts w:ascii="맑은 고딕" w:eastAsia="맑은 고딕" w:hAnsi="맑은 고딕"/>
            </w:rPr>
            <w:ptab w:relativeTo="margin" w:alignment="right" w:leader="dot"/>
          </w:r>
          <w:r w:rsidR="00747E17" w:rsidRPr="00C20FD5">
            <w:rPr>
              <w:rFonts w:ascii="맑은 고딕" w:eastAsia="맑은 고딕" w:hAnsi="맑은 고딕"/>
              <w:b/>
              <w:bCs/>
              <w:lang w:val="ko-KR"/>
            </w:rPr>
            <w:t>2</w:t>
          </w:r>
        </w:p>
        <w:p w14:paraId="1505D2CF" w14:textId="269FD2E7" w:rsidR="000A48CA" w:rsidRPr="00C20FD5" w:rsidRDefault="000A48CA" w:rsidP="00CF501F">
          <w:pPr>
            <w:pStyle w:val="aff1"/>
            <w:numPr>
              <w:ilvl w:val="1"/>
              <w:numId w:val="3"/>
            </w:numPr>
            <w:ind w:leftChars="0"/>
            <w:rPr>
              <w:rFonts w:ascii="맑은 고딕" w:eastAsia="맑은 고딕" w:hAnsi="맑은 고딕"/>
              <w:color w:val="auto"/>
              <w:lang w:val="ko-KR"/>
            </w:rPr>
          </w:pPr>
          <w:r w:rsidRPr="00C20FD5">
            <w:rPr>
              <w:rFonts w:ascii="맑은 고딕" w:eastAsia="맑은 고딕" w:hAnsi="맑은 고딕" w:hint="eastAsia"/>
              <w:color w:val="auto"/>
              <w:lang w:val="ko-KR"/>
            </w:rPr>
            <w:t xml:space="preserve"> 데이터 입력</w:t>
          </w:r>
        </w:p>
        <w:p w14:paraId="3E3F7A03" w14:textId="1325A7B7" w:rsidR="000A48CA" w:rsidRPr="00C20FD5" w:rsidRDefault="000A48CA" w:rsidP="00CF501F">
          <w:pPr>
            <w:pStyle w:val="aff1"/>
            <w:numPr>
              <w:ilvl w:val="1"/>
              <w:numId w:val="3"/>
            </w:numPr>
            <w:ind w:leftChars="0"/>
            <w:rPr>
              <w:rFonts w:ascii="맑은 고딕" w:eastAsia="맑은 고딕" w:hAnsi="맑은 고딕"/>
              <w:color w:val="auto"/>
              <w:lang w:val="ko-KR"/>
            </w:rPr>
          </w:pPr>
          <w:r w:rsidRPr="00C20FD5">
            <w:rPr>
              <w:rFonts w:ascii="맑은 고딕" w:eastAsia="맑은 고딕" w:hAnsi="맑은 고딕" w:hint="eastAsia"/>
              <w:color w:val="auto"/>
              <w:lang w:val="ko-KR"/>
            </w:rPr>
            <w:t xml:space="preserve"> 세부 과제 내용</w:t>
          </w:r>
        </w:p>
        <w:p w14:paraId="1CD5B6CE" w14:textId="501DD29F" w:rsidR="000A48CA" w:rsidRPr="00C20FD5" w:rsidRDefault="000A48CA" w:rsidP="00CF501F">
          <w:pPr>
            <w:pStyle w:val="aff1"/>
            <w:numPr>
              <w:ilvl w:val="2"/>
              <w:numId w:val="3"/>
            </w:numPr>
            <w:ind w:leftChars="0"/>
            <w:rPr>
              <w:rFonts w:ascii="맑은 고딕" w:eastAsia="맑은 고딕" w:hAnsi="맑은 고딕"/>
              <w:color w:val="auto"/>
              <w:lang w:val="ko-KR"/>
            </w:rPr>
          </w:pPr>
          <w:r w:rsidRPr="00C20FD5">
            <w:rPr>
              <w:rFonts w:ascii="맑은 고딕" w:eastAsia="맑은 고딕" w:hAnsi="맑은 고딕" w:hint="eastAsia"/>
              <w:color w:val="auto"/>
              <w:lang w:val="ko-KR"/>
            </w:rPr>
            <w:t xml:space="preserve"> 데이터 분석</w:t>
          </w:r>
        </w:p>
        <w:p w14:paraId="02E91D00" w14:textId="0C132E3C" w:rsidR="000A48CA" w:rsidRPr="00C20FD5" w:rsidRDefault="000A48CA" w:rsidP="00CF501F">
          <w:pPr>
            <w:pStyle w:val="aff1"/>
            <w:numPr>
              <w:ilvl w:val="2"/>
              <w:numId w:val="3"/>
            </w:numPr>
            <w:ind w:leftChars="0"/>
            <w:rPr>
              <w:rFonts w:ascii="맑은 고딕" w:eastAsia="맑은 고딕" w:hAnsi="맑은 고딕"/>
              <w:color w:val="auto"/>
              <w:lang w:val="ko-KR"/>
            </w:rPr>
          </w:pPr>
          <w:r w:rsidRPr="00C20FD5">
            <w:rPr>
              <w:rFonts w:ascii="맑은 고딕" w:eastAsia="맑은 고딕" w:hAnsi="맑은 고딕" w:hint="eastAsia"/>
              <w:color w:val="auto"/>
              <w:lang w:val="ko-KR"/>
            </w:rPr>
            <w:t xml:space="preserve"> 데이터 전처리</w:t>
          </w:r>
        </w:p>
        <w:p w14:paraId="223AC379" w14:textId="147990A9" w:rsidR="000A48CA" w:rsidRPr="00C20FD5" w:rsidRDefault="000A48CA" w:rsidP="00CF501F">
          <w:pPr>
            <w:pStyle w:val="aff1"/>
            <w:numPr>
              <w:ilvl w:val="2"/>
              <w:numId w:val="3"/>
            </w:numPr>
            <w:ind w:leftChars="0"/>
            <w:rPr>
              <w:rFonts w:ascii="맑은 고딕" w:eastAsia="맑은 고딕" w:hAnsi="맑은 고딕"/>
              <w:color w:val="auto"/>
              <w:lang w:val="ko-KR"/>
            </w:rPr>
          </w:pPr>
          <w:r w:rsidRPr="00C20FD5">
            <w:rPr>
              <w:rFonts w:ascii="맑은 고딕" w:eastAsia="맑은 고딕" w:hAnsi="맑은 고딕" w:hint="eastAsia"/>
              <w:color w:val="auto"/>
              <w:lang w:val="ko-KR"/>
            </w:rPr>
            <w:t xml:space="preserve"> 음악 추천 모형 구축</w:t>
          </w:r>
        </w:p>
        <w:p w14:paraId="59B6CF89" w14:textId="47AC00CD" w:rsidR="00732F14" w:rsidRDefault="00732F14" w:rsidP="00CF501F">
          <w:pPr>
            <w:pStyle w:val="aff1"/>
            <w:numPr>
              <w:ilvl w:val="1"/>
              <w:numId w:val="3"/>
            </w:numPr>
            <w:ind w:leftChars="0"/>
            <w:rPr>
              <w:rFonts w:ascii="맑은 고딕" w:eastAsia="맑은 고딕" w:hAnsi="맑은 고딕"/>
              <w:color w:val="auto"/>
              <w:lang w:val="ko-KR"/>
            </w:rPr>
          </w:pPr>
          <w:r w:rsidRPr="00C20FD5">
            <w:rPr>
              <w:rFonts w:ascii="맑은 고딕" w:eastAsia="맑은 고딕" w:hAnsi="맑은 고딕" w:hint="eastAsia"/>
              <w:color w:val="auto"/>
              <w:lang w:val="ko-KR"/>
            </w:rPr>
            <w:t>전처리에 따른 모델 성능 분석</w:t>
          </w:r>
        </w:p>
        <w:p w14:paraId="48E81B51" w14:textId="7073B51B" w:rsidR="00FD3CFF" w:rsidRPr="00C20FD5" w:rsidRDefault="00FD3CFF" w:rsidP="00CF501F">
          <w:pPr>
            <w:pStyle w:val="aff1"/>
            <w:numPr>
              <w:ilvl w:val="1"/>
              <w:numId w:val="3"/>
            </w:numPr>
            <w:ind w:leftChars="0"/>
            <w:rPr>
              <w:rFonts w:ascii="맑은 고딕" w:eastAsia="맑은 고딕" w:hAnsi="맑은 고딕"/>
              <w:color w:val="auto"/>
              <w:lang w:val="ko-KR"/>
            </w:rPr>
          </w:pPr>
          <w:proofErr w:type="spellStart"/>
          <w:r>
            <w:rPr>
              <w:rFonts w:ascii="맑은 고딕" w:eastAsia="맑은 고딕" w:hAnsi="맑은 고딕" w:hint="eastAsia"/>
              <w:color w:val="auto"/>
              <w:lang w:val="ko-KR"/>
            </w:rPr>
            <w:t>전처리</w:t>
          </w:r>
          <w:proofErr w:type="spellEnd"/>
          <w:r>
            <w:rPr>
              <w:rFonts w:ascii="맑은 고딕" w:eastAsia="맑은 고딕" w:hAnsi="맑은 고딕" w:hint="eastAsia"/>
              <w:color w:val="auto"/>
              <w:lang w:val="ko-KR"/>
            </w:rPr>
            <w:t xml:space="preserve"> 방법 별 결과 시각화</w:t>
          </w:r>
        </w:p>
        <w:p w14:paraId="0075C78F" w14:textId="7BC61A1C" w:rsidR="00FD3CFF" w:rsidRDefault="00732F14" w:rsidP="00FD3CFF">
          <w:pPr>
            <w:pStyle w:val="22"/>
            <w:ind w:left="0" w:firstLine="720"/>
            <w:rPr>
              <w:rFonts w:ascii="맑은 고딕" w:eastAsia="맑은 고딕" w:hAnsi="맑은 고딕"/>
              <w:lang w:val="ko-KR"/>
            </w:rPr>
          </w:pPr>
          <w:r w:rsidRPr="00C20FD5">
            <w:rPr>
              <w:rFonts w:ascii="맑은 고딕" w:eastAsia="맑은 고딕" w:hAnsi="맑은 고딕"/>
              <w:b/>
              <w:bCs/>
            </w:rPr>
            <w:t xml:space="preserve">3. </w:t>
          </w:r>
          <w:r w:rsidR="000A48CA" w:rsidRPr="00C20FD5">
            <w:rPr>
              <w:rFonts w:ascii="맑은 고딕" w:eastAsia="맑은 고딕" w:hAnsi="맑은 고딕" w:hint="eastAsia"/>
              <w:b/>
              <w:bCs/>
            </w:rPr>
            <w:t>설계 문서</w:t>
          </w:r>
          <w:r w:rsidR="000A48CA" w:rsidRPr="00C20FD5">
            <w:rPr>
              <w:rFonts w:ascii="맑은 고딕" w:eastAsia="맑은 고딕" w:hAnsi="맑은 고딕"/>
            </w:rPr>
            <w:ptab w:relativeTo="margin" w:alignment="right" w:leader="dot"/>
          </w:r>
          <w:r w:rsidR="00FD3CFF" w:rsidRPr="00FD3CFF">
            <w:rPr>
              <w:rFonts w:ascii="맑은 고딕" w:eastAsia="맑은 고딕" w:hAnsi="맑은 고딕"/>
              <w:b/>
              <w:bCs/>
              <w:lang w:val="ko-KR"/>
            </w:rPr>
            <w:t>8</w:t>
          </w:r>
        </w:p>
        <w:p w14:paraId="2BACF436" w14:textId="704FC451" w:rsidR="00FD3CFF" w:rsidRPr="00FD3CFF" w:rsidRDefault="00FD3CFF" w:rsidP="00FD3CFF">
          <w:pPr>
            <w:pStyle w:val="22"/>
            <w:ind w:left="0" w:firstLine="720"/>
            <w:rPr>
              <w:rFonts w:ascii="맑은 고딕" w:eastAsia="맑은 고딕" w:hAnsi="맑은 고딕" w:hint="eastAsia"/>
              <w:lang w:val="ko-KR"/>
            </w:rPr>
          </w:pPr>
          <w:r>
            <w:rPr>
              <w:rFonts w:ascii="맑은 고딕" w:eastAsia="맑은 고딕" w:hAnsi="맑은 고딕"/>
              <w:b/>
              <w:bCs/>
            </w:rPr>
            <w:t>4</w:t>
          </w:r>
          <w:r w:rsidRPr="00C20FD5">
            <w:rPr>
              <w:rFonts w:ascii="맑은 고딕" w:eastAsia="맑은 고딕" w:hAnsi="맑은 고딕"/>
              <w:b/>
              <w:bCs/>
            </w:rPr>
            <w:t xml:space="preserve">. </w:t>
          </w:r>
          <w:r>
            <w:rPr>
              <w:rFonts w:ascii="맑은 고딕" w:eastAsia="맑은 고딕" w:hAnsi="맑은 고딕" w:hint="eastAsia"/>
              <w:b/>
              <w:bCs/>
            </w:rPr>
            <w:t>전체 구상도</w:t>
          </w:r>
          <w:r w:rsidRPr="00C20FD5">
            <w:rPr>
              <w:rFonts w:ascii="맑은 고딕" w:eastAsia="맑은 고딕" w:hAnsi="맑은 고딕"/>
            </w:rPr>
            <w:ptab w:relativeTo="margin" w:alignment="right" w:leader="dot"/>
          </w:r>
          <w:r w:rsidRPr="00FD3CFF">
            <w:rPr>
              <w:rFonts w:ascii="맑은 고딕" w:eastAsia="맑은 고딕" w:hAnsi="맑은 고딕"/>
              <w:b/>
              <w:bCs/>
              <w:lang w:val="ko-KR"/>
            </w:rPr>
            <w:t>9</w:t>
          </w:r>
        </w:p>
        <w:p w14:paraId="0DF925C2" w14:textId="5024A691" w:rsidR="00FD3CFF" w:rsidRDefault="00FD3CFF" w:rsidP="00FD3CFF">
          <w:pPr>
            <w:pStyle w:val="33"/>
            <w:ind w:left="446" w:firstLine="274"/>
            <w:rPr>
              <w:rFonts w:ascii="맑은 고딕" w:eastAsia="맑은 고딕" w:hAnsi="맑은 고딕"/>
              <w:lang w:val="ko-KR"/>
            </w:rPr>
          </w:pPr>
          <w:r>
            <w:rPr>
              <w:rFonts w:ascii="맑은 고딕" w:eastAsia="맑은 고딕" w:hAnsi="맑은 고딕"/>
              <w:b/>
              <w:bCs/>
            </w:rPr>
            <w:t>5</w:t>
          </w:r>
          <w:r w:rsidR="000A48CA" w:rsidRPr="00C20FD5">
            <w:rPr>
              <w:rFonts w:ascii="맑은 고딕" w:eastAsia="맑은 고딕" w:hAnsi="맑은 고딕"/>
              <w:b/>
              <w:bCs/>
            </w:rPr>
            <w:t xml:space="preserve">. </w:t>
          </w:r>
          <w:r w:rsidR="000A48CA" w:rsidRPr="00C20FD5">
            <w:rPr>
              <w:rFonts w:ascii="맑은 고딕" w:eastAsia="맑은 고딕" w:hAnsi="맑은 고딕" w:hint="eastAsia"/>
              <w:b/>
              <w:bCs/>
            </w:rPr>
            <w:t>개발 일정 및 역할 분담</w:t>
          </w:r>
          <w:r w:rsidR="000A48CA" w:rsidRPr="00C20FD5">
            <w:rPr>
              <w:rFonts w:ascii="맑은 고딕" w:eastAsia="맑은 고딕" w:hAnsi="맑은 고딕"/>
            </w:rPr>
            <w:ptab w:relativeTo="margin" w:alignment="right" w:leader="dot"/>
          </w:r>
          <w:r w:rsidRPr="00FD3CFF">
            <w:rPr>
              <w:rFonts w:ascii="맑은 고딕" w:eastAsia="맑은 고딕" w:hAnsi="맑은 고딕"/>
              <w:b/>
              <w:bCs/>
              <w:lang w:val="ko-KR"/>
            </w:rPr>
            <w:t>9</w:t>
          </w:r>
        </w:p>
        <w:p w14:paraId="0B9256EA" w14:textId="0C84CBDF" w:rsidR="00FD3CFF" w:rsidRPr="00FD3CFF" w:rsidRDefault="00FD3CFF" w:rsidP="00FD3CFF">
          <w:pPr>
            <w:pStyle w:val="aff1"/>
            <w:numPr>
              <w:ilvl w:val="1"/>
              <w:numId w:val="11"/>
            </w:numPr>
            <w:ind w:leftChars="0"/>
            <w:rPr>
              <w:rFonts w:ascii="맑은 고딕" w:eastAsia="맑은 고딕" w:hAnsi="맑은 고딕"/>
              <w:color w:val="auto"/>
              <w:lang w:val="ko-KR"/>
            </w:rPr>
          </w:pPr>
          <w:r>
            <w:rPr>
              <w:rFonts w:ascii="맑은 고딕" w:eastAsia="맑은 고딕" w:hAnsi="맑은 고딕" w:hint="eastAsia"/>
              <w:color w:val="auto"/>
              <w:lang w:val="ko-KR"/>
            </w:rPr>
            <w:t>개발 일정</w:t>
          </w:r>
        </w:p>
        <w:p w14:paraId="00ECC18E" w14:textId="10446799" w:rsidR="00465B73" w:rsidRPr="00FD3CFF" w:rsidRDefault="00FD3CFF" w:rsidP="00FD3CFF">
          <w:pPr>
            <w:ind w:left="1000"/>
            <w:rPr>
              <w:rFonts w:ascii="맑은 고딕" w:eastAsia="맑은 고딕" w:hAnsi="맑은 고딕"/>
              <w:color w:val="auto"/>
              <w:lang w:val="ko-KR"/>
            </w:rPr>
          </w:pPr>
          <w:r>
            <w:rPr>
              <w:rFonts w:ascii="맑은 고딕" w:eastAsia="맑은 고딕" w:hAnsi="맑은 고딕" w:hint="eastAsia"/>
              <w:color w:val="auto"/>
              <w:lang w:val="ko-KR"/>
            </w:rPr>
            <w:t>5</w:t>
          </w:r>
          <w:r>
            <w:rPr>
              <w:rFonts w:ascii="맑은 고딕" w:eastAsia="맑은 고딕" w:hAnsi="맑은 고딕"/>
              <w:color w:val="auto"/>
              <w:lang w:val="ko-KR"/>
            </w:rPr>
            <w:t xml:space="preserve">.2 </w:t>
          </w:r>
          <w:r>
            <w:rPr>
              <w:rFonts w:ascii="맑은 고딕" w:eastAsia="맑은 고딕" w:hAnsi="맑은 고딕" w:hint="eastAsia"/>
              <w:color w:val="auto"/>
              <w:lang w:val="ko-KR"/>
            </w:rPr>
            <w:t>역할 분담</w:t>
          </w:r>
        </w:p>
      </w:sdtContent>
    </w:sdt>
    <w:p w14:paraId="3641989A" w14:textId="785BDCA4" w:rsidR="0097349B" w:rsidRDefault="0097349B" w:rsidP="00E807E9">
      <w:pPr>
        <w:jc w:val="both"/>
      </w:pPr>
      <w:r>
        <w:rPr>
          <w:rFonts w:ascii="맑은 고딕" w:eastAsia="맑은 고딕" w:hAnsi="맑은 고딕"/>
          <w:color w:val="5D4F39" w:themeColor="accent6" w:themeShade="80"/>
        </w:rPr>
        <w:lastRenderedPageBreak/>
        <w:t>.</w:t>
      </w:r>
      <w:r w:rsidRPr="0097349B"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 xml:space="preserve">1. </w:t>
      </w:r>
      <w:r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 xml:space="preserve">과제 </w:t>
      </w:r>
      <w:r w:rsidR="00575D18"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>목표</w:t>
      </w:r>
    </w:p>
    <w:p w14:paraId="0796231D" w14:textId="7147F223" w:rsidR="00747E17" w:rsidRPr="00C20FD5" w:rsidRDefault="00F42794" w:rsidP="00747E17">
      <w:pPr>
        <w:ind w:firstLineChars="100" w:firstLine="220"/>
        <w:jc w:val="both"/>
        <w:rPr>
          <w:rFonts w:ascii="맑은 고딕" w:eastAsia="맑은 고딕" w:hAnsi="맑은 고딕"/>
          <w:iCs/>
          <w:color w:val="auto"/>
        </w:rPr>
      </w:pPr>
      <w:r>
        <w:rPr>
          <w:rFonts w:ascii="맑은 고딕" w:eastAsia="맑은 고딕" w:hAnsi="맑은 고딕" w:hint="eastAsia"/>
          <w:iCs/>
          <w:color w:val="auto"/>
        </w:rPr>
        <w:t xml:space="preserve">최근 다양한 음악 </w:t>
      </w:r>
      <w:proofErr w:type="spellStart"/>
      <w:r>
        <w:rPr>
          <w:rFonts w:ascii="맑은 고딕" w:eastAsia="맑은 고딕" w:hAnsi="맑은 고딕" w:hint="eastAsia"/>
          <w:iCs/>
          <w:color w:val="auto"/>
        </w:rPr>
        <w:t>어플에서</w:t>
      </w:r>
      <w:proofErr w:type="spellEnd"/>
      <w:r w:rsidR="00747E17" w:rsidRPr="00C20FD5">
        <w:rPr>
          <w:rFonts w:ascii="맑은 고딕" w:eastAsia="맑은 고딕" w:hAnsi="맑은 고딕" w:hint="eastAsia"/>
          <w:iCs/>
          <w:color w:val="auto"/>
        </w:rPr>
        <w:t xml:space="preserve"> 사용자의 음악 감상 </w:t>
      </w:r>
      <w:r>
        <w:rPr>
          <w:rFonts w:ascii="맑은 고딕" w:eastAsia="맑은 고딕" w:hAnsi="맑은 고딕" w:hint="eastAsia"/>
          <w:iCs/>
          <w:color w:val="auto"/>
        </w:rPr>
        <w:t>기록</w:t>
      </w:r>
      <w:r w:rsidR="00747E17" w:rsidRPr="00C20FD5">
        <w:rPr>
          <w:rFonts w:ascii="맑은 고딕" w:eastAsia="맑은 고딕" w:hAnsi="맑은 고딕" w:hint="eastAsia"/>
          <w:iCs/>
          <w:color w:val="auto"/>
        </w:rPr>
        <w:t xml:space="preserve"> 데이터를 토대로 유사성이 높은 음악을 </w:t>
      </w:r>
      <w:r>
        <w:rPr>
          <w:rFonts w:ascii="맑은 고딕" w:eastAsia="맑은 고딕" w:hAnsi="맑은 고딕" w:hint="eastAsia"/>
          <w:iCs/>
          <w:color w:val="auto"/>
        </w:rPr>
        <w:t>추천하는 기능을 제공하고 있</w:t>
      </w:r>
      <w:r w:rsidR="00747E17" w:rsidRPr="00C20FD5">
        <w:rPr>
          <w:rFonts w:ascii="맑은 고딕" w:eastAsia="맑은 고딕" w:hAnsi="맑은 고딕" w:hint="eastAsia"/>
          <w:iCs/>
          <w:color w:val="auto"/>
        </w:rPr>
        <w:t>다</w:t>
      </w:r>
      <w:r w:rsidR="00747E17" w:rsidRPr="00C20FD5">
        <w:rPr>
          <w:rFonts w:ascii="맑은 고딕" w:eastAsia="맑은 고딕" w:hAnsi="맑은 고딕"/>
          <w:iCs/>
          <w:color w:val="auto"/>
        </w:rPr>
        <w:t xml:space="preserve">. </w:t>
      </w:r>
      <w:r w:rsidR="00747E17" w:rsidRPr="00C20FD5">
        <w:rPr>
          <w:rFonts w:ascii="맑은 고딕" w:eastAsia="맑은 고딕" w:hAnsi="맑은 고딕" w:hint="eastAsia"/>
          <w:iCs/>
          <w:color w:val="auto"/>
        </w:rPr>
        <w:t xml:space="preserve">음악 추천 기능에 사용되는 데이터는 </w:t>
      </w:r>
      <w:r w:rsidR="009E700F">
        <w:rPr>
          <w:rFonts w:ascii="맑은 고딕" w:eastAsia="맑은 고딕" w:hAnsi="맑은 고딕" w:hint="eastAsia"/>
          <w:iCs/>
          <w:color w:val="auto"/>
        </w:rPr>
        <w:t>데이터 간 불균형,</w:t>
      </w:r>
      <w:r w:rsidR="009E700F">
        <w:rPr>
          <w:rFonts w:ascii="맑은 고딕" w:eastAsia="맑은 고딕" w:hAnsi="맑은 고딕"/>
          <w:iCs/>
          <w:color w:val="auto"/>
        </w:rPr>
        <w:t xml:space="preserve"> </w:t>
      </w:r>
      <w:r w:rsidR="009E700F">
        <w:rPr>
          <w:rFonts w:ascii="맑은 고딕" w:eastAsia="맑은 고딕" w:hAnsi="맑은 고딕" w:hint="eastAsia"/>
          <w:iCs/>
          <w:color w:val="auto"/>
        </w:rPr>
        <w:t xml:space="preserve">이상치 및 </w:t>
      </w:r>
      <w:proofErr w:type="spellStart"/>
      <w:r w:rsidR="00207C96">
        <w:rPr>
          <w:rFonts w:ascii="맑은 고딕" w:eastAsia="맑은 고딕" w:hAnsi="맑은 고딕" w:hint="eastAsia"/>
          <w:iCs/>
          <w:color w:val="auto"/>
        </w:rPr>
        <w:t>결측치</w:t>
      </w:r>
      <w:proofErr w:type="spellEnd"/>
      <w:r w:rsidR="009E700F">
        <w:rPr>
          <w:rFonts w:ascii="맑은 고딕" w:eastAsia="맑은 고딕" w:hAnsi="맑은 고딕" w:hint="eastAsia"/>
          <w:iCs/>
          <w:color w:val="auto"/>
        </w:rPr>
        <w:t xml:space="preserve"> 등 분석의 방해 </w:t>
      </w:r>
      <w:r w:rsidR="00207C96">
        <w:rPr>
          <w:rFonts w:ascii="맑은 고딕" w:eastAsia="맑은 고딕" w:hAnsi="맑은 고딕" w:hint="eastAsia"/>
          <w:iCs/>
          <w:color w:val="auto"/>
        </w:rPr>
        <w:t>요소가 존재할 수 있어 분석 시</w:t>
      </w:r>
      <w:r w:rsidR="009E700F">
        <w:rPr>
          <w:rFonts w:ascii="맑은 고딕" w:eastAsia="맑은 고딕" w:hAnsi="맑은 고딕" w:hint="eastAsia"/>
          <w:iCs/>
          <w:color w:val="auto"/>
        </w:rPr>
        <w:t xml:space="preserve"> 정확도에 </w:t>
      </w:r>
      <w:r w:rsidR="00207C96">
        <w:rPr>
          <w:rFonts w:ascii="맑은 고딕" w:eastAsia="맑은 고딕" w:hAnsi="맑은 고딕" w:hint="eastAsia"/>
          <w:iCs/>
          <w:color w:val="auto"/>
        </w:rPr>
        <w:t>악영향</w:t>
      </w:r>
      <w:r w:rsidR="009E700F">
        <w:rPr>
          <w:rFonts w:ascii="맑은 고딕" w:eastAsia="맑은 고딕" w:hAnsi="맑은 고딕" w:hint="eastAsia"/>
          <w:iCs/>
          <w:color w:val="auto"/>
        </w:rPr>
        <w:t>을 줄 수 있기 때문에</w:t>
      </w:r>
      <w:r w:rsidR="00747E17" w:rsidRPr="00C20FD5">
        <w:rPr>
          <w:rFonts w:ascii="맑은 고딕" w:eastAsia="맑은 고딕" w:hAnsi="맑은 고딕" w:hint="eastAsia"/>
          <w:iCs/>
          <w:color w:val="auto"/>
        </w:rPr>
        <w:t xml:space="preserve"> 적절한 전처리 </w:t>
      </w:r>
      <w:r w:rsidR="009E700F">
        <w:rPr>
          <w:rFonts w:ascii="맑은 고딕" w:eastAsia="맑은 고딕" w:hAnsi="맑은 고딕" w:hint="eastAsia"/>
          <w:iCs/>
          <w:color w:val="auto"/>
        </w:rPr>
        <w:t>과정이 필수적이다.</w:t>
      </w:r>
      <w:r w:rsidR="00747E17" w:rsidRPr="00C20FD5">
        <w:rPr>
          <w:rFonts w:ascii="맑은 고딕" w:eastAsia="맑은 고딕" w:hAnsi="맑은 고딕" w:hint="eastAsia"/>
          <w:iCs/>
          <w:color w:val="auto"/>
        </w:rPr>
        <w:t xml:space="preserve"> 본 과제에서는 재생목록 </w:t>
      </w:r>
      <w:r>
        <w:rPr>
          <w:rFonts w:ascii="맑은 고딕" w:eastAsia="맑은 고딕" w:hAnsi="맑은 고딕" w:hint="eastAsia"/>
          <w:iCs/>
          <w:color w:val="auto"/>
        </w:rPr>
        <w:t>데이터</w:t>
      </w:r>
      <w:r w:rsidR="009E700F">
        <w:rPr>
          <w:rFonts w:ascii="맑은 고딕" w:eastAsia="맑은 고딕" w:hAnsi="맑은 고딕" w:hint="eastAsia"/>
          <w:iCs/>
          <w:color w:val="auto"/>
        </w:rPr>
        <w:t>에 대해 다양한 전처리 기법을 적용해보고 이를 토대로 구축된 모형</w:t>
      </w:r>
      <w:r w:rsidR="00207C96">
        <w:rPr>
          <w:rFonts w:ascii="맑은 고딕" w:eastAsia="맑은 고딕" w:hAnsi="맑은 고딕" w:hint="eastAsia"/>
          <w:iCs/>
          <w:color w:val="auto"/>
        </w:rPr>
        <w:t>들</w:t>
      </w:r>
      <w:r w:rsidR="009E700F">
        <w:rPr>
          <w:rFonts w:ascii="맑은 고딕" w:eastAsia="맑은 고딕" w:hAnsi="맑은 고딕" w:hint="eastAsia"/>
          <w:iCs/>
          <w:color w:val="auto"/>
        </w:rPr>
        <w:t xml:space="preserve">의 성능을 분석 및 </w:t>
      </w:r>
      <w:r w:rsidR="00747E17" w:rsidRPr="00C20FD5">
        <w:rPr>
          <w:rFonts w:ascii="맑은 고딕" w:eastAsia="맑은 고딕" w:hAnsi="맑은 고딕" w:hint="eastAsia"/>
          <w:iCs/>
          <w:color w:val="auto"/>
        </w:rPr>
        <w:t>비교함으로써, 음악 추천을 위한 재생목록 데이터</w:t>
      </w:r>
      <w:r w:rsidR="009E700F">
        <w:rPr>
          <w:rFonts w:ascii="맑은 고딕" w:eastAsia="맑은 고딕" w:hAnsi="맑은 고딕" w:hint="eastAsia"/>
          <w:iCs/>
          <w:color w:val="auto"/>
        </w:rPr>
        <w:t xml:space="preserve">에 가장 효과적인 </w:t>
      </w:r>
      <w:r w:rsidR="00747E17" w:rsidRPr="00C20FD5">
        <w:rPr>
          <w:rFonts w:ascii="맑은 고딕" w:eastAsia="맑은 고딕" w:hAnsi="맑은 고딕" w:hint="eastAsia"/>
          <w:iCs/>
          <w:color w:val="auto"/>
        </w:rPr>
        <w:t>전처리 방법</w:t>
      </w:r>
      <w:r w:rsidR="009E700F">
        <w:rPr>
          <w:rFonts w:ascii="맑은 고딕" w:eastAsia="맑은 고딕" w:hAnsi="맑은 고딕" w:hint="eastAsia"/>
          <w:iCs/>
          <w:color w:val="auto"/>
        </w:rPr>
        <w:t>에 관</w:t>
      </w:r>
      <w:r w:rsidR="00747E17" w:rsidRPr="00C20FD5">
        <w:rPr>
          <w:rFonts w:ascii="맑은 고딕" w:eastAsia="맑은 고딕" w:hAnsi="맑은 고딕" w:hint="eastAsia"/>
          <w:iCs/>
          <w:color w:val="auto"/>
        </w:rPr>
        <w:t>한 정보를 제공하고자 한다</w:t>
      </w:r>
      <w:r w:rsidR="00747E17" w:rsidRPr="00C20FD5">
        <w:rPr>
          <w:rFonts w:ascii="맑은 고딕" w:eastAsia="맑은 고딕" w:hAnsi="맑은 고딕"/>
          <w:iCs/>
          <w:color w:val="auto"/>
        </w:rPr>
        <w:t>.</w:t>
      </w:r>
    </w:p>
    <w:p w14:paraId="2FD3106F" w14:textId="77777777" w:rsidR="00747E17" w:rsidRDefault="00747E17" w:rsidP="00747E17">
      <w:pPr>
        <w:ind w:firstLineChars="100" w:firstLine="360"/>
        <w:jc w:val="both"/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</w:pPr>
    </w:p>
    <w:p w14:paraId="5C0F06C3" w14:textId="118071B0" w:rsidR="0097349B" w:rsidRDefault="00CF79EB" w:rsidP="0097349B">
      <w:pPr>
        <w:jc w:val="both"/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</w:pPr>
      <w:r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>2</w:t>
      </w:r>
      <w:r w:rsidR="0097349B" w:rsidRPr="0097349B"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 xml:space="preserve">. </w:t>
      </w:r>
      <w:r w:rsidR="00051328"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>과제 내용</w:t>
      </w:r>
    </w:p>
    <w:p w14:paraId="4E7BF458" w14:textId="5348F33C" w:rsidR="009E700F" w:rsidRDefault="00EC2219" w:rsidP="00800632">
      <w:pPr>
        <w:jc w:val="both"/>
        <w:rPr>
          <w:rFonts w:ascii="맑은 고딕" w:eastAsia="맑은 고딕" w:hAnsi="맑은 고딕"/>
          <w:color w:val="auto"/>
        </w:rPr>
      </w:pPr>
      <w:r w:rsidRPr="00C20FD5">
        <w:rPr>
          <w:rFonts w:ascii="맑은 고딕" w:eastAsia="맑은 고딕" w:hAnsi="맑은 고딕" w:hint="eastAsia"/>
          <w:b/>
          <w:bCs/>
          <w:color w:val="auto"/>
          <w:sz w:val="36"/>
          <w:szCs w:val="36"/>
        </w:rPr>
        <w:t xml:space="preserve"> </w:t>
      </w:r>
      <w:r w:rsidRPr="00C20FD5">
        <w:rPr>
          <w:rFonts w:ascii="맑은 고딕" w:eastAsia="맑은 고딕" w:hAnsi="맑은 고딕" w:hint="eastAsia"/>
          <w:color w:val="auto"/>
        </w:rPr>
        <w:t xml:space="preserve">본 </w:t>
      </w:r>
      <w:r w:rsidR="009E700F">
        <w:rPr>
          <w:rFonts w:ascii="맑은 고딕" w:eastAsia="맑은 고딕" w:hAnsi="맑은 고딕" w:hint="eastAsia"/>
          <w:color w:val="auto"/>
        </w:rPr>
        <w:t>과제의 전체적인 동작 과정은 다음과 같다.</w:t>
      </w:r>
    </w:p>
    <w:p w14:paraId="30A828D4" w14:textId="03A630BE" w:rsidR="00800632" w:rsidRDefault="00800632" w:rsidP="00800632">
      <w:pPr>
        <w:pStyle w:val="aff1"/>
        <w:numPr>
          <w:ilvl w:val="0"/>
          <w:numId w:val="6"/>
        </w:numPr>
        <w:ind w:leftChars="0"/>
        <w:jc w:val="both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음악 플레이리스트 데이터를 입력으로 받는다.</w:t>
      </w:r>
    </w:p>
    <w:p w14:paraId="19A89310" w14:textId="7A0E3DC0" w:rsidR="00800632" w:rsidRDefault="00800632" w:rsidP="00800632">
      <w:pPr>
        <w:pStyle w:val="aff1"/>
        <w:numPr>
          <w:ilvl w:val="0"/>
          <w:numId w:val="6"/>
        </w:numPr>
        <w:ind w:leftChars="0"/>
        <w:jc w:val="both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해당 데이터에 어떤 문제가 있는지 분석하고 다양한 전처리 기법을 적용해 </w:t>
      </w:r>
      <w:r w:rsidR="007F2330">
        <w:rPr>
          <w:rFonts w:ascii="맑은 고딕" w:eastAsia="맑은 고딕" w:hAnsi="맑은 고딕" w:hint="eastAsia"/>
          <w:color w:val="auto"/>
        </w:rPr>
        <w:t>생성된</w:t>
      </w:r>
      <w:r>
        <w:rPr>
          <w:rFonts w:ascii="맑은 고딕" w:eastAsia="맑은 고딕" w:hAnsi="맑은 고딕" w:hint="eastAsia"/>
          <w:color w:val="auto"/>
        </w:rPr>
        <w:t xml:space="preserve"> </w:t>
      </w:r>
      <w:r w:rsidR="0066207D">
        <w:rPr>
          <w:rFonts w:ascii="맑은 고딕" w:eastAsia="맑은 고딕" w:hAnsi="맑은 고딕" w:hint="eastAsia"/>
          <w:color w:val="auto"/>
        </w:rPr>
        <w:t>각각의</w:t>
      </w:r>
      <w:r>
        <w:rPr>
          <w:rFonts w:ascii="맑은 고딕" w:eastAsia="맑은 고딕" w:hAnsi="맑은 고딕" w:hint="eastAsia"/>
          <w:color w:val="auto"/>
        </w:rPr>
        <w:t xml:space="preserve"> </w:t>
      </w:r>
      <w:r w:rsidR="0066207D">
        <w:rPr>
          <w:rFonts w:ascii="맑은 고딕" w:eastAsia="맑은 고딕" w:hAnsi="맑은 고딕" w:hint="eastAsia"/>
          <w:color w:val="auto"/>
        </w:rPr>
        <w:t>데이터들에 대해</w:t>
      </w:r>
      <w:r>
        <w:rPr>
          <w:rFonts w:ascii="맑은 고딕" w:eastAsia="맑은 고딕" w:hAnsi="맑은 고딕" w:hint="eastAsia"/>
          <w:color w:val="auto"/>
        </w:rPr>
        <w:t xml:space="preserve"> 학습 모형을 구축한다.</w:t>
      </w:r>
    </w:p>
    <w:p w14:paraId="77221A86" w14:textId="77777777" w:rsidR="00076BFC" w:rsidRDefault="00800632" w:rsidP="00076BFC">
      <w:pPr>
        <w:pStyle w:val="aff1"/>
        <w:numPr>
          <w:ilvl w:val="0"/>
          <w:numId w:val="6"/>
        </w:numPr>
        <w:ind w:leftChars="0"/>
        <w:jc w:val="both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각 모형에 대해 평가 지표를 </w:t>
      </w:r>
      <w:r w:rsidR="006927AC">
        <w:rPr>
          <w:rFonts w:ascii="맑은 고딕" w:eastAsia="맑은 고딕" w:hAnsi="맑은 고딕" w:hint="eastAsia"/>
          <w:color w:val="auto"/>
        </w:rPr>
        <w:t>적용</w:t>
      </w:r>
      <w:r w:rsidR="00076BFC">
        <w:rPr>
          <w:rFonts w:ascii="맑은 고딕" w:eastAsia="맑은 고딕" w:hAnsi="맑은 고딕" w:hint="eastAsia"/>
          <w:color w:val="auto"/>
        </w:rPr>
        <w:t>해 결과를 도출한다</w:t>
      </w:r>
      <w:r>
        <w:rPr>
          <w:rFonts w:ascii="맑은 고딕" w:eastAsia="맑은 고딕" w:hAnsi="맑은 고딕" w:hint="eastAsia"/>
          <w:color w:val="auto"/>
        </w:rPr>
        <w:t>.</w:t>
      </w:r>
    </w:p>
    <w:p w14:paraId="3A44CD4E" w14:textId="2A1E58AC" w:rsidR="006D58EF" w:rsidRPr="00076BFC" w:rsidRDefault="00076BFC" w:rsidP="00076BFC">
      <w:pPr>
        <w:pStyle w:val="aff1"/>
        <w:numPr>
          <w:ilvl w:val="0"/>
          <w:numId w:val="6"/>
        </w:numPr>
        <w:ind w:leftChars="0"/>
        <w:jc w:val="both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모든 </w:t>
      </w:r>
      <w:r w:rsidR="00800632" w:rsidRPr="00076BFC">
        <w:rPr>
          <w:rFonts w:ascii="맑은 고딕" w:eastAsia="맑은 고딕" w:hAnsi="맑은 고딕" w:hint="eastAsia"/>
          <w:color w:val="auto"/>
        </w:rPr>
        <w:t xml:space="preserve">평가 결과를 </w:t>
      </w:r>
      <w:r>
        <w:rPr>
          <w:rFonts w:ascii="맑은 고딕" w:eastAsia="맑은 고딕" w:hAnsi="맑은 고딕" w:hint="eastAsia"/>
          <w:color w:val="auto"/>
        </w:rPr>
        <w:t xml:space="preserve">표와 그래프로 </w:t>
      </w:r>
      <w:r w:rsidR="00800632" w:rsidRPr="00076BFC">
        <w:rPr>
          <w:rFonts w:ascii="맑은 고딕" w:eastAsia="맑은 고딕" w:hAnsi="맑은 고딕" w:hint="eastAsia"/>
          <w:color w:val="auto"/>
        </w:rPr>
        <w:t>시각화하여 비교한다.</w:t>
      </w:r>
    </w:p>
    <w:p w14:paraId="05233B22" w14:textId="7C84EDE4" w:rsidR="00CF79EB" w:rsidRPr="006D58EF" w:rsidRDefault="00CF79EB" w:rsidP="00C0716F">
      <w:pPr>
        <w:jc w:val="center"/>
        <w:rPr>
          <w:rFonts w:ascii="맑은 고딕" w:eastAsia="맑은 고딕" w:hAnsi="맑은 고딕"/>
          <w:color w:val="auto"/>
        </w:rPr>
      </w:pPr>
      <w:r w:rsidRPr="00C20FD5">
        <w:rPr>
          <w:noProof/>
        </w:rPr>
        <w:drawing>
          <wp:inline distT="0" distB="0" distL="0" distR="0" wp14:anchorId="670DA8AB" wp14:editId="1C5F21E7">
            <wp:extent cx="5696452" cy="1733703"/>
            <wp:effectExtent l="0" t="0" r="0" b="0"/>
            <wp:docPr id="21406095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13" cy="173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C336A" w14:textId="2D601944" w:rsidR="00CF79EB" w:rsidRPr="00C20FD5" w:rsidRDefault="00CF79EB" w:rsidP="00747E17">
      <w:pPr>
        <w:pStyle w:val="ae"/>
        <w:jc w:val="center"/>
        <w:rPr>
          <w:rFonts w:ascii="맑은 고딕" w:eastAsia="맑은 고딕" w:hAnsi="맑은 고딕"/>
          <w:color w:val="auto"/>
        </w:rPr>
      </w:pPr>
      <w:r w:rsidRPr="00C20FD5">
        <w:rPr>
          <w:rFonts w:ascii="맑은 고딕" w:eastAsia="맑은 고딕" w:hAnsi="맑은 고딕" w:hint="eastAsia"/>
          <w:color w:val="auto"/>
        </w:rPr>
        <w:t xml:space="preserve">그림 </w:t>
      </w:r>
      <w:r w:rsidRPr="00C20FD5">
        <w:rPr>
          <w:rFonts w:ascii="맑은 고딕" w:eastAsia="맑은 고딕" w:hAnsi="맑은 고딕"/>
          <w:color w:val="auto"/>
        </w:rPr>
        <w:fldChar w:fldCharType="begin"/>
      </w:r>
      <w:r w:rsidRPr="00C20FD5">
        <w:rPr>
          <w:rFonts w:ascii="맑은 고딕" w:eastAsia="맑은 고딕" w:hAnsi="맑은 고딕"/>
          <w:color w:val="auto"/>
        </w:rPr>
        <w:instrText xml:space="preserve"> </w:instrText>
      </w:r>
      <w:r w:rsidRPr="00C20FD5">
        <w:rPr>
          <w:rFonts w:ascii="맑은 고딕" w:eastAsia="맑은 고딕" w:hAnsi="맑은 고딕" w:hint="eastAsia"/>
          <w:color w:val="auto"/>
        </w:rPr>
        <w:instrText>SEQ 그림 \* ARABIC</w:instrText>
      </w:r>
      <w:r w:rsidRPr="00C20FD5">
        <w:rPr>
          <w:rFonts w:ascii="맑은 고딕" w:eastAsia="맑은 고딕" w:hAnsi="맑은 고딕"/>
          <w:color w:val="auto"/>
        </w:rPr>
        <w:instrText xml:space="preserve"> </w:instrText>
      </w:r>
      <w:r w:rsidRPr="00C20FD5">
        <w:rPr>
          <w:rFonts w:ascii="맑은 고딕" w:eastAsia="맑은 고딕" w:hAnsi="맑은 고딕"/>
          <w:color w:val="auto"/>
        </w:rPr>
        <w:fldChar w:fldCharType="separate"/>
      </w:r>
      <w:r w:rsidR="0099044E">
        <w:rPr>
          <w:rFonts w:ascii="맑은 고딕" w:eastAsia="맑은 고딕" w:hAnsi="맑은 고딕"/>
          <w:noProof/>
          <w:color w:val="auto"/>
        </w:rPr>
        <w:t>1</w:t>
      </w:r>
      <w:r w:rsidRPr="00C20FD5">
        <w:rPr>
          <w:rFonts w:ascii="맑은 고딕" w:eastAsia="맑은 고딕" w:hAnsi="맑은 고딕"/>
          <w:color w:val="auto"/>
        </w:rPr>
        <w:fldChar w:fldCharType="end"/>
      </w:r>
      <w:r w:rsidRPr="00C20FD5">
        <w:rPr>
          <w:rFonts w:ascii="맑은 고딕" w:eastAsia="맑은 고딕" w:hAnsi="맑은 고딕"/>
          <w:color w:val="auto"/>
        </w:rPr>
        <w:t xml:space="preserve">. </w:t>
      </w:r>
      <w:r w:rsidRPr="00C20FD5">
        <w:rPr>
          <w:rFonts w:ascii="맑은 고딕" w:eastAsia="맑은 고딕" w:hAnsi="맑은 고딕" w:hint="eastAsia"/>
          <w:color w:val="auto"/>
        </w:rPr>
        <w:t>세부 과제 흐름도</w:t>
      </w:r>
    </w:p>
    <w:p w14:paraId="5CA420C7" w14:textId="4F5A421D" w:rsidR="0075648D" w:rsidRDefault="00CF79EB" w:rsidP="0075648D">
      <w:pPr>
        <w:jc w:val="both"/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</w:pPr>
      <w:r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lastRenderedPageBreak/>
        <w:t>2</w:t>
      </w:r>
      <w:r w:rsidR="00CB4D4B"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 xml:space="preserve">.1 </w:t>
      </w:r>
      <w:r w:rsidR="00F42794"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>음악 플레이리스트</w:t>
      </w:r>
      <w:r w:rsidR="00F42794"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 xml:space="preserve"> </w:t>
      </w:r>
      <w:r w:rsidR="00F42794"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>데이터 입력</w:t>
      </w:r>
    </w:p>
    <w:p w14:paraId="2109EDC6" w14:textId="74458CDB" w:rsidR="00C31A34" w:rsidRPr="00C20FD5" w:rsidRDefault="00CB4D4B" w:rsidP="0075648D">
      <w:pPr>
        <w:jc w:val="both"/>
        <w:rPr>
          <w:rFonts w:ascii="맑은 고딕" w:eastAsia="맑은 고딕" w:hAnsi="맑은 고딕"/>
          <w:color w:val="auto"/>
        </w:rPr>
      </w:pPr>
      <w:r w:rsidRPr="00C20FD5">
        <w:rPr>
          <w:rFonts w:ascii="맑은 고딕" w:eastAsia="맑은 고딕" w:hAnsi="맑은 고딕" w:hint="eastAsia"/>
          <w:color w:val="auto"/>
        </w:rPr>
        <w:t xml:space="preserve"> 음악 추천 모델을 생성하기</w:t>
      </w:r>
      <w:r w:rsidRPr="00C20FD5">
        <w:rPr>
          <w:rFonts w:ascii="맑은 고딕" w:eastAsia="맑은 고딕" w:hAnsi="맑은 고딕"/>
          <w:color w:val="auto"/>
        </w:rPr>
        <w:t xml:space="preserve"> </w:t>
      </w:r>
      <w:r w:rsidRPr="00C20FD5">
        <w:rPr>
          <w:rFonts w:ascii="맑은 고딕" w:eastAsia="맑은 고딕" w:hAnsi="맑은 고딕" w:hint="eastAsia"/>
          <w:color w:val="auto"/>
        </w:rPr>
        <w:t xml:space="preserve">위한 데이터로는 </w:t>
      </w:r>
      <w:r w:rsidRPr="00C20FD5">
        <w:rPr>
          <w:rFonts w:ascii="맑은 고딕" w:eastAsia="맑은 고딕" w:hAnsi="맑은 고딕"/>
          <w:color w:val="auto"/>
        </w:rPr>
        <w:t>2020</w:t>
      </w:r>
      <w:r w:rsidRPr="00C20FD5">
        <w:rPr>
          <w:rFonts w:ascii="맑은 고딕" w:eastAsia="맑은 고딕" w:hAnsi="맑은 고딕" w:hint="eastAsia"/>
          <w:color w:val="auto"/>
        </w:rPr>
        <w:t xml:space="preserve">년 </w:t>
      </w:r>
      <w:proofErr w:type="spellStart"/>
      <w:r w:rsidRPr="00C20FD5">
        <w:rPr>
          <w:rFonts w:ascii="맑은 고딕" w:eastAsia="맑은 고딕" w:hAnsi="맑은 고딕"/>
          <w:color w:val="auto"/>
        </w:rPr>
        <w:t>kakao</w:t>
      </w:r>
      <w:proofErr w:type="spellEnd"/>
      <w:r w:rsidRPr="00C20FD5">
        <w:rPr>
          <w:rFonts w:ascii="맑은 고딕" w:eastAsia="맑은 고딕" w:hAnsi="맑은 고딕"/>
          <w:color w:val="auto"/>
        </w:rPr>
        <w:t xml:space="preserve"> arena </w:t>
      </w:r>
      <w:r w:rsidRPr="00C20FD5">
        <w:rPr>
          <w:rFonts w:ascii="맑은 고딕" w:eastAsia="맑은 고딕" w:hAnsi="맑은 고딕" w:hint="eastAsia"/>
          <w:color w:val="auto"/>
        </w:rPr>
        <w:t xml:space="preserve">대회에서 제공된 </w:t>
      </w:r>
      <w:r w:rsidRPr="00C20FD5">
        <w:rPr>
          <w:rFonts w:ascii="맑은 고딕" w:eastAsia="맑은 고딕" w:hAnsi="맑은 고딕"/>
          <w:color w:val="auto"/>
        </w:rPr>
        <w:t>Melon Playlist</w:t>
      </w:r>
      <w:r w:rsidR="00C31A34" w:rsidRPr="00C20FD5">
        <w:rPr>
          <w:rFonts w:ascii="맑은 고딕" w:eastAsia="맑은 고딕" w:hAnsi="맑은 고딕"/>
          <w:color w:val="auto"/>
        </w:rPr>
        <w:t xml:space="preserve"> </w:t>
      </w:r>
      <w:r w:rsidR="00C31A34" w:rsidRPr="00C20FD5">
        <w:rPr>
          <w:rFonts w:ascii="맑은 고딕" w:eastAsia="맑은 고딕" w:hAnsi="맑은 고딕" w:hint="eastAsia"/>
          <w:color w:val="auto"/>
        </w:rPr>
        <w:t>의 데이터셋을 사용한다.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560"/>
        <w:gridCol w:w="2696"/>
        <w:gridCol w:w="5480"/>
      </w:tblGrid>
      <w:tr w:rsidR="00C20FD5" w:rsidRPr="00C20FD5" w14:paraId="210217B2" w14:textId="77777777" w:rsidTr="008B6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C3AA2A" w14:textId="6E2FF324" w:rsidR="00C31A34" w:rsidRPr="00C20FD5" w:rsidRDefault="00C31A34" w:rsidP="0075648D">
            <w:pPr>
              <w:jc w:val="both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데이터셋</w:t>
            </w:r>
          </w:p>
        </w:tc>
        <w:tc>
          <w:tcPr>
            <w:tcW w:w="2696" w:type="dxa"/>
          </w:tcPr>
          <w:p w14:paraId="7763BEA2" w14:textId="05CDB546" w:rsidR="00C31A34" w:rsidRPr="00C20FD5" w:rsidRDefault="00C31A34" w:rsidP="007564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속성</w:t>
            </w:r>
          </w:p>
        </w:tc>
        <w:tc>
          <w:tcPr>
            <w:tcW w:w="5490" w:type="dxa"/>
          </w:tcPr>
          <w:p w14:paraId="48954197" w14:textId="058353E9" w:rsidR="00C31A34" w:rsidRPr="00C20FD5" w:rsidRDefault="00C31A34" w:rsidP="007564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설명</w:t>
            </w:r>
          </w:p>
        </w:tc>
      </w:tr>
      <w:tr w:rsidR="00C20FD5" w:rsidRPr="00C20FD5" w14:paraId="69D24504" w14:textId="77777777" w:rsidTr="008B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vAlign w:val="center"/>
          </w:tcPr>
          <w:p w14:paraId="6853D955" w14:textId="6CD60433" w:rsidR="00210785" w:rsidRPr="00C20FD5" w:rsidRDefault="00210785" w:rsidP="00ED6B68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플레이리스트</w:t>
            </w:r>
          </w:p>
        </w:tc>
        <w:tc>
          <w:tcPr>
            <w:tcW w:w="2696" w:type="dxa"/>
            <w:vAlign w:val="center"/>
          </w:tcPr>
          <w:p w14:paraId="73C591A1" w14:textId="062C7744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/>
                <w:color w:val="auto"/>
              </w:rPr>
              <w:t>Id</w:t>
            </w:r>
          </w:p>
        </w:tc>
        <w:tc>
          <w:tcPr>
            <w:tcW w:w="5490" w:type="dxa"/>
            <w:vAlign w:val="center"/>
          </w:tcPr>
          <w:p w14:paraId="7D70C213" w14:textId="31B2022C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플레이리스트 </w:t>
            </w:r>
            <w:r w:rsidRPr="00C20FD5">
              <w:rPr>
                <w:rFonts w:ascii="맑은 고딕" w:eastAsia="맑은 고딕" w:hAnsi="맑은 고딕"/>
                <w:color w:val="auto"/>
              </w:rPr>
              <w:t>ID</w:t>
            </w:r>
          </w:p>
        </w:tc>
      </w:tr>
      <w:tr w:rsidR="00C20FD5" w:rsidRPr="00C20FD5" w14:paraId="42882B93" w14:textId="77777777" w:rsidTr="008B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42AE9CDE" w14:textId="77777777" w:rsidR="00210785" w:rsidRPr="00C20FD5" w:rsidRDefault="00210785" w:rsidP="00ED6B68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696" w:type="dxa"/>
            <w:vAlign w:val="center"/>
          </w:tcPr>
          <w:p w14:paraId="3FC4D880" w14:textId="265C9DFE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C20FD5">
              <w:rPr>
                <w:rFonts w:ascii="맑은 고딕" w:eastAsia="맑은 고딕" w:hAnsi="맑은 고딕"/>
                <w:color w:val="auto"/>
              </w:rPr>
              <w:t>plylist_title</w:t>
            </w:r>
            <w:proofErr w:type="spellEnd"/>
          </w:p>
        </w:tc>
        <w:tc>
          <w:tcPr>
            <w:tcW w:w="5490" w:type="dxa"/>
            <w:vAlign w:val="center"/>
          </w:tcPr>
          <w:p w14:paraId="7DB276E5" w14:textId="0A90563C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플레이리스트 제목</w:t>
            </w:r>
          </w:p>
        </w:tc>
      </w:tr>
      <w:tr w:rsidR="00C20FD5" w:rsidRPr="00C20FD5" w14:paraId="093D6F3C" w14:textId="77777777" w:rsidTr="008B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2879476C" w14:textId="77777777" w:rsidR="00210785" w:rsidRPr="00C20FD5" w:rsidRDefault="00210785" w:rsidP="00ED6B68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696" w:type="dxa"/>
            <w:vAlign w:val="center"/>
          </w:tcPr>
          <w:p w14:paraId="4FB5D3C6" w14:textId="13AE077F" w:rsidR="00210785" w:rsidRPr="00C20FD5" w:rsidRDefault="009E700F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/>
                <w:color w:val="auto"/>
              </w:rPr>
              <w:t>T</w:t>
            </w:r>
            <w:r w:rsidR="00210785" w:rsidRPr="00C20FD5">
              <w:rPr>
                <w:rFonts w:ascii="맑은 고딕" w:eastAsia="맑은 고딕" w:hAnsi="맑은 고딕"/>
                <w:color w:val="auto"/>
              </w:rPr>
              <w:t>ags</w:t>
            </w:r>
          </w:p>
        </w:tc>
        <w:tc>
          <w:tcPr>
            <w:tcW w:w="5490" w:type="dxa"/>
            <w:vAlign w:val="center"/>
          </w:tcPr>
          <w:p w14:paraId="0D8A2F18" w14:textId="059F8D73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태그 리스트</w:t>
            </w:r>
          </w:p>
        </w:tc>
      </w:tr>
      <w:tr w:rsidR="00C20FD5" w:rsidRPr="00C20FD5" w14:paraId="6673F80D" w14:textId="77777777" w:rsidTr="008B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16702D7C" w14:textId="77777777" w:rsidR="00210785" w:rsidRPr="00C20FD5" w:rsidRDefault="00210785" w:rsidP="00ED6B68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696" w:type="dxa"/>
            <w:vAlign w:val="center"/>
          </w:tcPr>
          <w:p w14:paraId="688DBC45" w14:textId="53D6FFB9" w:rsidR="00210785" w:rsidRPr="00C20FD5" w:rsidRDefault="009E700F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/>
                <w:color w:val="auto"/>
              </w:rPr>
              <w:t>S</w:t>
            </w:r>
            <w:r w:rsidR="00210785" w:rsidRPr="00C20FD5">
              <w:rPr>
                <w:rFonts w:ascii="맑은 고딕" w:eastAsia="맑은 고딕" w:hAnsi="맑은 고딕"/>
                <w:color w:val="auto"/>
              </w:rPr>
              <w:t>ongs</w:t>
            </w:r>
          </w:p>
        </w:tc>
        <w:tc>
          <w:tcPr>
            <w:tcW w:w="5490" w:type="dxa"/>
            <w:vAlign w:val="center"/>
          </w:tcPr>
          <w:p w14:paraId="207C952F" w14:textId="4BA11ADC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곡 리스트</w:t>
            </w:r>
          </w:p>
        </w:tc>
      </w:tr>
      <w:tr w:rsidR="00C20FD5" w:rsidRPr="00C20FD5" w14:paraId="1C80BC9C" w14:textId="77777777" w:rsidTr="008B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4B72A579" w14:textId="77777777" w:rsidR="00210785" w:rsidRPr="00C20FD5" w:rsidRDefault="00210785" w:rsidP="00ED6B68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696" w:type="dxa"/>
            <w:vAlign w:val="center"/>
          </w:tcPr>
          <w:p w14:paraId="0842ED19" w14:textId="40A328FB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C20FD5">
              <w:rPr>
                <w:rFonts w:ascii="맑은 고딕" w:eastAsia="맑은 고딕" w:hAnsi="맑은 고딕"/>
                <w:color w:val="auto"/>
              </w:rPr>
              <w:t>like_cnt</w:t>
            </w:r>
            <w:proofErr w:type="spellEnd"/>
          </w:p>
        </w:tc>
        <w:tc>
          <w:tcPr>
            <w:tcW w:w="5490" w:type="dxa"/>
            <w:vAlign w:val="center"/>
          </w:tcPr>
          <w:p w14:paraId="0A8E9F44" w14:textId="4504F147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좋아요 개수</w:t>
            </w:r>
          </w:p>
        </w:tc>
      </w:tr>
      <w:tr w:rsidR="00C20FD5" w:rsidRPr="00C20FD5" w14:paraId="34984643" w14:textId="77777777" w:rsidTr="008B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5D10E8C9" w14:textId="77777777" w:rsidR="00210785" w:rsidRPr="00C20FD5" w:rsidRDefault="00210785" w:rsidP="00ED6B68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696" w:type="dxa"/>
            <w:vAlign w:val="center"/>
          </w:tcPr>
          <w:p w14:paraId="6CBF41D5" w14:textId="4449E505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C20FD5">
              <w:rPr>
                <w:rFonts w:ascii="맑은 고딕" w:eastAsia="맑은 고딕" w:hAnsi="맑은 고딕" w:hint="eastAsia"/>
                <w:color w:val="auto"/>
              </w:rPr>
              <w:t>u</w:t>
            </w:r>
            <w:r w:rsidRPr="00C20FD5">
              <w:rPr>
                <w:rFonts w:ascii="맑은 고딕" w:eastAsia="맑은 고딕" w:hAnsi="맑은 고딕"/>
                <w:color w:val="auto"/>
              </w:rPr>
              <w:t>pdt_date</w:t>
            </w:r>
            <w:proofErr w:type="spellEnd"/>
          </w:p>
        </w:tc>
        <w:tc>
          <w:tcPr>
            <w:tcW w:w="5490" w:type="dxa"/>
            <w:vAlign w:val="center"/>
          </w:tcPr>
          <w:p w14:paraId="004D67EB" w14:textId="3F03026E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수정 날짜</w:t>
            </w:r>
          </w:p>
        </w:tc>
      </w:tr>
      <w:tr w:rsidR="00C20FD5" w:rsidRPr="00C20FD5" w14:paraId="7A360FFF" w14:textId="77777777" w:rsidTr="008B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vAlign w:val="center"/>
          </w:tcPr>
          <w:p w14:paraId="2DCE419B" w14:textId="6C686376" w:rsidR="00210785" w:rsidRPr="00C20FD5" w:rsidRDefault="00210785" w:rsidP="00ED6B68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곡</w:t>
            </w:r>
          </w:p>
        </w:tc>
        <w:tc>
          <w:tcPr>
            <w:tcW w:w="2696" w:type="dxa"/>
            <w:vAlign w:val="center"/>
          </w:tcPr>
          <w:p w14:paraId="5CB7A5FB" w14:textId="4E9F3A57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_i</w:t>
            </w:r>
            <w:r w:rsidRPr="00C20FD5">
              <w:rPr>
                <w:rFonts w:ascii="맑은 고딕" w:eastAsia="맑은 고딕" w:hAnsi="맑은 고딕"/>
                <w:color w:val="auto"/>
              </w:rPr>
              <w:t>d</w:t>
            </w:r>
          </w:p>
        </w:tc>
        <w:tc>
          <w:tcPr>
            <w:tcW w:w="5490" w:type="dxa"/>
            <w:vAlign w:val="center"/>
          </w:tcPr>
          <w:p w14:paraId="0C6783C0" w14:textId="5245B9AA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곡 </w:t>
            </w:r>
            <w:r w:rsidRPr="00C20FD5">
              <w:rPr>
                <w:rFonts w:ascii="맑은 고딕" w:eastAsia="맑은 고딕" w:hAnsi="맑은 고딕"/>
                <w:color w:val="auto"/>
              </w:rPr>
              <w:t>ID</w:t>
            </w:r>
          </w:p>
        </w:tc>
      </w:tr>
      <w:tr w:rsidR="00C20FD5" w:rsidRPr="00C20FD5" w14:paraId="5D98A44D" w14:textId="77777777" w:rsidTr="008B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15A2C7D6" w14:textId="77777777" w:rsidR="00210785" w:rsidRPr="00C20FD5" w:rsidRDefault="00210785" w:rsidP="0075648D">
            <w:pPr>
              <w:jc w:val="both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696" w:type="dxa"/>
            <w:vAlign w:val="center"/>
          </w:tcPr>
          <w:p w14:paraId="20D91A30" w14:textId="15AB8C8E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C20FD5">
              <w:rPr>
                <w:rFonts w:ascii="맑은 고딕" w:eastAsia="맑은 고딕" w:hAnsi="맑은 고딕" w:hint="eastAsia"/>
                <w:color w:val="auto"/>
              </w:rPr>
              <w:t>a</w:t>
            </w:r>
            <w:r w:rsidRPr="00C20FD5">
              <w:rPr>
                <w:rFonts w:ascii="맑은 고딕" w:eastAsia="맑은 고딕" w:hAnsi="맑은 고딕"/>
                <w:color w:val="auto"/>
              </w:rPr>
              <w:t>lbum_id</w:t>
            </w:r>
            <w:proofErr w:type="spellEnd"/>
          </w:p>
        </w:tc>
        <w:tc>
          <w:tcPr>
            <w:tcW w:w="5490" w:type="dxa"/>
            <w:vAlign w:val="center"/>
          </w:tcPr>
          <w:p w14:paraId="43CE54D1" w14:textId="7D0BBFC6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앨범 </w:t>
            </w:r>
            <w:r w:rsidRPr="00C20FD5">
              <w:rPr>
                <w:rFonts w:ascii="맑은 고딕" w:eastAsia="맑은 고딕" w:hAnsi="맑은 고딕"/>
                <w:color w:val="auto"/>
              </w:rPr>
              <w:t>ID</w:t>
            </w:r>
          </w:p>
        </w:tc>
      </w:tr>
      <w:tr w:rsidR="00C20FD5" w:rsidRPr="00C20FD5" w14:paraId="0F55BB41" w14:textId="77777777" w:rsidTr="008B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3D12F242" w14:textId="77777777" w:rsidR="00210785" w:rsidRPr="00C20FD5" w:rsidRDefault="00210785" w:rsidP="0075648D">
            <w:pPr>
              <w:jc w:val="both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696" w:type="dxa"/>
            <w:vAlign w:val="center"/>
          </w:tcPr>
          <w:p w14:paraId="1AE4A0C6" w14:textId="7DC5A17F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C20FD5">
              <w:rPr>
                <w:rFonts w:ascii="맑은 고딕" w:eastAsia="맑은 고딕" w:hAnsi="맑은 고딕" w:hint="eastAsia"/>
                <w:color w:val="auto"/>
              </w:rPr>
              <w:t>a</w:t>
            </w:r>
            <w:r w:rsidRPr="00C20FD5">
              <w:rPr>
                <w:rFonts w:ascii="맑은 고딕" w:eastAsia="맑은 고딕" w:hAnsi="맑은 고딕"/>
                <w:color w:val="auto"/>
              </w:rPr>
              <w:t>rtist_id_basket</w:t>
            </w:r>
            <w:proofErr w:type="spellEnd"/>
          </w:p>
        </w:tc>
        <w:tc>
          <w:tcPr>
            <w:tcW w:w="5490" w:type="dxa"/>
            <w:vAlign w:val="center"/>
          </w:tcPr>
          <w:p w14:paraId="4FF89AC1" w14:textId="7E07DCDF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아티스트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ID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리스트</w:t>
            </w:r>
          </w:p>
        </w:tc>
      </w:tr>
      <w:tr w:rsidR="00C20FD5" w:rsidRPr="00C20FD5" w14:paraId="046E491E" w14:textId="77777777" w:rsidTr="008B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1E77AD24" w14:textId="77777777" w:rsidR="00210785" w:rsidRPr="00C20FD5" w:rsidRDefault="00210785" w:rsidP="0075648D">
            <w:pPr>
              <w:jc w:val="both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696" w:type="dxa"/>
            <w:vAlign w:val="center"/>
          </w:tcPr>
          <w:p w14:paraId="7039F1C7" w14:textId="71108E89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C20FD5">
              <w:rPr>
                <w:rFonts w:ascii="맑은 고딕" w:eastAsia="맑은 고딕" w:hAnsi="맑은 고딕" w:hint="eastAsia"/>
                <w:color w:val="auto"/>
              </w:rPr>
              <w:t>a</w:t>
            </w:r>
            <w:r w:rsidRPr="00C20FD5">
              <w:rPr>
                <w:rFonts w:ascii="맑은 고딕" w:eastAsia="맑은 고딕" w:hAnsi="맑은 고딕"/>
                <w:color w:val="auto"/>
              </w:rPr>
              <w:t>rtist_name_basket</w:t>
            </w:r>
            <w:proofErr w:type="spellEnd"/>
          </w:p>
        </w:tc>
        <w:tc>
          <w:tcPr>
            <w:tcW w:w="5490" w:type="dxa"/>
            <w:vAlign w:val="center"/>
          </w:tcPr>
          <w:p w14:paraId="79FD45DE" w14:textId="6AB4B30E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아티스트 리스트</w:t>
            </w:r>
          </w:p>
        </w:tc>
      </w:tr>
      <w:tr w:rsidR="00C20FD5" w:rsidRPr="00C20FD5" w14:paraId="3D276984" w14:textId="77777777" w:rsidTr="008B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57B06726" w14:textId="77777777" w:rsidR="00210785" w:rsidRPr="00C20FD5" w:rsidRDefault="00210785" w:rsidP="0075648D">
            <w:pPr>
              <w:jc w:val="both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696" w:type="dxa"/>
            <w:vAlign w:val="center"/>
          </w:tcPr>
          <w:p w14:paraId="2571F11A" w14:textId="3D406E27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C20FD5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C20FD5">
              <w:rPr>
                <w:rFonts w:ascii="맑은 고딕" w:eastAsia="맑은 고딕" w:hAnsi="맑은 고딕"/>
                <w:color w:val="auto"/>
              </w:rPr>
              <w:t>ong_name</w:t>
            </w:r>
            <w:proofErr w:type="spellEnd"/>
          </w:p>
        </w:tc>
        <w:tc>
          <w:tcPr>
            <w:tcW w:w="5490" w:type="dxa"/>
            <w:vAlign w:val="center"/>
          </w:tcPr>
          <w:p w14:paraId="1F3B3330" w14:textId="724E33A7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곡 제목</w:t>
            </w:r>
          </w:p>
        </w:tc>
      </w:tr>
      <w:tr w:rsidR="00C20FD5" w:rsidRPr="00C20FD5" w14:paraId="15895FCE" w14:textId="77777777" w:rsidTr="008B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7813A2ED" w14:textId="77777777" w:rsidR="00210785" w:rsidRPr="00C20FD5" w:rsidRDefault="00210785" w:rsidP="0075648D">
            <w:pPr>
              <w:jc w:val="both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696" w:type="dxa"/>
            <w:vAlign w:val="center"/>
          </w:tcPr>
          <w:p w14:paraId="245E57A2" w14:textId="786F23ED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C20FD5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C20FD5">
              <w:rPr>
                <w:rFonts w:ascii="맑은 고딕" w:eastAsia="맑은 고딕" w:hAnsi="맑은 고딕"/>
                <w:color w:val="auto"/>
              </w:rPr>
              <w:t>ong_gn_gnr_basket</w:t>
            </w:r>
            <w:proofErr w:type="spellEnd"/>
          </w:p>
        </w:tc>
        <w:tc>
          <w:tcPr>
            <w:tcW w:w="5490" w:type="dxa"/>
            <w:vAlign w:val="center"/>
          </w:tcPr>
          <w:p w14:paraId="5254AD4E" w14:textId="74463AF9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곡 장르 리스트</w:t>
            </w:r>
          </w:p>
        </w:tc>
      </w:tr>
      <w:tr w:rsidR="00C20FD5" w:rsidRPr="00C20FD5" w14:paraId="1D8ECD8F" w14:textId="77777777" w:rsidTr="008B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063F85D6" w14:textId="77777777" w:rsidR="00210785" w:rsidRPr="00C20FD5" w:rsidRDefault="00210785" w:rsidP="0075648D">
            <w:pPr>
              <w:jc w:val="both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696" w:type="dxa"/>
            <w:vAlign w:val="center"/>
          </w:tcPr>
          <w:p w14:paraId="4DFE0EE0" w14:textId="77F15B33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C20FD5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C20FD5">
              <w:rPr>
                <w:rFonts w:ascii="맑은 고딕" w:eastAsia="맑은 고딕" w:hAnsi="맑은 고딕"/>
                <w:color w:val="auto"/>
              </w:rPr>
              <w:t>ong_gn_dtl_gnr_basket</w:t>
            </w:r>
            <w:proofErr w:type="spellEnd"/>
          </w:p>
        </w:tc>
        <w:tc>
          <w:tcPr>
            <w:tcW w:w="5490" w:type="dxa"/>
            <w:vAlign w:val="center"/>
          </w:tcPr>
          <w:p w14:paraId="268D80B1" w14:textId="74847C44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곡 세부 장르 리스트</w:t>
            </w:r>
          </w:p>
        </w:tc>
      </w:tr>
      <w:tr w:rsidR="00C20FD5" w:rsidRPr="00C20FD5" w14:paraId="7CA4276D" w14:textId="77777777" w:rsidTr="008B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48D72494" w14:textId="77777777" w:rsidR="00210785" w:rsidRPr="00C20FD5" w:rsidRDefault="00210785" w:rsidP="0075648D">
            <w:pPr>
              <w:jc w:val="both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696" w:type="dxa"/>
            <w:vAlign w:val="center"/>
          </w:tcPr>
          <w:p w14:paraId="00A3158A" w14:textId="11225208" w:rsidR="00210785" w:rsidRPr="00C20FD5" w:rsidRDefault="0021078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C20FD5">
              <w:rPr>
                <w:rFonts w:ascii="맑은 고딕" w:eastAsia="맑은 고딕" w:hAnsi="맑은 고딕" w:hint="eastAsia"/>
                <w:color w:val="auto"/>
              </w:rPr>
              <w:t>i</w:t>
            </w:r>
            <w:r w:rsidRPr="00C20FD5">
              <w:rPr>
                <w:rFonts w:ascii="맑은 고딕" w:eastAsia="맑은 고딕" w:hAnsi="맑은 고딕"/>
                <w:color w:val="auto"/>
              </w:rPr>
              <w:t>ssue_date</w:t>
            </w:r>
            <w:proofErr w:type="spellEnd"/>
          </w:p>
        </w:tc>
        <w:tc>
          <w:tcPr>
            <w:tcW w:w="5490" w:type="dxa"/>
            <w:vAlign w:val="center"/>
          </w:tcPr>
          <w:p w14:paraId="0B7E0576" w14:textId="10AF780D" w:rsidR="00210785" w:rsidRPr="00C20FD5" w:rsidRDefault="00210785" w:rsidP="00ED6B68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발매일</w:t>
            </w:r>
          </w:p>
        </w:tc>
      </w:tr>
    </w:tbl>
    <w:p w14:paraId="624BAE1E" w14:textId="259D3558" w:rsidR="00C31A34" w:rsidRPr="00C20FD5" w:rsidRDefault="00ED6B68" w:rsidP="00ED6B68">
      <w:pPr>
        <w:pStyle w:val="ae"/>
        <w:jc w:val="center"/>
        <w:rPr>
          <w:rFonts w:ascii="맑은 고딕" w:eastAsia="맑은 고딕" w:hAnsi="맑은 고딕"/>
          <w:color w:val="auto"/>
          <w:szCs w:val="22"/>
        </w:rPr>
      </w:pPr>
      <w:r w:rsidRPr="00C20FD5">
        <w:rPr>
          <w:rFonts w:ascii="맑은 고딕" w:eastAsia="맑은 고딕" w:hAnsi="맑은 고딕" w:hint="eastAsia"/>
          <w:color w:val="auto"/>
        </w:rPr>
        <w:t xml:space="preserve">표 </w:t>
      </w:r>
      <w:r w:rsidR="00F36928">
        <w:rPr>
          <w:rFonts w:ascii="맑은 고딕" w:eastAsia="맑은 고딕" w:hAnsi="맑은 고딕"/>
          <w:color w:val="auto"/>
        </w:rPr>
        <w:fldChar w:fldCharType="begin"/>
      </w:r>
      <w:r w:rsidR="00F36928">
        <w:rPr>
          <w:rFonts w:ascii="맑은 고딕" w:eastAsia="맑은 고딕" w:hAnsi="맑은 고딕"/>
          <w:color w:val="auto"/>
        </w:rPr>
        <w:instrText xml:space="preserve"> </w:instrText>
      </w:r>
      <w:r w:rsidR="00F36928">
        <w:rPr>
          <w:rFonts w:ascii="맑은 고딕" w:eastAsia="맑은 고딕" w:hAnsi="맑은 고딕" w:hint="eastAsia"/>
          <w:color w:val="auto"/>
        </w:rPr>
        <w:instrText>SEQ 표 \* ARABIC</w:instrText>
      </w:r>
      <w:r w:rsidR="00F36928">
        <w:rPr>
          <w:rFonts w:ascii="맑은 고딕" w:eastAsia="맑은 고딕" w:hAnsi="맑은 고딕"/>
          <w:color w:val="auto"/>
        </w:rPr>
        <w:instrText xml:space="preserve"> </w:instrText>
      </w:r>
      <w:r w:rsidR="00F36928">
        <w:rPr>
          <w:rFonts w:ascii="맑은 고딕" w:eastAsia="맑은 고딕" w:hAnsi="맑은 고딕"/>
          <w:color w:val="auto"/>
        </w:rPr>
        <w:fldChar w:fldCharType="separate"/>
      </w:r>
      <w:r w:rsidR="00F36928">
        <w:rPr>
          <w:rFonts w:ascii="맑은 고딕" w:eastAsia="맑은 고딕" w:hAnsi="맑은 고딕"/>
          <w:noProof/>
          <w:color w:val="auto"/>
        </w:rPr>
        <w:t>1</w:t>
      </w:r>
      <w:r w:rsidR="00F36928">
        <w:rPr>
          <w:rFonts w:ascii="맑은 고딕" w:eastAsia="맑은 고딕" w:hAnsi="맑은 고딕"/>
          <w:color w:val="auto"/>
        </w:rPr>
        <w:fldChar w:fldCharType="end"/>
      </w:r>
      <w:r w:rsidRPr="00C20FD5">
        <w:rPr>
          <w:rFonts w:ascii="맑은 고딕" w:eastAsia="맑은 고딕" w:hAnsi="맑은 고딕"/>
          <w:color w:val="auto"/>
        </w:rPr>
        <w:t xml:space="preserve">. </w:t>
      </w:r>
      <w:r w:rsidRPr="00C20FD5">
        <w:rPr>
          <w:rFonts w:ascii="맑은 고딕" w:eastAsia="맑은 고딕" w:hAnsi="맑은 고딕" w:hint="eastAsia"/>
          <w:color w:val="auto"/>
        </w:rPr>
        <w:t>M</w:t>
      </w:r>
      <w:r w:rsidRPr="00C20FD5">
        <w:rPr>
          <w:rFonts w:ascii="맑은 고딕" w:eastAsia="맑은 고딕" w:hAnsi="맑은 고딕"/>
          <w:color w:val="auto"/>
        </w:rPr>
        <w:t xml:space="preserve">elon Playlist </w:t>
      </w:r>
      <w:r w:rsidRPr="00C20FD5">
        <w:rPr>
          <w:rFonts w:ascii="맑은 고딕" w:eastAsia="맑은 고딕" w:hAnsi="맑은 고딕" w:hint="eastAsia"/>
          <w:color w:val="auto"/>
        </w:rPr>
        <w:t>데이터셋</w:t>
      </w:r>
    </w:p>
    <w:p w14:paraId="3C9A1A9F" w14:textId="002E5C5B" w:rsidR="00CB4D4B" w:rsidRDefault="00CF79EB" w:rsidP="0075648D">
      <w:pPr>
        <w:jc w:val="both"/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</w:pPr>
      <w:r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>2</w:t>
      </w:r>
      <w:r w:rsidR="00CB4D4B"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 xml:space="preserve">.2 </w:t>
      </w:r>
      <w:r w:rsidR="00CB4D4B"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>세부 과제 내용</w:t>
      </w:r>
    </w:p>
    <w:p w14:paraId="70A9F838" w14:textId="5F446DE1" w:rsidR="00ED6B68" w:rsidRDefault="00ED6B68" w:rsidP="0075648D">
      <w:pPr>
        <w:jc w:val="both"/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</w:pPr>
      <w:r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ab/>
      </w:r>
      <w:r w:rsidR="00CF79EB"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>2</w:t>
      </w:r>
      <w:r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 xml:space="preserve">.2.1 </w:t>
      </w:r>
      <w:r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>데이터 분석</w:t>
      </w:r>
    </w:p>
    <w:p w14:paraId="1CDA8288" w14:textId="53318589" w:rsidR="00ED6B68" w:rsidRPr="00C20FD5" w:rsidRDefault="00ED6B68" w:rsidP="00736C1A">
      <w:pPr>
        <w:ind w:firstLineChars="100" w:firstLine="220"/>
        <w:jc w:val="both"/>
        <w:rPr>
          <w:rFonts w:ascii="맑은 고딕" w:eastAsia="맑은 고딕" w:hAnsi="맑은 고딕"/>
          <w:color w:val="auto"/>
        </w:rPr>
      </w:pPr>
      <w:r w:rsidRPr="00C20FD5">
        <w:rPr>
          <w:rFonts w:ascii="맑은 고딕" w:eastAsia="맑은 고딕" w:hAnsi="맑은 고딕" w:hint="eastAsia"/>
          <w:color w:val="auto"/>
        </w:rPr>
        <w:t>수집한 음악 플레이리스트 데이터를 전처리하기 전</w:t>
      </w:r>
      <w:r w:rsidR="00A908EA" w:rsidRPr="00C20FD5">
        <w:rPr>
          <w:rFonts w:ascii="맑은 고딕" w:eastAsia="맑은 고딕" w:hAnsi="맑은 고딕" w:hint="eastAsia"/>
          <w:color w:val="auto"/>
        </w:rPr>
        <w:t xml:space="preserve"> 데이터셋의 특성을 이해하고 불균형,</w:t>
      </w:r>
      <w:r w:rsidR="00A908EA" w:rsidRPr="00C20FD5">
        <w:rPr>
          <w:rFonts w:ascii="맑은 고딕" w:eastAsia="맑은 고딕" w:hAnsi="맑은 고딕"/>
          <w:color w:val="auto"/>
        </w:rPr>
        <w:t xml:space="preserve"> Outlier, Missing Value </w:t>
      </w:r>
      <w:r w:rsidR="00A908EA" w:rsidRPr="00C20FD5">
        <w:rPr>
          <w:rFonts w:ascii="맑은 고딕" w:eastAsia="맑은 고딕" w:hAnsi="맑은 고딕" w:hint="eastAsia"/>
          <w:color w:val="auto"/>
        </w:rPr>
        <w:t>와 같은 문제를 확인한다.</w:t>
      </w:r>
      <w:r w:rsidR="00A908EA" w:rsidRPr="00C20FD5">
        <w:rPr>
          <w:rFonts w:ascii="맑은 고딕" w:eastAsia="맑은 고딕" w:hAnsi="맑은 고딕"/>
          <w:color w:val="auto"/>
        </w:rPr>
        <w:t xml:space="preserve"> </w:t>
      </w:r>
      <w:r w:rsidR="00A908EA" w:rsidRPr="00C20FD5">
        <w:rPr>
          <w:rFonts w:ascii="맑은 고딕" w:eastAsia="맑은 고딕" w:hAnsi="맑은 고딕" w:hint="eastAsia"/>
          <w:color w:val="auto"/>
        </w:rPr>
        <w:t>각 문제에 대한 설명과 탐색 방법은 다음과 같다.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700"/>
        <w:gridCol w:w="4237"/>
        <w:gridCol w:w="3799"/>
      </w:tblGrid>
      <w:tr w:rsidR="00C20FD5" w:rsidRPr="00C20FD5" w14:paraId="0A2BCE4A" w14:textId="440E0A21" w:rsidTr="00025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A34C451" w14:textId="665A7D72" w:rsidR="00A908EA" w:rsidRPr="00C20FD5" w:rsidRDefault="00A908EA" w:rsidP="0075648D">
            <w:pPr>
              <w:jc w:val="both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P</w:t>
            </w:r>
            <w:r w:rsidRPr="00C20FD5">
              <w:rPr>
                <w:rFonts w:ascii="맑은 고딕" w:eastAsia="맑은 고딕" w:hAnsi="맑은 고딕"/>
                <w:color w:val="auto"/>
              </w:rPr>
              <w:t>roblem</w:t>
            </w:r>
          </w:p>
        </w:tc>
        <w:tc>
          <w:tcPr>
            <w:tcW w:w="4242" w:type="dxa"/>
          </w:tcPr>
          <w:p w14:paraId="155C1F5C" w14:textId="18A07B82" w:rsidR="00A908EA" w:rsidRPr="00C20FD5" w:rsidRDefault="00A908EA" w:rsidP="007564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설명</w:t>
            </w:r>
          </w:p>
        </w:tc>
        <w:tc>
          <w:tcPr>
            <w:tcW w:w="3803" w:type="dxa"/>
          </w:tcPr>
          <w:p w14:paraId="69A7758B" w14:textId="37C9C843" w:rsidR="00A908EA" w:rsidRPr="00C20FD5" w:rsidRDefault="00317AB0" w:rsidP="007564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탐색 방법</w:t>
            </w:r>
          </w:p>
        </w:tc>
      </w:tr>
      <w:tr w:rsidR="00C20FD5" w:rsidRPr="00C20FD5" w14:paraId="22C1D207" w14:textId="5855425E" w:rsidTr="00CF7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D959365" w14:textId="1D901580" w:rsidR="00A908EA" w:rsidRPr="00C20FD5" w:rsidRDefault="00A908EA" w:rsidP="00D933FA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불균형 데이터</w:t>
            </w:r>
          </w:p>
        </w:tc>
        <w:tc>
          <w:tcPr>
            <w:tcW w:w="4242" w:type="dxa"/>
          </w:tcPr>
          <w:p w14:paraId="7E447177" w14:textId="67B0DA81" w:rsidR="00A908EA" w:rsidRPr="00C20FD5" w:rsidRDefault="00A908EA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범주형 데이터에 대해,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각 범주에 속하는 데이터 개수의 차이가 큰 데이터</w:t>
            </w:r>
          </w:p>
        </w:tc>
        <w:tc>
          <w:tcPr>
            <w:tcW w:w="3803" w:type="dxa"/>
            <w:vAlign w:val="center"/>
          </w:tcPr>
          <w:p w14:paraId="59DFE710" w14:textId="7DD4847C" w:rsidR="00A908EA" w:rsidRPr="00C20FD5" w:rsidRDefault="00317AB0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인스턴스 분포 및 수치화를 통한 클래스 비율 비교</w:t>
            </w:r>
          </w:p>
        </w:tc>
      </w:tr>
      <w:tr w:rsidR="00C20FD5" w:rsidRPr="00C20FD5" w14:paraId="0011C35E" w14:textId="7DB0459F" w:rsidTr="00CF7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0A30A53" w14:textId="3C74D022" w:rsidR="00A908EA" w:rsidRPr="00C20FD5" w:rsidRDefault="00A908EA" w:rsidP="00D933FA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lastRenderedPageBreak/>
              <w:t>O</w:t>
            </w:r>
            <w:r w:rsidRPr="00C20FD5">
              <w:rPr>
                <w:rFonts w:ascii="맑은 고딕" w:eastAsia="맑은 고딕" w:hAnsi="맑은 고딕"/>
                <w:color w:val="auto"/>
              </w:rPr>
              <w:t>utlier</w:t>
            </w:r>
          </w:p>
        </w:tc>
        <w:tc>
          <w:tcPr>
            <w:tcW w:w="4242" w:type="dxa"/>
          </w:tcPr>
          <w:p w14:paraId="09CFB2F9" w14:textId="3AB48C74" w:rsidR="00A908EA" w:rsidRPr="00C20FD5" w:rsidRDefault="00A908EA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관측된 데이터의 범위에서 많이 벗어난 아주 큰 값 또는 작은 값</w:t>
            </w:r>
          </w:p>
        </w:tc>
        <w:tc>
          <w:tcPr>
            <w:tcW w:w="3803" w:type="dxa"/>
            <w:vAlign w:val="center"/>
          </w:tcPr>
          <w:p w14:paraId="6E6BEBC8" w14:textId="020DDFE2" w:rsidR="00A908EA" w:rsidRPr="00C20FD5" w:rsidRDefault="00317AB0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I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QR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을 통한 이상치 탐색</w:t>
            </w:r>
          </w:p>
        </w:tc>
      </w:tr>
      <w:tr w:rsidR="00C20FD5" w:rsidRPr="00C20FD5" w14:paraId="5B6A56F8" w14:textId="3D413DC9" w:rsidTr="00CF7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0263CE6" w14:textId="21EB40B9" w:rsidR="00A908EA" w:rsidRPr="00C20FD5" w:rsidRDefault="00A908EA" w:rsidP="00D933FA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M</w:t>
            </w:r>
            <w:r w:rsidRPr="00C20FD5">
              <w:rPr>
                <w:rFonts w:ascii="맑은 고딕" w:eastAsia="맑은 고딕" w:hAnsi="맑은 고딕"/>
                <w:color w:val="auto"/>
              </w:rPr>
              <w:t>issing Value</w:t>
            </w:r>
          </w:p>
        </w:tc>
        <w:tc>
          <w:tcPr>
            <w:tcW w:w="4242" w:type="dxa"/>
          </w:tcPr>
          <w:p w14:paraId="15FB0E90" w14:textId="03D6302C" w:rsidR="00A908EA" w:rsidRPr="00C20FD5" w:rsidRDefault="00317AB0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데이터에 값이 없는 것</w:t>
            </w:r>
          </w:p>
        </w:tc>
        <w:tc>
          <w:tcPr>
            <w:tcW w:w="3803" w:type="dxa"/>
            <w:vAlign w:val="center"/>
          </w:tcPr>
          <w:p w14:paraId="0AEC11AD" w14:textId="6B5025C4" w:rsidR="00A908EA" w:rsidRPr="00C20FD5" w:rsidRDefault="00317AB0" w:rsidP="00317AB0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데이터 테이블 탐색</w:t>
            </w:r>
          </w:p>
        </w:tc>
      </w:tr>
    </w:tbl>
    <w:p w14:paraId="42EC7547" w14:textId="1239F81F" w:rsidR="00A908EA" w:rsidRPr="00C20FD5" w:rsidRDefault="00317AB0" w:rsidP="00317AB0">
      <w:pPr>
        <w:pStyle w:val="ae"/>
        <w:jc w:val="center"/>
        <w:rPr>
          <w:rFonts w:ascii="맑은 고딕" w:eastAsia="맑은 고딕" w:hAnsi="맑은 고딕"/>
          <w:color w:val="auto"/>
        </w:rPr>
      </w:pPr>
      <w:r w:rsidRPr="00C20FD5">
        <w:rPr>
          <w:rFonts w:ascii="맑은 고딕" w:eastAsia="맑은 고딕" w:hAnsi="맑은 고딕" w:hint="eastAsia"/>
          <w:color w:val="auto"/>
        </w:rPr>
        <w:t xml:space="preserve">표 </w:t>
      </w:r>
      <w:r w:rsidR="00F36928">
        <w:rPr>
          <w:rFonts w:ascii="맑은 고딕" w:eastAsia="맑은 고딕" w:hAnsi="맑은 고딕"/>
          <w:color w:val="auto"/>
        </w:rPr>
        <w:fldChar w:fldCharType="begin"/>
      </w:r>
      <w:r w:rsidR="00F36928">
        <w:rPr>
          <w:rFonts w:ascii="맑은 고딕" w:eastAsia="맑은 고딕" w:hAnsi="맑은 고딕"/>
          <w:color w:val="auto"/>
        </w:rPr>
        <w:instrText xml:space="preserve"> </w:instrText>
      </w:r>
      <w:r w:rsidR="00F36928">
        <w:rPr>
          <w:rFonts w:ascii="맑은 고딕" w:eastAsia="맑은 고딕" w:hAnsi="맑은 고딕" w:hint="eastAsia"/>
          <w:color w:val="auto"/>
        </w:rPr>
        <w:instrText>SEQ 표 \* ARABIC</w:instrText>
      </w:r>
      <w:r w:rsidR="00F36928">
        <w:rPr>
          <w:rFonts w:ascii="맑은 고딕" w:eastAsia="맑은 고딕" w:hAnsi="맑은 고딕"/>
          <w:color w:val="auto"/>
        </w:rPr>
        <w:instrText xml:space="preserve"> </w:instrText>
      </w:r>
      <w:r w:rsidR="00F36928">
        <w:rPr>
          <w:rFonts w:ascii="맑은 고딕" w:eastAsia="맑은 고딕" w:hAnsi="맑은 고딕"/>
          <w:color w:val="auto"/>
        </w:rPr>
        <w:fldChar w:fldCharType="separate"/>
      </w:r>
      <w:r w:rsidR="00F36928">
        <w:rPr>
          <w:rFonts w:ascii="맑은 고딕" w:eastAsia="맑은 고딕" w:hAnsi="맑은 고딕"/>
          <w:noProof/>
          <w:color w:val="auto"/>
        </w:rPr>
        <w:t>2</w:t>
      </w:r>
      <w:r w:rsidR="00F36928">
        <w:rPr>
          <w:rFonts w:ascii="맑은 고딕" w:eastAsia="맑은 고딕" w:hAnsi="맑은 고딕"/>
          <w:color w:val="auto"/>
        </w:rPr>
        <w:fldChar w:fldCharType="end"/>
      </w:r>
      <w:r w:rsidRPr="00C20FD5">
        <w:rPr>
          <w:rFonts w:ascii="맑은 고딕" w:eastAsia="맑은 고딕" w:hAnsi="맑은 고딕"/>
          <w:color w:val="auto"/>
        </w:rPr>
        <w:t xml:space="preserve">. </w:t>
      </w:r>
      <w:r w:rsidRPr="00C20FD5">
        <w:rPr>
          <w:rFonts w:ascii="맑은 고딕" w:eastAsia="맑은 고딕" w:hAnsi="맑은 고딕" w:hint="eastAsia"/>
          <w:color w:val="auto"/>
        </w:rPr>
        <w:t>데이터 분석 방법</w:t>
      </w:r>
    </w:p>
    <w:p w14:paraId="72F08D52" w14:textId="7B9DF6CE" w:rsidR="00736C1A" w:rsidRPr="00C20FD5" w:rsidRDefault="00736C1A" w:rsidP="00736C1A">
      <w:pPr>
        <w:pStyle w:val="a"/>
        <w:numPr>
          <w:ilvl w:val="0"/>
          <w:numId w:val="0"/>
        </w:numPr>
        <w:jc w:val="both"/>
        <w:rPr>
          <w:rFonts w:ascii="맑은 고딕" w:eastAsia="맑은 고딕" w:hAnsi="맑은 고딕"/>
          <w:color w:val="auto"/>
        </w:rPr>
      </w:pPr>
      <w:r w:rsidRPr="00C20FD5">
        <w:rPr>
          <w:rFonts w:ascii="맑은 고딕" w:eastAsia="맑은 고딕" w:hAnsi="맑은 고딕" w:hint="eastAsia"/>
          <w:color w:val="auto"/>
        </w:rPr>
        <w:t>O</w:t>
      </w:r>
      <w:r w:rsidRPr="00C20FD5">
        <w:rPr>
          <w:rFonts w:ascii="맑은 고딕" w:eastAsia="맑은 고딕" w:hAnsi="맑은 고딕"/>
          <w:color w:val="auto"/>
        </w:rPr>
        <w:t xml:space="preserve">utlier </w:t>
      </w:r>
      <w:r w:rsidRPr="00C20FD5">
        <w:rPr>
          <w:rFonts w:ascii="맑은 고딕" w:eastAsia="맑은 고딕" w:hAnsi="맑은 고딕" w:hint="eastAsia"/>
          <w:color w:val="auto"/>
        </w:rPr>
        <w:t xml:space="preserve">탐색 방법에서 </w:t>
      </w:r>
      <w:r w:rsidRPr="00C20FD5">
        <w:rPr>
          <w:rFonts w:ascii="맑은 고딕" w:eastAsia="맑은 고딕" w:hAnsi="맑은 고딕"/>
          <w:color w:val="auto"/>
        </w:rPr>
        <w:t xml:space="preserve">IQR </w:t>
      </w:r>
      <w:r w:rsidRPr="00C20FD5">
        <w:rPr>
          <w:rFonts w:ascii="맑은 고딕" w:eastAsia="맑은 고딕" w:hAnsi="맑은 고딕" w:hint="eastAsia"/>
          <w:color w:val="auto"/>
        </w:rPr>
        <w:t>은,</w:t>
      </w:r>
      <w:r w:rsidRPr="00C20FD5">
        <w:rPr>
          <w:rFonts w:ascii="맑은 고딕" w:eastAsia="맑은 고딕" w:hAnsi="맑은 고딕"/>
          <w:color w:val="auto"/>
        </w:rPr>
        <w:t xml:space="preserve"> </w:t>
      </w:r>
      <w:r w:rsidRPr="00C20FD5">
        <w:rPr>
          <w:rFonts w:ascii="맑은 고딕" w:eastAsia="맑은 고딕" w:hAnsi="맑은 고딕" w:hint="eastAsia"/>
          <w:color w:val="auto"/>
        </w:rPr>
        <w:t xml:space="preserve">데이터 분포를 </w:t>
      </w:r>
      <w:r w:rsidRPr="00C20FD5">
        <w:rPr>
          <w:rFonts w:ascii="맑은 고딕" w:eastAsia="맑은 고딕" w:hAnsi="맑은 고딕"/>
          <w:color w:val="auto"/>
        </w:rPr>
        <w:t xml:space="preserve">1~4 </w:t>
      </w:r>
      <w:r w:rsidRPr="00C20FD5">
        <w:rPr>
          <w:rFonts w:ascii="맑은 고딕" w:eastAsia="맑은 고딕" w:hAnsi="맑은 고딕" w:hint="eastAsia"/>
          <w:color w:val="auto"/>
        </w:rPr>
        <w:t xml:space="preserve">사분위로 나타내어 </w:t>
      </w:r>
      <w:r w:rsidRPr="00C20FD5">
        <w:rPr>
          <w:rFonts w:ascii="맑은 고딕" w:eastAsia="맑은 고딕" w:hAnsi="맑은 고딕"/>
          <w:color w:val="auto"/>
        </w:rPr>
        <w:t xml:space="preserve">25% -&gt; Q1, 75% -&gt; Q3 </w:t>
      </w:r>
      <w:r w:rsidRPr="00C20FD5">
        <w:rPr>
          <w:rFonts w:ascii="맑은 고딕" w:eastAsia="맑은 고딕" w:hAnsi="맑은 고딕" w:hint="eastAsia"/>
          <w:color w:val="auto"/>
        </w:rPr>
        <w:t>지점으로 두었을 때</w:t>
      </w:r>
      <w:r w:rsidRPr="00C20FD5">
        <w:rPr>
          <w:rFonts w:ascii="맑은 고딕" w:eastAsia="맑은 고딕" w:hAnsi="맑은 고딕"/>
          <w:color w:val="auto"/>
        </w:rPr>
        <w:t xml:space="preserve">, Q1 – 1.5*(Q3 – Q1) </w:t>
      </w:r>
      <w:r w:rsidRPr="00C20FD5">
        <w:rPr>
          <w:rFonts w:ascii="맑은 고딕" w:eastAsia="맑은 고딕" w:hAnsi="맑은 고딕" w:hint="eastAsia"/>
          <w:color w:val="auto"/>
        </w:rPr>
        <w:t xml:space="preserve">보다 작거나 </w:t>
      </w:r>
      <w:r w:rsidRPr="00C20FD5">
        <w:rPr>
          <w:rFonts w:ascii="맑은 고딕" w:eastAsia="맑은 고딕" w:hAnsi="맑은 고딕"/>
          <w:color w:val="auto"/>
        </w:rPr>
        <w:t xml:space="preserve">Q3 + 1.5*(Q3 – Q1) </w:t>
      </w:r>
      <w:r w:rsidRPr="00C20FD5">
        <w:rPr>
          <w:rFonts w:ascii="맑은 고딕" w:eastAsia="맑은 고딕" w:hAnsi="맑은 고딕" w:hint="eastAsia"/>
          <w:color w:val="auto"/>
        </w:rPr>
        <w:t>보다 큰 경우 이상치로 판단하는 기법이다.</w:t>
      </w:r>
    </w:p>
    <w:p w14:paraId="7AB5FD3A" w14:textId="77777777" w:rsidR="00736C1A" w:rsidRPr="00736C1A" w:rsidRDefault="00736C1A" w:rsidP="00736C1A">
      <w:pPr>
        <w:pStyle w:val="a"/>
        <w:numPr>
          <w:ilvl w:val="0"/>
          <w:numId w:val="0"/>
        </w:numPr>
        <w:jc w:val="both"/>
        <w:rPr>
          <w:rFonts w:ascii="맑은 고딕" w:eastAsia="맑은 고딕" w:hAnsi="맑은 고딕"/>
        </w:rPr>
      </w:pPr>
    </w:p>
    <w:p w14:paraId="6581BAA7" w14:textId="5879CD91" w:rsidR="00EE154F" w:rsidRDefault="00ED6B68" w:rsidP="0075648D">
      <w:pPr>
        <w:jc w:val="both"/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</w:pPr>
      <w:r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ab/>
      </w:r>
      <w:r w:rsidR="000A48CA"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>2</w:t>
      </w:r>
      <w:r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 xml:space="preserve">.2.2 </w:t>
      </w:r>
      <w:r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>데이터 전처리</w:t>
      </w:r>
    </w:p>
    <w:p w14:paraId="4EB7FCDC" w14:textId="0A566967" w:rsidR="00EE154F" w:rsidRPr="00C20FD5" w:rsidRDefault="00EE154F" w:rsidP="0075648D">
      <w:pPr>
        <w:jc w:val="both"/>
        <w:rPr>
          <w:rFonts w:ascii="맑은 고딕" w:eastAsia="맑은 고딕" w:hAnsi="맑은 고딕"/>
          <w:color w:val="auto"/>
        </w:rPr>
      </w:pPr>
      <w:r w:rsidRPr="00C20FD5">
        <w:rPr>
          <w:rFonts w:ascii="맑은 고딕" w:eastAsia="맑은 고딕" w:hAnsi="맑은 고딕" w:hint="eastAsia"/>
          <w:color w:val="auto"/>
        </w:rPr>
        <w:t xml:space="preserve"> 데이터 분석에</w:t>
      </w:r>
      <w:r w:rsidR="00CB01DF" w:rsidRPr="00C20FD5">
        <w:rPr>
          <w:rFonts w:ascii="맑은 고딕" w:eastAsia="맑은 고딕" w:hAnsi="맑은 고딕" w:hint="eastAsia"/>
          <w:color w:val="auto"/>
        </w:rPr>
        <w:t>서 수행한 결과에</w:t>
      </w:r>
      <w:r w:rsidRPr="00C20FD5">
        <w:rPr>
          <w:rFonts w:ascii="맑은 고딕" w:eastAsia="맑은 고딕" w:hAnsi="맑은 고딕" w:hint="eastAsia"/>
          <w:color w:val="auto"/>
        </w:rPr>
        <w:t xml:space="preserve"> 따라 전처리 기법을 적용한다.</w:t>
      </w:r>
      <w:r w:rsidRPr="00C20FD5">
        <w:rPr>
          <w:rFonts w:ascii="맑은 고딕" w:eastAsia="맑은 고딕" w:hAnsi="맑은 고딕"/>
          <w:color w:val="auto"/>
        </w:rPr>
        <w:t xml:space="preserve"> </w:t>
      </w:r>
      <w:r w:rsidRPr="00C20FD5">
        <w:rPr>
          <w:rFonts w:ascii="맑은 고딕" w:eastAsia="맑은 고딕" w:hAnsi="맑은 고딕" w:hint="eastAsia"/>
          <w:color w:val="auto"/>
        </w:rPr>
        <w:t>본 과제에서 사용할 전처리 기법은 다음과 같다</w:t>
      </w:r>
      <w:r w:rsidR="00397158" w:rsidRPr="00C20FD5">
        <w:rPr>
          <w:rFonts w:ascii="맑은 고딕" w:eastAsia="맑은 고딕" w:hAnsi="맑은 고딕" w:hint="eastAsia"/>
          <w:color w:val="auto"/>
        </w:rPr>
        <w:t>.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842"/>
        <w:gridCol w:w="2267"/>
        <w:gridCol w:w="3399"/>
        <w:gridCol w:w="2228"/>
      </w:tblGrid>
      <w:tr w:rsidR="00C20FD5" w:rsidRPr="00C20FD5" w14:paraId="2FC6B28C" w14:textId="77777777" w:rsidTr="00025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19DB5734" w14:textId="5A4245B4" w:rsidR="007913DD" w:rsidRPr="00C20FD5" w:rsidRDefault="007913DD" w:rsidP="0075648D">
            <w:pPr>
              <w:jc w:val="both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P</w:t>
            </w:r>
            <w:r w:rsidRPr="00C20FD5">
              <w:rPr>
                <w:rFonts w:ascii="맑은 고딕" w:eastAsia="맑은 고딕" w:hAnsi="맑은 고딕"/>
                <w:color w:val="auto"/>
              </w:rPr>
              <w:t>roblem</w:t>
            </w:r>
          </w:p>
        </w:tc>
        <w:tc>
          <w:tcPr>
            <w:tcW w:w="2267" w:type="dxa"/>
            <w:vAlign w:val="center"/>
          </w:tcPr>
          <w:p w14:paraId="0EAD1C5E" w14:textId="55043B5F" w:rsidR="007913DD" w:rsidRPr="00C20FD5" w:rsidRDefault="007913DD" w:rsidP="007564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전처리 기법</w:t>
            </w:r>
          </w:p>
        </w:tc>
        <w:tc>
          <w:tcPr>
            <w:tcW w:w="3399" w:type="dxa"/>
            <w:vAlign w:val="center"/>
          </w:tcPr>
          <w:p w14:paraId="2225F7A6" w14:textId="700A9E91" w:rsidR="007913DD" w:rsidRPr="00C20FD5" w:rsidRDefault="007913DD" w:rsidP="007564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설명</w:t>
            </w:r>
          </w:p>
        </w:tc>
        <w:tc>
          <w:tcPr>
            <w:tcW w:w="2228" w:type="dxa"/>
            <w:vAlign w:val="center"/>
          </w:tcPr>
          <w:p w14:paraId="259A694F" w14:textId="64767832" w:rsidR="007913DD" w:rsidRPr="00C20FD5" w:rsidRDefault="00243CEC" w:rsidP="007564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세부 전처리</w:t>
            </w:r>
            <w:r w:rsidR="00025CAB" w:rsidRPr="00C20FD5">
              <w:rPr>
                <w:rFonts w:ascii="맑은 고딕" w:eastAsia="맑은 고딕" w:hAnsi="맑은 고딕" w:hint="eastAsia"/>
                <w:color w:val="auto"/>
              </w:rPr>
              <w:t xml:space="preserve"> 기법</w:t>
            </w:r>
          </w:p>
        </w:tc>
      </w:tr>
      <w:tr w:rsidR="00C20FD5" w:rsidRPr="00C20FD5" w14:paraId="1510A41C" w14:textId="77777777" w:rsidTr="00025CA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vAlign w:val="center"/>
          </w:tcPr>
          <w:p w14:paraId="74BC7D32" w14:textId="6EA9256C" w:rsidR="007913DD" w:rsidRPr="00C20FD5" w:rsidRDefault="007913DD" w:rsidP="00025CAB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불균형 데이터</w:t>
            </w:r>
          </w:p>
        </w:tc>
        <w:tc>
          <w:tcPr>
            <w:tcW w:w="2267" w:type="dxa"/>
            <w:vMerge w:val="restart"/>
            <w:vAlign w:val="center"/>
          </w:tcPr>
          <w:p w14:paraId="7E1BED48" w14:textId="20EAB4C6" w:rsidR="007913DD" w:rsidRPr="00C20FD5" w:rsidRDefault="007913DD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O</w:t>
            </w:r>
            <w:r w:rsidRPr="00C20FD5">
              <w:rPr>
                <w:rFonts w:ascii="맑은 고딕" w:eastAsia="맑은 고딕" w:hAnsi="맑은 고딕"/>
                <w:color w:val="auto"/>
              </w:rPr>
              <w:t>versampling</w:t>
            </w:r>
          </w:p>
        </w:tc>
        <w:tc>
          <w:tcPr>
            <w:tcW w:w="3399" w:type="dxa"/>
            <w:vMerge w:val="restart"/>
            <w:vAlign w:val="center"/>
          </w:tcPr>
          <w:p w14:paraId="106AE8C2" w14:textId="7503F823" w:rsidR="007913DD" w:rsidRPr="00C20FD5" w:rsidRDefault="007913DD" w:rsidP="0002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낮은 비율 클래스의 데이터 수를 늘려 불균형을 해소</w:t>
            </w:r>
          </w:p>
        </w:tc>
        <w:tc>
          <w:tcPr>
            <w:tcW w:w="2228" w:type="dxa"/>
            <w:vAlign w:val="center"/>
          </w:tcPr>
          <w:p w14:paraId="707008DB" w14:textId="4C7C895D" w:rsidR="007913DD" w:rsidRPr="00C20FD5" w:rsidRDefault="007913DD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B</w:t>
            </w:r>
            <w:r w:rsidRPr="00C20FD5">
              <w:rPr>
                <w:rFonts w:ascii="맑은 고딕" w:eastAsia="맑은 고딕" w:hAnsi="맑은 고딕"/>
                <w:color w:val="auto"/>
              </w:rPr>
              <w:t>orderline SMOTE</w:t>
            </w:r>
          </w:p>
        </w:tc>
      </w:tr>
      <w:tr w:rsidR="00C20FD5" w:rsidRPr="00C20FD5" w14:paraId="6CF9D7B9" w14:textId="77777777" w:rsidTr="00025CA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vAlign w:val="center"/>
          </w:tcPr>
          <w:p w14:paraId="3B345A68" w14:textId="77777777" w:rsidR="007913DD" w:rsidRPr="00C20FD5" w:rsidRDefault="007913DD" w:rsidP="00025CAB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67" w:type="dxa"/>
            <w:vMerge/>
            <w:vAlign w:val="center"/>
          </w:tcPr>
          <w:p w14:paraId="627D201F" w14:textId="77777777" w:rsidR="007913DD" w:rsidRPr="00C20FD5" w:rsidRDefault="007913DD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3399" w:type="dxa"/>
            <w:vMerge/>
            <w:vAlign w:val="center"/>
          </w:tcPr>
          <w:p w14:paraId="75462504" w14:textId="77777777" w:rsidR="007913DD" w:rsidRPr="00C20FD5" w:rsidRDefault="007913DD" w:rsidP="0002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28" w:type="dxa"/>
            <w:vAlign w:val="center"/>
          </w:tcPr>
          <w:p w14:paraId="1F070FE7" w14:textId="17B50AAD" w:rsidR="007913DD" w:rsidRPr="00C20FD5" w:rsidRDefault="007913DD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A</w:t>
            </w:r>
            <w:r w:rsidRPr="00C20FD5">
              <w:rPr>
                <w:rFonts w:ascii="맑은 고딕" w:eastAsia="맑은 고딕" w:hAnsi="맑은 고딕"/>
                <w:color w:val="auto"/>
              </w:rPr>
              <w:t>DASYN</w:t>
            </w:r>
          </w:p>
        </w:tc>
      </w:tr>
      <w:tr w:rsidR="00C20FD5" w:rsidRPr="00C20FD5" w14:paraId="3D9D494F" w14:textId="77777777" w:rsidTr="0002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vAlign w:val="center"/>
          </w:tcPr>
          <w:p w14:paraId="3A74850A" w14:textId="77777777" w:rsidR="007913DD" w:rsidRPr="00C20FD5" w:rsidRDefault="007913DD" w:rsidP="00025CAB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67" w:type="dxa"/>
            <w:vAlign w:val="center"/>
          </w:tcPr>
          <w:p w14:paraId="23209352" w14:textId="54A408A4" w:rsidR="007913DD" w:rsidRPr="00C20FD5" w:rsidRDefault="007913DD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C20FD5">
              <w:rPr>
                <w:rFonts w:ascii="맑은 고딕" w:eastAsia="맑은 고딕" w:hAnsi="맑은 고딕" w:hint="eastAsia"/>
                <w:color w:val="auto"/>
              </w:rPr>
              <w:t>U</w:t>
            </w:r>
            <w:r w:rsidRPr="00C20FD5">
              <w:rPr>
                <w:rFonts w:ascii="맑은 고딕" w:eastAsia="맑은 고딕" w:hAnsi="맑은 고딕"/>
                <w:color w:val="auto"/>
              </w:rPr>
              <w:t>ndersampling</w:t>
            </w:r>
            <w:proofErr w:type="spellEnd"/>
          </w:p>
        </w:tc>
        <w:tc>
          <w:tcPr>
            <w:tcW w:w="3399" w:type="dxa"/>
            <w:vAlign w:val="center"/>
          </w:tcPr>
          <w:p w14:paraId="33C07D97" w14:textId="0E4AA7E4" w:rsidR="007913DD" w:rsidRPr="00C20FD5" w:rsidRDefault="007913DD" w:rsidP="0002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높은 비율 클래스의 데이터 수를 줄여 불균형을 해소</w:t>
            </w:r>
          </w:p>
        </w:tc>
        <w:tc>
          <w:tcPr>
            <w:tcW w:w="2228" w:type="dxa"/>
            <w:vAlign w:val="center"/>
          </w:tcPr>
          <w:p w14:paraId="7A9EEAA9" w14:textId="7B55FA6C" w:rsidR="007913DD" w:rsidRPr="00C20FD5" w:rsidRDefault="007913DD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O</w:t>
            </w:r>
            <w:r w:rsidRPr="00C20FD5">
              <w:rPr>
                <w:rFonts w:ascii="맑은 고딕" w:eastAsia="맑은 고딕" w:hAnsi="맑은 고딕"/>
                <w:color w:val="auto"/>
              </w:rPr>
              <w:t>ne Sided Selection</w:t>
            </w:r>
          </w:p>
        </w:tc>
      </w:tr>
      <w:tr w:rsidR="00C20FD5" w:rsidRPr="00C20FD5" w14:paraId="02271482" w14:textId="77777777" w:rsidTr="0002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vAlign w:val="center"/>
          </w:tcPr>
          <w:p w14:paraId="763E4E91" w14:textId="77777777" w:rsidR="007913DD" w:rsidRPr="00C20FD5" w:rsidRDefault="007913DD" w:rsidP="00025CAB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67" w:type="dxa"/>
            <w:vAlign w:val="center"/>
          </w:tcPr>
          <w:p w14:paraId="4F590BEF" w14:textId="6EC8D29F" w:rsidR="007913DD" w:rsidRPr="00C20FD5" w:rsidRDefault="007913DD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W</w:t>
            </w:r>
            <w:r w:rsidRPr="00C20FD5">
              <w:rPr>
                <w:rFonts w:ascii="맑은 고딕" w:eastAsia="맑은 고딕" w:hAnsi="맑은 고딕"/>
                <w:color w:val="auto"/>
              </w:rPr>
              <w:t>eight</w:t>
            </w:r>
          </w:p>
        </w:tc>
        <w:tc>
          <w:tcPr>
            <w:tcW w:w="3399" w:type="dxa"/>
            <w:vAlign w:val="center"/>
          </w:tcPr>
          <w:p w14:paraId="262BA206" w14:textId="27CADB41" w:rsidR="007913DD" w:rsidRPr="00C20FD5" w:rsidRDefault="007913DD" w:rsidP="0002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입력 신호가 결과에 영향을 미치는 중요도</w:t>
            </w:r>
          </w:p>
        </w:tc>
        <w:tc>
          <w:tcPr>
            <w:tcW w:w="2228" w:type="dxa"/>
            <w:vAlign w:val="center"/>
          </w:tcPr>
          <w:p w14:paraId="72F37D9E" w14:textId="66AFA7A8" w:rsidR="007913DD" w:rsidRPr="00C20FD5" w:rsidRDefault="00011E75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C20FD5">
              <w:rPr>
                <w:rFonts w:ascii="맑은 고딕" w:eastAsia="맑은 고딕" w:hAnsi="맑은 고딕" w:hint="eastAsia"/>
                <w:color w:val="auto"/>
              </w:rPr>
              <w:t>E</w:t>
            </w:r>
            <w:r w:rsidRPr="00C20FD5">
              <w:rPr>
                <w:rFonts w:ascii="맑은 고딕" w:eastAsia="맑은 고딕" w:hAnsi="맑은 고딕"/>
                <w:color w:val="auto"/>
              </w:rPr>
              <w:t>lasticNet</w:t>
            </w:r>
            <w:proofErr w:type="spellEnd"/>
          </w:p>
        </w:tc>
      </w:tr>
      <w:tr w:rsidR="00C20FD5" w:rsidRPr="00C20FD5" w14:paraId="1EFC8A5D" w14:textId="77777777" w:rsidTr="0002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vAlign w:val="center"/>
          </w:tcPr>
          <w:p w14:paraId="5612358A" w14:textId="64BA63EC" w:rsidR="00011E75" w:rsidRPr="00C20FD5" w:rsidRDefault="00011E75" w:rsidP="00025CAB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O</w:t>
            </w:r>
            <w:r w:rsidRPr="00C20FD5">
              <w:rPr>
                <w:rFonts w:ascii="맑은 고딕" w:eastAsia="맑은 고딕" w:hAnsi="맑은 고딕"/>
                <w:color w:val="auto"/>
              </w:rPr>
              <w:t>utlier</w:t>
            </w:r>
          </w:p>
        </w:tc>
        <w:tc>
          <w:tcPr>
            <w:tcW w:w="2267" w:type="dxa"/>
            <w:vAlign w:val="center"/>
          </w:tcPr>
          <w:p w14:paraId="139CC0CF" w14:textId="54860DE1" w:rsidR="00011E75" w:rsidRPr="00C20FD5" w:rsidRDefault="00011E75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D</w:t>
            </w:r>
            <w:r w:rsidRPr="00C20FD5">
              <w:rPr>
                <w:rFonts w:ascii="맑은 고딕" w:eastAsia="맑은 고딕" w:hAnsi="맑은 고딕"/>
                <w:color w:val="auto"/>
              </w:rPr>
              <w:t>rop</w:t>
            </w:r>
          </w:p>
        </w:tc>
        <w:tc>
          <w:tcPr>
            <w:tcW w:w="5627" w:type="dxa"/>
            <w:gridSpan w:val="2"/>
            <w:vAlign w:val="center"/>
          </w:tcPr>
          <w:p w14:paraId="571A174B" w14:textId="417C7643" w:rsidR="00011E75" w:rsidRPr="00C20FD5" w:rsidRDefault="00011E75" w:rsidP="0002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이상치를 제거</w:t>
            </w:r>
          </w:p>
        </w:tc>
      </w:tr>
      <w:tr w:rsidR="00C20FD5" w:rsidRPr="00C20FD5" w14:paraId="333A690F" w14:textId="77777777" w:rsidTr="00025CAB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vAlign w:val="center"/>
          </w:tcPr>
          <w:p w14:paraId="5954DDC3" w14:textId="77777777" w:rsidR="00011E75" w:rsidRPr="00C20FD5" w:rsidRDefault="00011E75" w:rsidP="00025CAB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67" w:type="dxa"/>
            <w:vMerge w:val="restart"/>
            <w:vAlign w:val="center"/>
          </w:tcPr>
          <w:p w14:paraId="27CC62B9" w14:textId="79AE19D0" w:rsidR="00011E75" w:rsidRPr="00C20FD5" w:rsidRDefault="00011E75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R</w:t>
            </w:r>
            <w:r w:rsidRPr="00C20FD5">
              <w:rPr>
                <w:rFonts w:ascii="맑은 고딕" w:eastAsia="맑은 고딕" w:hAnsi="맑은 고딕"/>
                <w:color w:val="auto"/>
              </w:rPr>
              <w:t>eplace</w:t>
            </w:r>
          </w:p>
        </w:tc>
        <w:tc>
          <w:tcPr>
            <w:tcW w:w="3399" w:type="dxa"/>
            <w:vMerge w:val="restart"/>
            <w:vAlign w:val="center"/>
          </w:tcPr>
          <w:p w14:paraId="66F427B9" w14:textId="4F2AE82D" w:rsidR="00011E75" w:rsidRPr="00C20FD5" w:rsidRDefault="00011E75" w:rsidP="0002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이상치를 다른 값으로 대체</w:t>
            </w:r>
          </w:p>
        </w:tc>
        <w:tc>
          <w:tcPr>
            <w:tcW w:w="2228" w:type="dxa"/>
            <w:vAlign w:val="center"/>
          </w:tcPr>
          <w:p w14:paraId="3FA4E037" w14:textId="2E22268C" w:rsidR="00011E75" w:rsidRPr="00C20FD5" w:rsidRDefault="00011E75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C20FD5">
              <w:rPr>
                <w:rFonts w:ascii="맑은 고딕" w:eastAsia="맑은 고딕" w:hAnsi="맑은 고딕" w:hint="eastAsia"/>
                <w:color w:val="auto"/>
              </w:rPr>
              <w:t>상한값</w:t>
            </w:r>
            <w:proofErr w:type="spellEnd"/>
          </w:p>
        </w:tc>
      </w:tr>
      <w:tr w:rsidR="00C20FD5" w:rsidRPr="00C20FD5" w14:paraId="0B4D3D6A" w14:textId="77777777" w:rsidTr="00025CAB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vAlign w:val="center"/>
          </w:tcPr>
          <w:p w14:paraId="1562A97C" w14:textId="77777777" w:rsidR="00011E75" w:rsidRPr="00C20FD5" w:rsidRDefault="00011E75" w:rsidP="00025CAB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67" w:type="dxa"/>
            <w:vMerge/>
            <w:vAlign w:val="center"/>
          </w:tcPr>
          <w:p w14:paraId="050CB2C6" w14:textId="77777777" w:rsidR="00011E75" w:rsidRPr="00C20FD5" w:rsidRDefault="00011E75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3399" w:type="dxa"/>
            <w:vMerge/>
            <w:vAlign w:val="center"/>
          </w:tcPr>
          <w:p w14:paraId="5332F64C" w14:textId="77777777" w:rsidR="00011E75" w:rsidRPr="00C20FD5" w:rsidRDefault="00011E75" w:rsidP="0002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28" w:type="dxa"/>
            <w:vAlign w:val="center"/>
          </w:tcPr>
          <w:p w14:paraId="651FAD6E" w14:textId="11988422" w:rsidR="00011E75" w:rsidRPr="00C20FD5" w:rsidRDefault="00011E75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C20FD5">
              <w:rPr>
                <w:rFonts w:ascii="맑은 고딕" w:eastAsia="맑은 고딕" w:hAnsi="맑은 고딕" w:hint="eastAsia"/>
                <w:color w:val="auto"/>
              </w:rPr>
              <w:t>하한값</w:t>
            </w:r>
            <w:proofErr w:type="spellEnd"/>
          </w:p>
        </w:tc>
      </w:tr>
      <w:tr w:rsidR="00C20FD5" w:rsidRPr="00C20FD5" w14:paraId="0469CB8D" w14:textId="77777777" w:rsidTr="00025CAB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vAlign w:val="center"/>
          </w:tcPr>
          <w:p w14:paraId="2D39C6ED" w14:textId="77777777" w:rsidR="00011E75" w:rsidRPr="00C20FD5" w:rsidRDefault="00011E75" w:rsidP="00025CAB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67" w:type="dxa"/>
            <w:vMerge/>
            <w:vAlign w:val="center"/>
          </w:tcPr>
          <w:p w14:paraId="1C914D83" w14:textId="77777777" w:rsidR="00011E75" w:rsidRPr="00C20FD5" w:rsidRDefault="00011E75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3399" w:type="dxa"/>
            <w:vMerge/>
            <w:vAlign w:val="center"/>
          </w:tcPr>
          <w:p w14:paraId="0D576526" w14:textId="77777777" w:rsidR="00011E75" w:rsidRPr="00C20FD5" w:rsidRDefault="00011E75" w:rsidP="0002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28" w:type="dxa"/>
            <w:vAlign w:val="center"/>
          </w:tcPr>
          <w:p w14:paraId="6CD00C03" w14:textId="1BABBBF8" w:rsidR="00011E75" w:rsidRPr="00C20FD5" w:rsidRDefault="00011E75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중앙값</w:t>
            </w:r>
          </w:p>
        </w:tc>
      </w:tr>
      <w:tr w:rsidR="00C20FD5" w:rsidRPr="00C20FD5" w14:paraId="7A2DC2F2" w14:textId="77777777" w:rsidTr="00025CAB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vAlign w:val="center"/>
          </w:tcPr>
          <w:p w14:paraId="69B28875" w14:textId="77777777" w:rsidR="00011E75" w:rsidRPr="00C20FD5" w:rsidRDefault="00011E75" w:rsidP="00025CAB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67" w:type="dxa"/>
            <w:vMerge/>
            <w:vAlign w:val="center"/>
          </w:tcPr>
          <w:p w14:paraId="0129DF1A" w14:textId="77777777" w:rsidR="00011E75" w:rsidRPr="00C20FD5" w:rsidRDefault="00011E75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3399" w:type="dxa"/>
            <w:vMerge/>
            <w:vAlign w:val="center"/>
          </w:tcPr>
          <w:p w14:paraId="3E609FD1" w14:textId="77777777" w:rsidR="00011E75" w:rsidRPr="00C20FD5" w:rsidRDefault="00011E75" w:rsidP="0002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28" w:type="dxa"/>
            <w:vAlign w:val="center"/>
          </w:tcPr>
          <w:p w14:paraId="1BDFF7AF" w14:textId="0C67BD79" w:rsidR="00011E75" w:rsidRPr="00C20FD5" w:rsidRDefault="00011E75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평균</w:t>
            </w:r>
          </w:p>
        </w:tc>
      </w:tr>
      <w:tr w:rsidR="00C20FD5" w:rsidRPr="00C20FD5" w14:paraId="46859DDA" w14:textId="77777777" w:rsidTr="0002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vAlign w:val="center"/>
          </w:tcPr>
          <w:p w14:paraId="62DD3E70" w14:textId="77777777" w:rsidR="00011E75" w:rsidRPr="00C20FD5" w:rsidRDefault="00011E75" w:rsidP="00025CAB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67" w:type="dxa"/>
            <w:vAlign w:val="center"/>
          </w:tcPr>
          <w:p w14:paraId="5CB12E4B" w14:textId="0519F38A" w:rsidR="00011E75" w:rsidRPr="00C20FD5" w:rsidRDefault="00011E75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C20FD5">
              <w:rPr>
                <w:rFonts w:ascii="맑은 고딕" w:eastAsia="맑은 고딕" w:hAnsi="맑은 고딕"/>
                <w:color w:val="auto"/>
              </w:rPr>
              <w:t>caling / Normalize</w:t>
            </w:r>
          </w:p>
        </w:tc>
        <w:tc>
          <w:tcPr>
            <w:tcW w:w="5627" w:type="dxa"/>
            <w:gridSpan w:val="2"/>
            <w:vAlign w:val="center"/>
          </w:tcPr>
          <w:p w14:paraId="72BFE373" w14:textId="1A4A323F" w:rsidR="00011E75" w:rsidRPr="00C20FD5" w:rsidRDefault="00011E75" w:rsidP="0002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표준정규분포로의 표준화</w:t>
            </w:r>
          </w:p>
        </w:tc>
      </w:tr>
      <w:tr w:rsidR="00C20FD5" w:rsidRPr="00C20FD5" w14:paraId="59B1B587" w14:textId="77777777" w:rsidTr="0002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vAlign w:val="center"/>
          </w:tcPr>
          <w:p w14:paraId="643F0A1B" w14:textId="49369BAE" w:rsidR="00025CAB" w:rsidRPr="00C20FD5" w:rsidRDefault="00025CAB" w:rsidP="00025CAB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M</w:t>
            </w:r>
            <w:r w:rsidRPr="00C20FD5">
              <w:rPr>
                <w:rFonts w:ascii="맑은 고딕" w:eastAsia="맑은 고딕" w:hAnsi="맑은 고딕"/>
                <w:color w:val="auto"/>
              </w:rPr>
              <w:t>issing Value</w:t>
            </w:r>
          </w:p>
        </w:tc>
        <w:tc>
          <w:tcPr>
            <w:tcW w:w="2267" w:type="dxa"/>
            <w:vAlign w:val="center"/>
          </w:tcPr>
          <w:p w14:paraId="617394D5" w14:textId="654B6F7C" w:rsidR="00025CAB" w:rsidRPr="00C20FD5" w:rsidRDefault="00025CAB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D</w:t>
            </w:r>
            <w:r w:rsidRPr="00C20FD5">
              <w:rPr>
                <w:rFonts w:ascii="맑은 고딕" w:eastAsia="맑은 고딕" w:hAnsi="맑은 고딕"/>
                <w:color w:val="auto"/>
              </w:rPr>
              <w:t>rop</w:t>
            </w:r>
          </w:p>
        </w:tc>
        <w:tc>
          <w:tcPr>
            <w:tcW w:w="5627" w:type="dxa"/>
            <w:gridSpan w:val="2"/>
            <w:vAlign w:val="center"/>
          </w:tcPr>
          <w:p w14:paraId="67F268F7" w14:textId="252B92E2" w:rsidR="00025CAB" w:rsidRPr="00C20FD5" w:rsidRDefault="00025CAB" w:rsidP="0002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인스턴스를 제거</w:t>
            </w:r>
          </w:p>
        </w:tc>
      </w:tr>
      <w:tr w:rsidR="00C20FD5" w:rsidRPr="00C20FD5" w14:paraId="1D6FD208" w14:textId="77777777" w:rsidTr="00025CAB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vAlign w:val="center"/>
          </w:tcPr>
          <w:p w14:paraId="08A9D5D7" w14:textId="77777777" w:rsidR="00011E75" w:rsidRPr="00C20FD5" w:rsidRDefault="00011E75" w:rsidP="00025CAB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67" w:type="dxa"/>
            <w:vMerge w:val="restart"/>
            <w:vAlign w:val="center"/>
          </w:tcPr>
          <w:p w14:paraId="767D4695" w14:textId="3AC6C2CE" w:rsidR="00011E75" w:rsidRPr="00C20FD5" w:rsidRDefault="00011E75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R</w:t>
            </w:r>
            <w:r w:rsidRPr="00C20FD5">
              <w:rPr>
                <w:rFonts w:ascii="맑은 고딕" w:eastAsia="맑은 고딕" w:hAnsi="맑은 고딕"/>
                <w:color w:val="auto"/>
              </w:rPr>
              <w:t>eplace</w:t>
            </w:r>
          </w:p>
        </w:tc>
        <w:tc>
          <w:tcPr>
            <w:tcW w:w="3399" w:type="dxa"/>
            <w:vMerge w:val="restart"/>
            <w:vAlign w:val="center"/>
          </w:tcPr>
          <w:p w14:paraId="3F09CC26" w14:textId="4FF70594" w:rsidR="00011E75" w:rsidRPr="00C20FD5" w:rsidRDefault="00011E75" w:rsidP="0002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비어 있는 필드를 다른 값으로 대체</w:t>
            </w:r>
          </w:p>
        </w:tc>
        <w:tc>
          <w:tcPr>
            <w:tcW w:w="2228" w:type="dxa"/>
            <w:vAlign w:val="center"/>
          </w:tcPr>
          <w:p w14:paraId="75E997C2" w14:textId="7119A93F" w:rsidR="00011E75" w:rsidRPr="00C20FD5" w:rsidRDefault="00011E75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평균</w:t>
            </w:r>
          </w:p>
        </w:tc>
      </w:tr>
      <w:tr w:rsidR="00C20FD5" w:rsidRPr="00C20FD5" w14:paraId="1329895E" w14:textId="77777777" w:rsidTr="00025CAB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vAlign w:val="center"/>
          </w:tcPr>
          <w:p w14:paraId="4B41CB47" w14:textId="77777777" w:rsidR="00011E75" w:rsidRPr="00C20FD5" w:rsidRDefault="00011E75" w:rsidP="0075648D">
            <w:pPr>
              <w:jc w:val="both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67" w:type="dxa"/>
            <w:vMerge/>
            <w:vAlign w:val="center"/>
          </w:tcPr>
          <w:p w14:paraId="36204207" w14:textId="77777777" w:rsidR="00011E75" w:rsidRPr="00C20FD5" w:rsidRDefault="00011E7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3399" w:type="dxa"/>
            <w:vMerge/>
            <w:vAlign w:val="center"/>
          </w:tcPr>
          <w:p w14:paraId="0E91DB37" w14:textId="77777777" w:rsidR="00011E75" w:rsidRPr="00C20FD5" w:rsidRDefault="00011E7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28" w:type="dxa"/>
            <w:vAlign w:val="center"/>
          </w:tcPr>
          <w:p w14:paraId="0C938A33" w14:textId="6C76F39E" w:rsidR="00011E75" w:rsidRPr="00C20FD5" w:rsidRDefault="00011E75" w:rsidP="00025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C20FD5">
              <w:rPr>
                <w:rFonts w:ascii="맑은 고딕" w:eastAsia="맑은 고딕" w:hAnsi="맑은 고딕" w:hint="eastAsia"/>
                <w:color w:val="auto"/>
              </w:rPr>
              <w:t>최빈값</w:t>
            </w:r>
            <w:proofErr w:type="spellEnd"/>
          </w:p>
        </w:tc>
      </w:tr>
      <w:tr w:rsidR="00C20FD5" w:rsidRPr="00C20FD5" w14:paraId="37EC37C0" w14:textId="77777777" w:rsidTr="00025CAB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vAlign w:val="center"/>
          </w:tcPr>
          <w:p w14:paraId="3B878F86" w14:textId="77777777" w:rsidR="00011E75" w:rsidRPr="00C20FD5" w:rsidRDefault="00011E75" w:rsidP="0075648D">
            <w:pPr>
              <w:jc w:val="both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67" w:type="dxa"/>
            <w:vMerge/>
            <w:vAlign w:val="center"/>
          </w:tcPr>
          <w:p w14:paraId="5A99E03E" w14:textId="77777777" w:rsidR="00011E75" w:rsidRPr="00C20FD5" w:rsidRDefault="00011E7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3399" w:type="dxa"/>
            <w:vMerge/>
            <w:vAlign w:val="center"/>
          </w:tcPr>
          <w:p w14:paraId="5C3C9F2F" w14:textId="77777777" w:rsidR="00011E75" w:rsidRPr="00C20FD5" w:rsidRDefault="00011E75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28" w:type="dxa"/>
            <w:vAlign w:val="center"/>
          </w:tcPr>
          <w:p w14:paraId="1CB3C729" w14:textId="1FD1BC56" w:rsidR="00011E75" w:rsidRPr="00C20FD5" w:rsidRDefault="00011E75" w:rsidP="00025CA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중앙값</w:t>
            </w:r>
          </w:p>
        </w:tc>
      </w:tr>
      <w:tr w:rsidR="00C20FD5" w:rsidRPr="00C20FD5" w14:paraId="4ED4CB36" w14:textId="77777777" w:rsidTr="00025CAB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vAlign w:val="center"/>
          </w:tcPr>
          <w:p w14:paraId="3C794092" w14:textId="588DC75E" w:rsidR="00A312B9" w:rsidRPr="00C20FD5" w:rsidRDefault="00A312B9" w:rsidP="00A312B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lastRenderedPageBreak/>
              <w:t>고차원 데이터</w:t>
            </w:r>
          </w:p>
        </w:tc>
        <w:tc>
          <w:tcPr>
            <w:tcW w:w="2267" w:type="dxa"/>
            <w:vMerge w:val="restart"/>
            <w:vAlign w:val="center"/>
          </w:tcPr>
          <w:p w14:paraId="12AEFB55" w14:textId="4C5A7160" w:rsidR="00A312B9" w:rsidRPr="00C20FD5" w:rsidRDefault="00A312B9" w:rsidP="00A31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차원 축소</w:t>
            </w:r>
          </w:p>
        </w:tc>
        <w:tc>
          <w:tcPr>
            <w:tcW w:w="3399" w:type="dxa"/>
            <w:vMerge w:val="restart"/>
            <w:vAlign w:val="center"/>
          </w:tcPr>
          <w:p w14:paraId="5DEC9AA2" w14:textId="086732E2" w:rsidR="00A312B9" w:rsidRPr="00C20FD5" w:rsidRDefault="00A312B9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데이터를 낮은 차원으로 투영</w:t>
            </w:r>
          </w:p>
        </w:tc>
        <w:tc>
          <w:tcPr>
            <w:tcW w:w="2228" w:type="dxa"/>
            <w:vAlign w:val="center"/>
          </w:tcPr>
          <w:p w14:paraId="58F51FE0" w14:textId="5B2ADDB8" w:rsidR="00A312B9" w:rsidRPr="00C20FD5" w:rsidRDefault="00A312B9" w:rsidP="00025CA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P</w:t>
            </w:r>
            <w:r w:rsidRPr="00C20FD5">
              <w:rPr>
                <w:rFonts w:ascii="맑은 고딕" w:eastAsia="맑은 고딕" w:hAnsi="맑은 고딕"/>
                <w:color w:val="auto"/>
              </w:rPr>
              <w:t>CA</w:t>
            </w:r>
          </w:p>
        </w:tc>
      </w:tr>
      <w:tr w:rsidR="00C20FD5" w:rsidRPr="00C20FD5" w14:paraId="65F22A88" w14:textId="77777777" w:rsidTr="00025CAB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vAlign w:val="center"/>
          </w:tcPr>
          <w:p w14:paraId="6A26BE0C" w14:textId="77777777" w:rsidR="00A312B9" w:rsidRPr="00C20FD5" w:rsidRDefault="00A312B9" w:rsidP="0075648D">
            <w:pPr>
              <w:jc w:val="both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67" w:type="dxa"/>
            <w:vMerge/>
            <w:vAlign w:val="center"/>
          </w:tcPr>
          <w:p w14:paraId="6B55C380" w14:textId="77777777" w:rsidR="00A312B9" w:rsidRPr="00C20FD5" w:rsidRDefault="00A312B9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3399" w:type="dxa"/>
            <w:vMerge/>
            <w:vAlign w:val="center"/>
          </w:tcPr>
          <w:p w14:paraId="5439F85D" w14:textId="77777777" w:rsidR="00A312B9" w:rsidRPr="00C20FD5" w:rsidRDefault="00A312B9" w:rsidP="007564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28" w:type="dxa"/>
            <w:vAlign w:val="center"/>
          </w:tcPr>
          <w:p w14:paraId="4EF9F328" w14:textId="3721BEAB" w:rsidR="00A312B9" w:rsidRPr="00C20FD5" w:rsidRDefault="00A312B9" w:rsidP="00025CA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L</w:t>
            </w:r>
            <w:r w:rsidRPr="00C20FD5">
              <w:rPr>
                <w:rFonts w:ascii="맑은 고딕" w:eastAsia="맑은 고딕" w:hAnsi="맑은 고딕"/>
                <w:color w:val="auto"/>
              </w:rPr>
              <w:t>DA</w:t>
            </w:r>
          </w:p>
        </w:tc>
      </w:tr>
    </w:tbl>
    <w:p w14:paraId="7A2AE0EE" w14:textId="515A0B7D" w:rsidR="00725999" w:rsidRPr="00C20FD5" w:rsidRDefault="00025CAB" w:rsidP="00CF79EB">
      <w:pPr>
        <w:pStyle w:val="ae"/>
        <w:jc w:val="center"/>
        <w:rPr>
          <w:rFonts w:ascii="맑은 고딕" w:eastAsia="맑은 고딕" w:hAnsi="맑은 고딕"/>
          <w:color w:val="auto"/>
        </w:rPr>
      </w:pPr>
      <w:r w:rsidRPr="00C20FD5">
        <w:rPr>
          <w:rFonts w:ascii="맑은 고딕" w:eastAsia="맑은 고딕" w:hAnsi="맑은 고딕" w:hint="eastAsia"/>
          <w:color w:val="auto"/>
        </w:rPr>
        <w:t xml:space="preserve">표 </w:t>
      </w:r>
      <w:r w:rsidR="00F36928">
        <w:rPr>
          <w:rFonts w:ascii="맑은 고딕" w:eastAsia="맑은 고딕" w:hAnsi="맑은 고딕"/>
          <w:color w:val="auto"/>
        </w:rPr>
        <w:fldChar w:fldCharType="begin"/>
      </w:r>
      <w:r w:rsidR="00F36928">
        <w:rPr>
          <w:rFonts w:ascii="맑은 고딕" w:eastAsia="맑은 고딕" w:hAnsi="맑은 고딕"/>
          <w:color w:val="auto"/>
        </w:rPr>
        <w:instrText xml:space="preserve"> </w:instrText>
      </w:r>
      <w:r w:rsidR="00F36928">
        <w:rPr>
          <w:rFonts w:ascii="맑은 고딕" w:eastAsia="맑은 고딕" w:hAnsi="맑은 고딕" w:hint="eastAsia"/>
          <w:color w:val="auto"/>
        </w:rPr>
        <w:instrText>SEQ 표 \* ARABIC</w:instrText>
      </w:r>
      <w:r w:rsidR="00F36928">
        <w:rPr>
          <w:rFonts w:ascii="맑은 고딕" w:eastAsia="맑은 고딕" w:hAnsi="맑은 고딕"/>
          <w:color w:val="auto"/>
        </w:rPr>
        <w:instrText xml:space="preserve"> </w:instrText>
      </w:r>
      <w:r w:rsidR="00F36928">
        <w:rPr>
          <w:rFonts w:ascii="맑은 고딕" w:eastAsia="맑은 고딕" w:hAnsi="맑은 고딕"/>
          <w:color w:val="auto"/>
        </w:rPr>
        <w:fldChar w:fldCharType="separate"/>
      </w:r>
      <w:r w:rsidR="00F36928">
        <w:rPr>
          <w:rFonts w:ascii="맑은 고딕" w:eastAsia="맑은 고딕" w:hAnsi="맑은 고딕"/>
          <w:noProof/>
          <w:color w:val="auto"/>
        </w:rPr>
        <w:t>3</w:t>
      </w:r>
      <w:r w:rsidR="00F36928">
        <w:rPr>
          <w:rFonts w:ascii="맑은 고딕" w:eastAsia="맑은 고딕" w:hAnsi="맑은 고딕"/>
          <w:color w:val="auto"/>
        </w:rPr>
        <w:fldChar w:fldCharType="end"/>
      </w:r>
      <w:r w:rsidRPr="00C20FD5">
        <w:rPr>
          <w:rFonts w:ascii="맑은 고딕" w:eastAsia="맑은 고딕" w:hAnsi="맑은 고딕"/>
          <w:color w:val="auto"/>
        </w:rPr>
        <w:t xml:space="preserve">. </w:t>
      </w:r>
      <w:r w:rsidRPr="00C20FD5">
        <w:rPr>
          <w:rFonts w:ascii="맑은 고딕" w:eastAsia="맑은 고딕" w:hAnsi="맑은 고딕" w:hint="eastAsia"/>
          <w:color w:val="auto"/>
        </w:rPr>
        <w:t>전처리 기법</w:t>
      </w:r>
    </w:p>
    <w:p w14:paraId="67999DFA" w14:textId="0BB9D623" w:rsidR="00A312B9" w:rsidRPr="00C20FD5" w:rsidRDefault="00800632" w:rsidP="00800632">
      <w:pPr>
        <w:ind w:firstLineChars="100" w:firstLine="220"/>
        <w:jc w:val="both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각 전처리 기법 별 </w:t>
      </w:r>
      <w:r w:rsidR="00025CAB" w:rsidRPr="00C20FD5">
        <w:rPr>
          <w:rFonts w:ascii="맑은 고딕" w:eastAsia="맑은 고딕" w:hAnsi="맑은 고딕" w:hint="eastAsia"/>
          <w:color w:val="auto"/>
        </w:rPr>
        <w:t>세부적인</w:t>
      </w:r>
      <w:r>
        <w:rPr>
          <w:rFonts w:ascii="맑은 고딕" w:eastAsia="맑은 고딕" w:hAnsi="맑은 고딕" w:hint="eastAsia"/>
          <w:color w:val="auto"/>
        </w:rPr>
        <w:t xml:space="preserve"> </w:t>
      </w:r>
      <w:r w:rsidR="00243CEC">
        <w:rPr>
          <w:rFonts w:ascii="맑은 고딕" w:eastAsia="맑은 고딕" w:hAnsi="맑은 고딕" w:hint="eastAsia"/>
          <w:color w:val="auto"/>
        </w:rPr>
        <w:t>방</w:t>
      </w:r>
      <w:r>
        <w:rPr>
          <w:rFonts w:ascii="맑은 고딕" w:eastAsia="맑은 고딕" w:hAnsi="맑은 고딕" w:hint="eastAsia"/>
          <w:color w:val="auto"/>
        </w:rPr>
        <w:t xml:space="preserve">법들에 </w:t>
      </w:r>
      <w:r w:rsidR="00025CAB" w:rsidRPr="00C20FD5">
        <w:rPr>
          <w:rFonts w:ascii="맑은 고딕" w:eastAsia="맑은 고딕" w:hAnsi="맑은 고딕" w:hint="eastAsia"/>
          <w:color w:val="auto"/>
        </w:rPr>
        <w:t>대한</w:t>
      </w:r>
      <w:r>
        <w:rPr>
          <w:rFonts w:ascii="맑은 고딕" w:eastAsia="맑은 고딕" w:hAnsi="맑은 고딕" w:hint="eastAsia"/>
          <w:color w:val="auto"/>
        </w:rPr>
        <w:t xml:space="preserve"> 추가적인 설명은 </w:t>
      </w:r>
      <w:r w:rsidR="00025CAB" w:rsidRPr="00C20FD5">
        <w:rPr>
          <w:rFonts w:ascii="맑은 고딕" w:eastAsia="맑은 고딕" w:hAnsi="맑은 고딕" w:hint="eastAsia"/>
          <w:color w:val="auto"/>
        </w:rPr>
        <w:t>아래와 같다.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C20FD5" w:rsidRPr="00C20FD5" w14:paraId="54AC5835" w14:textId="77777777" w:rsidTr="00D93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02182A5" w14:textId="2E56A106" w:rsidR="00E00F5E" w:rsidRPr="00C20FD5" w:rsidRDefault="00E00F5E" w:rsidP="00AA18F2">
            <w:pPr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세부 전처리 기법</w:t>
            </w:r>
          </w:p>
        </w:tc>
        <w:tc>
          <w:tcPr>
            <w:tcW w:w="7756" w:type="dxa"/>
            <w:vAlign w:val="center"/>
          </w:tcPr>
          <w:p w14:paraId="509DE6CE" w14:textId="0F34CA6D" w:rsidR="00E00F5E" w:rsidRPr="00C20FD5" w:rsidRDefault="00E00F5E" w:rsidP="007564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설명</w:t>
            </w:r>
          </w:p>
        </w:tc>
      </w:tr>
      <w:tr w:rsidR="00C20FD5" w:rsidRPr="00C20FD5" w14:paraId="438FC48F" w14:textId="77777777" w:rsidTr="00D93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266E12" w14:textId="0E06922D" w:rsidR="00E00F5E" w:rsidRPr="00C20FD5" w:rsidRDefault="00E00F5E" w:rsidP="00A312B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B</w:t>
            </w:r>
            <w:r w:rsidRPr="00C20FD5">
              <w:rPr>
                <w:rFonts w:ascii="맑은 고딕" w:eastAsia="맑은 고딕" w:hAnsi="맑은 고딕"/>
                <w:color w:val="auto"/>
              </w:rPr>
              <w:t>orderline SMOTE</w:t>
            </w:r>
          </w:p>
        </w:tc>
        <w:tc>
          <w:tcPr>
            <w:tcW w:w="7756" w:type="dxa"/>
            <w:vAlign w:val="center"/>
          </w:tcPr>
          <w:p w14:paraId="7816B34C" w14:textId="5CF1F335" w:rsidR="00E00F5E" w:rsidRPr="00C20FD5" w:rsidRDefault="00E00F5E" w:rsidP="00E00F5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소수 데이터 중 한 개를 선택해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K-NN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방식을 사용하여 가장 가까운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k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개의 소수 데이터 중 하나를 랜덤으로 선택해 새로운 데이터를 생성하는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SMOTE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방식을 활용</w:t>
            </w:r>
          </w:p>
          <w:p w14:paraId="40597950" w14:textId="669F363F" w:rsidR="00E00F5E" w:rsidRPr="00C20FD5" w:rsidRDefault="00E00F5E" w:rsidP="00E00F5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N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oise /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afe / Danger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관측치가 존재하며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Danger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에 속하는 경우에만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SMOTE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를 적용</w:t>
            </w:r>
          </w:p>
        </w:tc>
      </w:tr>
      <w:tr w:rsidR="00C20FD5" w:rsidRPr="00C20FD5" w14:paraId="4B11D846" w14:textId="77777777" w:rsidTr="00D93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633760D" w14:textId="1CDFB126" w:rsidR="00E00F5E" w:rsidRPr="00C20FD5" w:rsidRDefault="00E00F5E" w:rsidP="00A312B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A</w:t>
            </w:r>
            <w:r w:rsidRPr="00C20FD5">
              <w:rPr>
                <w:rFonts w:ascii="맑은 고딕" w:eastAsia="맑은 고딕" w:hAnsi="맑은 고딕"/>
                <w:color w:val="auto"/>
              </w:rPr>
              <w:t>DASYN</w:t>
            </w:r>
          </w:p>
        </w:tc>
        <w:tc>
          <w:tcPr>
            <w:tcW w:w="7756" w:type="dxa"/>
            <w:vAlign w:val="center"/>
          </w:tcPr>
          <w:p w14:paraId="3F44BCF5" w14:textId="637A11F2" w:rsidR="00E00F5E" w:rsidRPr="00C20FD5" w:rsidRDefault="00E00F5E" w:rsidP="00E00F5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소수 클래스 데이터와 가장 가까운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k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개의 소수 클래스 데이터 중 무작위로 선택된 데이터 사이의 직선상에 새로운 소수 클래스 데이터를 만드는 방법</w:t>
            </w:r>
          </w:p>
        </w:tc>
      </w:tr>
      <w:tr w:rsidR="00C20FD5" w:rsidRPr="00C20FD5" w14:paraId="451FC5C5" w14:textId="77777777" w:rsidTr="00D93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6A62DE5" w14:textId="7706866E" w:rsidR="00E00F5E" w:rsidRPr="00C20FD5" w:rsidRDefault="00E00F5E" w:rsidP="00A312B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O</w:t>
            </w:r>
            <w:r w:rsidRPr="00C20FD5">
              <w:rPr>
                <w:rFonts w:ascii="맑은 고딕" w:eastAsia="맑은 고딕" w:hAnsi="맑은 고딕"/>
                <w:color w:val="auto"/>
              </w:rPr>
              <w:t>ne Sided Selection</w:t>
            </w:r>
          </w:p>
        </w:tc>
        <w:tc>
          <w:tcPr>
            <w:tcW w:w="7756" w:type="dxa"/>
            <w:vAlign w:val="center"/>
          </w:tcPr>
          <w:p w14:paraId="4C110DEE" w14:textId="77777777" w:rsidR="00E00F5E" w:rsidRPr="00C20FD5" w:rsidRDefault="00E00F5E" w:rsidP="00E00F5E">
            <w:pPr>
              <w:pStyle w:val="a"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T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omek </w:t>
            </w:r>
            <w:proofErr w:type="gramStart"/>
            <w:r w:rsidRPr="00C20FD5">
              <w:rPr>
                <w:rFonts w:ascii="맑은 고딕" w:eastAsia="맑은 고딕" w:hAnsi="맑은 고딕"/>
                <w:color w:val="auto"/>
              </w:rPr>
              <w:t>Links :</w:t>
            </w:r>
            <w:proofErr w:type="gramEnd"/>
            <w:r w:rsidRPr="00C20FD5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서로에게 더 가까운 다른 데이터가 존재하지 않는 서로 다른 클래스에 속하는 한 쌍의 데이터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.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이러한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쌍을 찾아 다수 데이터에 속한 데이터를 제외시키는 방법</w:t>
            </w:r>
          </w:p>
          <w:p w14:paraId="62DD4A89" w14:textId="77777777" w:rsidR="00E00F5E" w:rsidRPr="00C20FD5" w:rsidRDefault="00E00F5E" w:rsidP="00E00F5E">
            <w:pPr>
              <w:pStyle w:val="a"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C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NN </w:t>
            </w:r>
            <w:proofErr w:type="gramStart"/>
            <w:r w:rsidRPr="00C20FD5">
              <w:rPr>
                <w:rFonts w:ascii="맑은 고딕" w:eastAsia="맑은 고딕" w:hAnsi="맑은 고딕"/>
                <w:color w:val="auto"/>
              </w:rPr>
              <w:t>Rule :</w:t>
            </w:r>
            <w:proofErr w:type="gramEnd"/>
            <w:r w:rsidRPr="00C20FD5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소수 데이터들과 랜덤으로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선택된 다수 데이터 하나를 묶어 집합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S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를 생성하고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에 속하지 않는 데이터에 대해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k = 1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인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K-NN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을 사용해 제외시키는 방법</w:t>
            </w:r>
          </w:p>
          <w:p w14:paraId="403B7C63" w14:textId="5492C741" w:rsidR="00E00F5E" w:rsidRPr="00C20FD5" w:rsidRDefault="00E00F5E" w:rsidP="00E00F5E">
            <w:pPr>
              <w:pStyle w:val="a"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O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ne Sided Selection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은 T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omek Links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와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CNN Rule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을 합친 방법으로,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 Tomek Links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로 </w:t>
            </w:r>
            <w:proofErr w:type="spellStart"/>
            <w:r w:rsidRPr="00C20FD5">
              <w:rPr>
                <w:rFonts w:ascii="맑은 고딕" w:eastAsia="맑은 고딕" w:hAnsi="맑은 고딕" w:hint="eastAsia"/>
                <w:color w:val="auto"/>
              </w:rPr>
              <w:t>경계값의</w:t>
            </w:r>
            <w:proofErr w:type="spellEnd"/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 다수 데이터를 제외한 후,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CNN Rule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을 통해 나머지 데이터를 제외시킴</w:t>
            </w:r>
          </w:p>
        </w:tc>
      </w:tr>
      <w:tr w:rsidR="00C20FD5" w:rsidRPr="00C20FD5" w14:paraId="6A8AAC88" w14:textId="77777777" w:rsidTr="00D93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17DB705" w14:textId="23AB316B" w:rsidR="00E00F5E" w:rsidRPr="00C20FD5" w:rsidRDefault="00E00F5E" w:rsidP="00A312B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C20FD5">
              <w:rPr>
                <w:rFonts w:ascii="맑은 고딕" w:eastAsia="맑은 고딕" w:hAnsi="맑은 고딕" w:hint="eastAsia"/>
                <w:color w:val="auto"/>
              </w:rPr>
              <w:t>E</w:t>
            </w:r>
            <w:r w:rsidRPr="00C20FD5">
              <w:rPr>
                <w:rFonts w:ascii="맑은 고딕" w:eastAsia="맑은 고딕" w:hAnsi="맑은 고딕"/>
                <w:color w:val="auto"/>
              </w:rPr>
              <w:t>lasticNet</w:t>
            </w:r>
            <w:proofErr w:type="spellEnd"/>
          </w:p>
        </w:tc>
        <w:tc>
          <w:tcPr>
            <w:tcW w:w="7756" w:type="dxa"/>
            <w:vAlign w:val="center"/>
          </w:tcPr>
          <w:p w14:paraId="7937D1A7" w14:textId="0F0DCCAE" w:rsidR="00E00F5E" w:rsidRPr="00C20FD5" w:rsidRDefault="00E00F5E" w:rsidP="00E00F5E">
            <w:pPr>
              <w:pStyle w:val="a"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L</w:t>
            </w:r>
            <w:proofErr w:type="gramStart"/>
            <w:r w:rsidRPr="00C20FD5">
              <w:rPr>
                <w:rFonts w:ascii="맑은 고딕" w:eastAsia="맑은 고딕" w:hAnsi="맑은 고딕"/>
                <w:color w:val="auto"/>
              </w:rPr>
              <w:t>2 :</w:t>
            </w:r>
            <w:proofErr w:type="gramEnd"/>
            <w:r w:rsidRPr="00C20FD5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B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ias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를 추가해 가중치의 절댓값을 줄이는 작업</w:t>
            </w:r>
          </w:p>
          <w:p w14:paraId="28E0D7F1" w14:textId="09986396" w:rsidR="00E00F5E" w:rsidRPr="00C20FD5" w:rsidRDefault="00E00F5E" w:rsidP="00E00F5E">
            <w:pPr>
              <w:pStyle w:val="a"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L</w:t>
            </w:r>
            <w:proofErr w:type="gramStart"/>
            <w:r w:rsidRPr="00C20FD5">
              <w:rPr>
                <w:rFonts w:ascii="맑은 고딕" w:eastAsia="맑은 고딕" w:hAnsi="맑은 고딕"/>
                <w:color w:val="auto"/>
              </w:rPr>
              <w:t>1 :</w:t>
            </w:r>
            <w:proofErr w:type="gramEnd"/>
            <w:r w:rsidRPr="00C20FD5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중요하지 않은 특성들에 대해 가중치를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0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을 부여</w:t>
            </w:r>
          </w:p>
          <w:p w14:paraId="7EE3218A" w14:textId="5DBD7D91" w:rsidR="00E00F5E" w:rsidRPr="00C20FD5" w:rsidRDefault="00A312B9" w:rsidP="00A312B9">
            <w:pPr>
              <w:pStyle w:val="a"/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C20FD5">
              <w:rPr>
                <w:rFonts w:ascii="맑은 고딕" w:eastAsia="맑은 고딕" w:hAnsi="맑은 고딕" w:hint="eastAsia"/>
                <w:color w:val="auto"/>
              </w:rPr>
              <w:t>엘라스틱넷은</w:t>
            </w:r>
            <w:proofErr w:type="spellEnd"/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 이러한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L1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과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L2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를 함께 사용하여 가중치를 설정</w:t>
            </w:r>
          </w:p>
        </w:tc>
      </w:tr>
      <w:tr w:rsidR="00C20FD5" w:rsidRPr="00C20FD5" w14:paraId="798E3729" w14:textId="77777777" w:rsidTr="00D93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897136F" w14:textId="44B721C3" w:rsidR="00A312B9" w:rsidRPr="00C20FD5" w:rsidRDefault="00A312B9" w:rsidP="00A312B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lastRenderedPageBreak/>
              <w:t>P</w:t>
            </w:r>
            <w:r w:rsidRPr="00C20FD5">
              <w:rPr>
                <w:rFonts w:ascii="맑은 고딕" w:eastAsia="맑은 고딕" w:hAnsi="맑은 고딕"/>
                <w:color w:val="auto"/>
              </w:rPr>
              <w:t>CA</w:t>
            </w:r>
          </w:p>
        </w:tc>
        <w:tc>
          <w:tcPr>
            <w:tcW w:w="7756" w:type="dxa"/>
            <w:vAlign w:val="center"/>
          </w:tcPr>
          <w:p w14:paraId="16D1614B" w14:textId="2318A66F" w:rsidR="00A312B9" w:rsidRPr="00C20FD5" w:rsidRDefault="00A312B9" w:rsidP="00E00F5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입력 데이터가 들어왔을 때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분산이 가장 큰 축을 기준으로 차원을 축소</w:t>
            </w:r>
          </w:p>
        </w:tc>
      </w:tr>
      <w:tr w:rsidR="00C20FD5" w:rsidRPr="00C20FD5" w14:paraId="5DCB0AB1" w14:textId="77777777" w:rsidTr="00D93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B540D75" w14:textId="31F6BC84" w:rsidR="00A312B9" w:rsidRPr="00C20FD5" w:rsidRDefault="00A312B9" w:rsidP="00A312B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/>
                <w:color w:val="auto"/>
              </w:rPr>
              <w:t>LDA</w:t>
            </w:r>
          </w:p>
        </w:tc>
        <w:tc>
          <w:tcPr>
            <w:tcW w:w="7756" w:type="dxa"/>
            <w:vAlign w:val="center"/>
          </w:tcPr>
          <w:p w14:paraId="72951EC9" w14:textId="32ED5B28" w:rsidR="00A312B9" w:rsidRPr="00C20FD5" w:rsidRDefault="00A312B9" w:rsidP="00E00F5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입력 데이터가 들어왔을 때 클래스 분리를 최대화 하는 축을 찾아 클래스 간 분산은 최대화하고 클래스 내부 분산은 최소화하는 차원 축소 기법</w:t>
            </w:r>
          </w:p>
        </w:tc>
      </w:tr>
    </w:tbl>
    <w:p w14:paraId="2D4F2C7B" w14:textId="1C464DA8" w:rsidR="00025CAB" w:rsidRPr="00C20FD5" w:rsidRDefault="00A312B9" w:rsidP="00A312B9">
      <w:pPr>
        <w:pStyle w:val="ae"/>
        <w:jc w:val="center"/>
        <w:rPr>
          <w:rFonts w:ascii="맑은 고딕" w:eastAsia="맑은 고딕" w:hAnsi="맑은 고딕"/>
          <w:color w:val="auto"/>
        </w:rPr>
      </w:pPr>
      <w:r w:rsidRPr="00C20FD5">
        <w:rPr>
          <w:rFonts w:ascii="맑은 고딕" w:eastAsia="맑은 고딕" w:hAnsi="맑은 고딕" w:hint="eastAsia"/>
          <w:color w:val="auto"/>
        </w:rPr>
        <w:t xml:space="preserve">표 </w:t>
      </w:r>
      <w:r w:rsidR="00F36928">
        <w:rPr>
          <w:rFonts w:ascii="맑은 고딕" w:eastAsia="맑은 고딕" w:hAnsi="맑은 고딕"/>
          <w:color w:val="auto"/>
        </w:rPr>
        <w:fldChar w:fldCharType="begin"/>
      </w:r>
      <w:r w:rsidR="00F36928">
        <w:rPr>
          <w:rFonts w:ascii="맑은 고딕" w:eastAsia="맑은 고딕" w:hAnsi="맑은 고딕"/>
          <w:color w:val="auto"/>
        </w:rPr>
        <w:instrText xml:space="preserve"> </w:instrText>
      </w:r>
      <w:r w:rsidR="00F36928">
        <w:rPr>
          <w:rFonts w:ascii="맑은 고딕" w:eastAsia="맑은 고딕" w:hAnsi="맑은 고딕" w:hint="eastAsia"/>
          <w:color w:val="auto"/>
        </w:rPr>
        <w:instrText>SEQ 표 \* ARABIC</w:instrText>
      </w:r>
      <w:r w:rsidR="00F36928">
        <w:rPr>
          <w:rFonts w:ascii="맑은 고딕" w:eastAsia="맑은 고딕" w:hAnsi="맑은 고딕"/>
          <w:color w:val="auto"/>
        </w:rPr>
        <w:instrText xml:space="preserve"> </w:instrText>
      </w:r>
      <w:r w:rsidR="00F36928">
        <w:rPr>
          <w:rFonts w:ascii="맑은 고딕" w:eastAsia="맑은 고딕" w:hAnsi="맑은 고딕"/>
          <w:color w:val="auto"/>
        </w:rPr>
        <w:fldChar w:fldCharType="separate"/>
      </w:r>
      <w:r w:rsidR="00F36928">
        <w:rPr>
          <w:rFonts w:ascii="맑은 고딕" w:eastAsia="맑은 고딕" w:hAnsi="맑은 고딕"/>
          <w:noProof/>
          <w:color w:val="auto"/>
        </w:rPr>
        <w:t>4</w:t>
      </w:r>
      <w:r w:rsidR="00F36928">
        <w:rPr>
          <w:rFonts w:ascii="맑은 고딕" w:eastAsia="맑은 고딕" w:hAnsi="맑은 고딕"/>
          <w:color w:val="auto"/>
        </w:rPr>
        <w:fldChar w:fldCharType="end"/>
      </w:r>
      <w:r w:rsidRPr="00C20FD5">
        <w:rPr>
          <w:rFonts w:ascii="맑은 고딕" w:eastAsia="맑은 고딕" w:hAnsi="맑은 고딕"/>
          <w:color w:val="auto"/>
        </w:rPr>
        <w:t xml:space="preserve">. </w:t>
      </w:r>
      <w:r w:rsidRPr="00C20FD5">
        <w:rPr>
          <w:rFonts w:ascii="맑은 고딕" w:eastAsia="맑은 고딕" w:hAnsi="맑은 고딕" w:hint="eastAsia"/>
          <w:color w:val="auto"/>
        </w:rPr>
        <w:t>세부 전처리 기법</w:t>
      </w:r>
    </w:p>
    <w:p w14:paraId="47E9DAA2" w14:textId="71755FCD" w:rsidR="00A312B9" w:rsidRPr="00A312B9" w:rsidRDefault="00A312B9" w:rsidP="0075648D">
      <w:pPr>
        <w:jc w:val="both"/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</w:pPr>
    </w:p>
    <w:p w14:paraId="11BC85F5" w14:textId="7301ABD3" w:rsidR="00ED6B68" w:rsidRDefault="000A48CA" w:rsidP="00A312B9">
      <w:pPr>
        <w:ind w:firstLine="720"/>
        <w:jc w:val="both"/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</w:pPr>
      <w:r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>2</w:t>
      </w:r>
      <w:r w:rsidR="00ED6B68"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 xml:space="preserve">.2.3 </w:t>
      </w:r>
      <w:r w:rsidR="00ED6B68"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>음악 추천 모형 구축</w:t>
      </w:r>
    </w:p>
    <w:p w14:paraId="66872BD5" w14:textId="71469AD6" w:rsidR="00A312B9" w:rsidRPr="00C20FD5" w:rsidRDefault="008E4FD7" w:rsidP="00A312B9">
      <w:pPr>
        <w:jc w:val="both"/>
        <w:rPr>
          <w:rFonts w:ascii="맑은 고딕" w:eastAsia="맑은 고딕" w:hAnsi="맑은 고딕"/>
          <w:color w:val="auto"/>
        </w:rPr>
      </w:pPr>
      <w:r w:rsidRPr="00C20FD5">
        <w:rPr>
          <w:rFonts w:ascii="맑은 고딕" w:eastAsia="맑은 고딕" w:hAnsi="맑은 고딕" w:hint="eastAsia"/>
          <w:color w:val="auto"/>
        </w:rPr>
        <w:t xml:space="preserve"> 초기 데이터셋에 각기 다른 </w:t>
      </w:r>
      <w:proofErr w:type="spellStart"/>
      <w:r w:rsidRPr="00C20FD5">
        <w:rPr>
          <w:rFonts w:ascii="맑은 고딕" w:eastAsia="맑은 고딕" w:hAnsi="맑은 고딕" w:hint="eastAsia"/>
          <w:color w:val="auto"/>
        </w:rPr>
        <w:t>전처리</w:t>
      </w:r>
      <w:proofErr w:type="spellEnd"/>
      <w:r w:rsidRPr="00C20FD5">
        <w:rPr>
          <w:rFonts w:ascii="맑은 고딕" w:eastAsia="맑은 고딕" w:hAnsi="맑은 고딕" w:hint="eastAsia"/>
          <w:color w:val="auto"/>
        </w:rPr>
        <w:t xml:space="preserve"> 기법을 적용하여</w:t>
      </w:r>
      <w:r w:rsidRPr="00C20FD5">
        <w:rPr>
          <w:rFonts w:ascii="맑은 고딕" w:eastAsia="맑은 고딕" w:hAnsi="맑은 고딕"/>
          <w:color w:val="auto"/>
        </w:rPr>
        <w:t xml:space="preserve"> </w:t>
      </w:r>
      <w:r w:rsidRPr="00C20FD5">
        <w:rPr>
          <w:rFonts w:ascii="맑은 고딕" w:eastAsia="맑은 고딕" w:hAnsi="맑은 고딕" w:hint="eastAsia"/>
          <w:color w:val="auto"/>
        </w:rPr>
        <w:t>얻은</w:t>
      </w:r>
      <w:r w:rsidR="00403AE8" w:rsidRPr="00C20FD5">
        <w:rPr>
          <w:rFonts w:ascii="맑은 고딕" w:eastAsia="맑은 고딕" w:hAnsi="맑은 고딕"/>
          <w:color w:val="auto"/>
        </w:rPr>
        <w:t xml:space="preserve"> </w:t>
      </w:r>
      <w:r w:rsidRPr="00C20FD5">
        <w:rPr>
          <w:rFonts w:ascii="맑은 고딕" w:eastAsia="맑은 고딕" w:hAnsi="맑은 고딕" w:hint="eastAsia"/>
          <w:color w:val="auto"/>
        </w:rPr>
        <w:t xml:space="preserve">데이터에 대해 </w:t>
      </w:r>
      <w:r w:rsidR="00CB01DF" w:rsidRPr="00C20FD5">
        <w:rPr>
          <w:rFonts w:ascii="맑은 고딕" w:eastAsia="맑은 고딕" w:hAnsi="맑은 고딕" w:hint="eastAsia"/>
          <w:color w:val="auto"/>
        </w:rPr>
        <w:t>음악</w:t>
      </w:r>
      <w:r w:rsidR="00CB01DF" w:rsidRPr="00C20FD5">
        <w:rPr>
          <w:rFonts w:ascii="맑은 고딕" w:eastAsia="맑은 고딕" w:hAnsi="맑은 고딕"/>
          <w:color w:val="auto"/>
        </w:rPr>
        <w:t xml:space="preserve"> </w:t>
      </w:r>
      <w:r w:rsidR="00CB01DF" w:rsidRPr="00C20FD5">
        <w:rPr>
          <w:rFonts w:ascii="맑은 고딕" w:eastAsia="맑은 고딕" w:hAnsi="맑은 고딕" w:hint="eastAsia"/>
          <w:color w:val="auto"/>
        </w:rPr>
        <w:t>추천 모형을 구축할 것이므로,</w:t>
      </w:r>
      <w:r w:rsidR="00CB01DF" w:rsidRPr="00C20FD5">
        <w:rPr>
          <w:rFonts w:ascii="맑은 고딕" w:eastAsia="맑은 고딕" w:hAnsi="맑은 고딕"/>
          <w:color w:val="auto"/>
        </w:rPr>
        <w:t xml:space="preserve"> Classification </w:t>
      </w:r>
      <w:r w:rsidR="00CB01DF" w:rsidRPr="00C20FD5">
        <w:rPr>
          <w:rFonts w:ascii="맑은 고딕" w:eastAsia="맑은 고딕" w:hAnsi="맑은 고딕" w:hint="eastAsia"/>
          <w:color w:val="auto"/>
        </w:rPr>
        <w:t>을 사용한 모델을 생성할 것이다.</w:t>
      </w:r>
      <w:r w:rsidR="00CB01DF" w:rsidRPr="00C20FD5">
        <w:rPr>
          <w:rFonts w:ascii="맑은 고딕" w:eastAsia="맑은 고딕" w:hAnsi="맑은 고딕"/>
          <w:color w:val="auto"/>
        </w:rPr>
        <w:t xml:space="preserve"> </w:t>
      </w:r>
      <w:r w:rsidR="00CB01DF" w:rsidRPr="00C20FD5">
        <w:rPr>
          <w:rFonts w:ascii="맑은 고딕" w:eastAsia="맑은 고딕" w:hAnsi="맑은 고딕" w:hint="eastAsia"/>
          <w:color w:val="auto"/>
        </w:rPr>
        <w:t xml:space="preserve">여기서 사용할 </w:t>
      </w:r>
      <w:r w:rsidR="00CB01DF" w:rsidRPr="00C20FD5">
        <w:rPr>
          <w:rFonts w:ascii="맑은 고딕" w:eastAsia="맑은 고딕" w:hAnsi="맑은 고딕"/>
          <w:color w:val="auto"/>
        </w:rPr>
        <w:t>Classification</w:t>
      </w:r>
      <w:r w:rsidR="00725999" w:rsidRPr="00C20FD5">
        <w:rPr>
          <w:rFonts w:ascii="맑은 고딕" w:eastAsia="맑은 고딕" w:hAnsi="맑은 고딕"/>
          <w:color w:val="auto"/>
        </w:rPr>
        <w:t xml:space="preserve"> </w:t>
      </w:r>
      <w:r w:rsidR="00725999" w:rsidRPr="00C20FD5">
        <w:rPr>
          <w:rFonts w:ascii="맑은 고딕" w:eastAsia="맑은 고딕" w:hAnsi="맑은 고딕" w:hint="eastAsia"/>
          <w:color w:val="auto"/>
        </w:rPr>
        <w:t>학습</w:t>
      </w:r>
      <w:r w:rsidR="00CB01DF" w:rsidRPr="00C20FD5">
        <w:rPr>
          <w:rFonts w:ascii="맑은 고딕" w:eastAsia="맑은 고딕" w:hAnsi="맑은 고딕"/>
          <w:color w:val="auto"/>
        </w:rPr>
        <w:t xml:space="preserve"> </w:t>
      </w:r>
      <w:r w:rsidR="00CB01DF" w:rsidRPr="00C20FD5">
        <w:rPr>
          <w:rFonts w:ascii="맑은 고딕" w:eastAsia="맑은 고딕" w:hAnsi="맑은 고딕" w:hint="eastAsia"/>
          <w:color w:val="auto"/>
        </w:rPr>
        <w:t>알고리즘은 아래와 같다.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547"/>
        <w:gridCol w:w="7189"/>
      </w:tblGrid>
      <w:tr w:rsidR="00C20FD5" w:rsidRPr="00C20FD5" w14:paraId="11E5839E" w14:textId="77777777" w:rsidTr="00D93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4E51C2B" w14:textId="780704D0" w:rsidR="00D933FA" w:rsidRPr="00C20FD5" w:rsidRDefault="00D933FA" w:rsidP="00AA18F2">
            <w:pPr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C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lassification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알고리즘</w:t>
            </w:r>
          </w:p>
        </w:tc>
        <w:tc>
          <w:tcPr>
            <w:tcW w:w="7189" w:type="dxa"/>
            <w:vAlign w:val="center"/>
          </w:tcPr>
          <w:p w14:paraId="44768552" w14:textId="77777777" w:rsidR="00D933FA" w:rsidRPr="00C20FD5" w:rsidRDefault="00D933FA" w:rsidP="008006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설명</w:t>
            </w:r>
          </w:p>
        </w:tc>
      </w:tr>
      <w:tr w:rsidR="00C20FD5" w:rsidRPr="00C20FD5" w14:paraId="38DD8EF0" w14:textId="77777777" w:rsidTr="00D93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CF6FC4C" w14:textId="78D19697" w:rsidR="00D933FA" w:rsidRPr="00C20FD5" w:rsidRDefault="00D933FA" w:rsidP="00800632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/>
                <w:color w:val="auto"/>
              </w:rPr>
              <w:t>Naïve Bayes</w:t>
            </w:r>
          </w:p>
        </w:tc>
        <w:tc>
          <w:tcPr>
            <w:tcW w:w="7189" w:type="dxa"/>
            <w:vAlign w:val="center"/>
          </w:tcPr>
          <w:p w14:paraId="3317F34D" w14:textId="1245E9B3" w:rsidR="00D933FA" w:rsidRPr="00C20FD5" w:rsidRDefault="00D933FA" w:rsidP="00D933FA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/>
                <w:color w:val="auto"/>
              </w:rPr>
              <w:t xml:space="preserve">feature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끼리 독립이라고 가정할 때,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그 확률을 단순히 곱하는 </w:t>
            </w:r>
            <w:proofErr w:type="spellStart"/>
            <w:r w:rsidRPr="00C20FD5">
              <w:rPr>
                <w:rFonts w:ascii="맑은 고딕" w:eastAsia="맑은 고딕" w:hAnsi="맑은 고딕" w:hint="eastAsia"/>
                <w:color w:val="auto"/>
              </w:rPr>
              <w:t>베이즈</w:t>
            </w:r>
            <w:proofErr w:type="spellEnd"/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 공식을 사용해 분류</w:t>
            </w:r>
          </w:p>
        </w:tc>
      </w:tr>
      <w:tr w:rsidR="00C20FD5" w:rsidRPr="00C20FD5" w14:paraId="5E7F863B" w14:textId="77777777" w:rsidTr="00D93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6C16F58" w14:textId="79A2058D" w:rsidR="00D933FA" w:rsidRPr="00C20FD5" w:rsidRDefault="00D933FA" w:rsidP="00800632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/>
                <w:color w:val="auto"/>
              </w:rPr>
              <w:t>Logistic Regression</w:t>
            </w:r>
          </w:p>
        </w:tc>
        <w:tc>
          <w:tcPr>
            <w:tcW w:w="7189" w:type="dxa"/>
            <w:vAlign w:val="center"/>
          </w:tcPr>
          <w:p w14:paraId="1FBE1D77" w14:textId="49F00CED" w:rsidR="00D933FA" w:rsidRPr="00C20FD5" w:rsidRDefault="00D933FA" w:rsidP="00D933FA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T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hreshold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를 기준으로 특정 클래스에 속할 확률을 계산해 분류</w:t>
            </w:r>
          </w:p>
          <w:p w14:paraId="65D95ADC" w14:textId="5563E5BE" w:rsidR="00D933FA" w:rsidRPr="00C20FD5" w:rsidRDefault="00D933FA" w:rsidP="00D933FA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B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inary Classification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에서 주로 사용</w:t>
            </w:r>
          </w:p>
        </w:tc>
      </w:tr>
      <w:tr w:rsidR="00C20FD5" w:rsidRPr="00C20FD5" w14:paraId="553ED2B4" w14:textId="77777777" w:rsidTr="00D93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0E9A4DD" w14:textId="075F2ADA" w:rsidR="00D933FA" w:rsidRPr="00C20FD5" w:rsidRDefault="00D933FA" w:rsidP="00800632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C20FD5">
              <w:rPr>
                <w:rFonts w:ascii="맑은 고딕" w:eastAsia="맑은 고딕" w:hAnsi="맑은 고딕"/>
                <w:color w:val="auto"/>
              </w:rPr>
              <w:t>VM</w:t>
            </w:r>
          </w:p>
        </w:tc>
        <w:tc>
          <w:tcPr>
            <w:tcW w:w="7189" w:type="dxa"/>
            <w:vAlign w:val="center"/>
          </w:tcPr>
          <w:p w14:paraId="56428E0D" w14:textId="77777777" w:rsidR="00D933FA" w:rsidRPr="00C20FD5" w:rsidRDefault="00D933FA" w:rsidP="00D933FA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서로 다른 클래스 간에 속하는 데이터들이 최대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distance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를 가지도록 하는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Hyperplane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으로 분류</w:t>
            </w:r>
          </w:p>
          <w:p w14:paraId="4E66B51C" w14:textId="56AB92DE" w:rsidR="00D933FA" w:rsidRPr="00C20FD5" w:rsidRDefault="00D933FA" w:rsidP="00D933FA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가장 효과적이지만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가장 느리다는 단점도 포함</w:t>
            </w:r>
          </w:p>
        </w:tc>
      </w:tr>
      <w:tr w:rsidR="00C20FD5" w:rsidRPr="00C20FD5" w14:paraId="0F4D4215" w14:textId="77777777" w:rsidTr="00D93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6C4D0EC" w14:textId="21BF7907" w:rsidR="00D933FA" w:rsidRPr="00C20FD5" w:rsidRDefault="00D933FA" w:rsidP="00800632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K</w:t>
            </w:r>
            <w:r w:rsidRPr="00C20FD5">
              <w:rPr>
                <w:rFonts w:ascii="맑은 고딕" w:eastAsia="맑은 고딕" w:hAnsi="맑은 고딕"/>
                <w:color w:val="auto"/>
              </w:rPr>
              <w:t>-NN</w:t>
            </w:r>
          </w:p>
        </w:tc>
        <w:tc>
          <w:tcPr>
            <w:tcW w:w="7189" w:type="dxa"/>
            <w:vAlign w:val="center"/>
          </w:tcPr>
          <w:p w14:paraId="678FB630" w14:textId="7D94B237" w:rsidR="00D933FA" w:rsidRPr="00C20FD5" w:rsidRDefault="00D933FA" w:rsidP="00D933FA">
            <w:pPr>
              <w:pStyle w:val="a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/>
                <w:color w:val="auto"/>
              </w:rPr>
              <w:t xml:space="preserve">Lazy learning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을 통해 새로운 인스턴스에 대해 K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-NN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을 적용해 분류</w:t>
            </w:r>
          </w:p>
        </w:tc>
      </w:tr>
    </w:tbl>
    <w:p w14:paraId="3B1E9B7F" w14:textId="6D527531" w:rsidR="00D933FA" w:rsidRPr="00C20FD5" w:rsidRDefault="00D933FA" w:rsidP="00D933FA">
      <w:pPr>
        <w:pStyle w:val="ae"/>
        <w:jc w:val="center"/>
        <w:rPr>
          <w:rFonts w:ascii="맑은 고딕" w:eastAsia="맑은 고딕" w:hAnsi="맑은 고딕"/>
          <w:color w:val="auto"/>
        </w:rPr>
      </w:pPr>
      <w:r w:rsidRPr="00C20FD5">
        <w:rPr>
          <w:rFonts w:ascii="맑은 고딕" w:eastAsia="맑은 고딕" w:hAnsi="맑은 고딕" w:hint="eastAsia"/>
          <w:color w:val="auto"/>
        </w:rPr>
        <w:t xml:space="preserve">표 </w:t>
      </w:r>
      <w:r w:rsidR="00F36928">
        <w:rPr>
          <w:rFonts w:ascii="맑은 고딕" w:eastAsia="맑은 고딕" w:hAnsi="맑은 고딕"/>
          <w:color w:val="auto"/>
        </w:rPr>
        <w:fldChar w:fldCharType="begin"/>
      </w:r>
      <w:r w:rsidR="00F36928">
        <w:rPr>
          <w:rFonts w:ascii="맑은 고딕" w:eastAsia="맑은 고딕" w:hAnsi="맑은 고딕"/>
          <w:color w:val="auto"/>
        </w:rPr>
        <w:instrText xml:space="preserve"> </w:instrText>
      </w:r>
      <w:r w:rsidR="00F36928">
        <w:rPr>
          <w:rFonts w:ascii="맑은 고딕" w:eastAsia="맑은 고딕" w:hAnsi="맑은 고딕" w:hint="eastAsia"/>
          <w:color w:val="auto"/>
        </w:rPr>
        <w:instrText>SEQ 표 \* ARABIC</w:instrText>
      </w:r>
      <w:r w:rsidR="00F36928">
        <w:rPr>
          <w:rFonts w:ascii="맑은 고딕" w:eastAsia="맑은 고딕" w:hAnsi="맑은 고딕"/>
          <w:color w:val="auto"/>
        </w:rPr>
        <w:instrText xml:space="preserve"> </w:instrText>
      </w:r>
      <w:r w:rsidR="00F36928">
        <w:rPr>
          <w:rFonts w:ascii="맑은 고딕" w:eastAsia="맑은 고딕" w:hAnsi="맑은 고딕"/>
          <w:color w:val="auto"/>
        </w:rPr>
        <w:fldChar w:fldCharType="separate"/>
      </w:r>
      <w:r w:rsidR="00F36928">
        <w:rPr>
          <w:rFonts w:ascii="맑은 고딕" w:eastAsia="맑은 고딕" w:hAnsi="맑은 고딕"/>
          <w:noProof/>
          <w:color w:val="auto"/>
        </w:rPr>
        <w:t>5</w:t>
      </w:r>
      <w:r w:rsidR="00F36928">
        <w:rPr>
          <w:rFonts w:ascii="맑은 고딕" w:eastAsia="맑은 고딕" w:hAnsi="맑은 고딕"/>
          <w:color w:val="auto"/>
        </w:rPr>
        <w:fldChar w:fldCharType="end"/>
      </w:r>
      <w:r w:rsidRPr="00C20FD5">
        <w:rPr>
          <w:rFonts w:ascii="맑은 고딕" w:eastAsia="맑은 고딕" w:hAnsi="맑은 고딕"/>
          <w:color w:val="auto"/>
        </w:rPr>
        <w:t xml:space="preserve">. </w:t>
      </w:r>
      <w:r w:rsidRPr="00C20FD5">
        <w:rPr>
          <w:rFonts w:ascii="맑은 고딕" w:eastAsia="맑은 고딕" w:hAnsi="맑은 고딕" w:hint="eastAsia"/>
          <w:color w:val="auto"/>
        </w:rPr>
        <w:t>C</w:t>
      </w:r>
      <w:r w:rsidRPr="00C20FD5">
        <w:rPr>
          <w:rFonts w:ascii="맑은 고딕" w:eastAsia="맑은 고딕" w:hAnsi="맑은 고딕"/>
          <w:color w:val="auto"/>
        </w:rPr>
        <w:t xml:space="preserve">lassification </w:t>
      </w:r>
      <w:r w:rsidRPr="00C20FD5">
        <w:rPr>
          <w:rFonts w:ascii="맑은 고딕" w:eastAsia="맑은 고딕" w:hAnsi="맑은 고딕" w:hint="eastAsia"/>
          <w:color w:val="auto"/>
        </w:rPr>
        <w:t>알고리즘</w:t>
      </w:r>
    </w:p>
    <w:p w14:paraId="2DCA1CC7" w14:textId="77777777" w:rsidR="00D933FA" w:rsidRDefault="00D933FA" w:rsidP="00A312B9">
      <w:pPr>
        <w:jc w:val="both"/>
        <w:rPr>
          <w:rFonts w:ascii="맑은 고딕" w:eastAsia="맑은 고딕" w:hAnsi="맑은 고딕"/>
          <w:color w:val="5D4F39" w:themeColor="accent6" w:themeShade="80"/>
        </w:rPr>
      </w:pPr>
    </w:p>
    <w:p w14:paraId="7A2CEB7E" w14:textId="77777777" w:rsidR="00FD3CFF" w:rsidRPr="00D933FA" w:rsidRDefault="00FD3CFF" w:rsidP="00A312B9">
      <w:pPr>
        <w:jc w:val="both"/>
        <w:rPr>
          <w:rFonts w:ascii="맑은 고딕" w:eastAsia="맑은 고딕" w:hAnsi="맑은 고딕" w:hint="eastAsia"/>
          <w:color w:val="5D4F39" w:themeColor="accent6" w:themeShade="80"/>
        </w:rPr>
      </w:pPr>
    </w:p>
    <w:p w14:paraId="6035E9E3" w14:textId="712531C0" w:rsidR="00CB4D4B" w:rsidRDefault="000A48CA" w:rsidP="0075648D">
      <w:pPr>
        <w:jc w:val="both"/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</w:pPr>
      <w:r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lastRenderedPageBreak/>
        <w:t>2</w:t>
      </w:r>
      <w:r w:rsidR="00CB4D4B"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 xml:space="preserve">.3 </w:t>
      </w:r>
      <w:proofErr w:type="spellStart"/>
      <w:r w:rsidR="00CB4D4B"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>전처리</w:t>
      </w:r>
      <w:proofErr w:type="spellEnd"/>
      <w:r w:rsidR="00243CEC"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 xml:space="preserve"> 방법</w:t>
      </w:r>
      <w:r w:rsidR="00CB4D4B"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>에 따른 모델 성능 분석</w:t>
      </w:r>
    </w:p>
    <w:p w14:paraId="26531556" w14:textId="0AED0F75" w:rsidR="0075648D" w:rsidRPr="00C20FD5" w:rsidRDefault="00AA18F2" w:rsidP="0097349B">
      <w:pPr>
        <w:jc w:val="both"/>
        <w:rPr>
          <w:rFonts w:ascii="맑은 고딕" w:eastAsia="맑은 고딕" w:hAnsi="맑은 고딕"/>
          <w:color w:val="auto"/>
        </w:rPr>
      </w:pPr>
      <w:r w:rsidRPr="00C20FD5">
        <w:rPr>
          <w:rFonts w:ascii="맑은 고딕" w:eastAsia="맑은 고딕" w:hAnsi="맑은 고딕" w:hint="eastAsia"/>
          <w:color w:val="auto"/>
        </w:rPr>
        <w:t xml:space="preserve"> </w:t>
      </w:r>
      <w:r w:rsidR="00243CEC">
        <w:rPr>
          <w:rFonts w:ascii="맑은 고딕" w:eastAsia="맑은 고딕" w:hAnsi="맑은 고딕"/>
          <w:color w:val="auto"/>
        </w:rPr>
        <w:t xml:space="preserve"> </w:t>
      </w:r>
      <w:r w:rsidRPr="00C20FD5">
        <w:rPr>
          <w:rFonts w:ascii="맑은 고딕" w:eastAsia="맑은 고딕" w:hAnsi="맑은 고딕" w:hint="eastAsia"/>
          <w:color w:val="auto"/>
        </w:rPr>
        <w:t xml:space="preserve">각 전처리 방법에 따른 음악 추천 모형의 성능 비교를 위해 </w:t>
      </w:r>
      <w:r w:rsidRPr="00C20FD5">
        <w:rPr>
          <w:rFonts w:ascii="맑은 고딕" w:eastAsia="맑은 고딕" w:hAnsi="맑은 고딕"/>
          <w:color w:val="auto"/>
        </w:rPr>
        <w:t xml:space="preserve">Classification Model </w:t>
      </w:r>
      <w:r w:rsidRPr="00C20FD5">
        <w:rPr>
          <w:rFonts w:ascii="맑은 고딕" w:eastAsia="맑은 고딕" w:hAnsi="맑은 고딕" w:hint="eastAsia"/>
          <w:color w:val="auto"/>
        </w:rPr>
        <w:t>의 대표적인 성능 평가 방법을 적용한다.</w:t>
      </w:r>
      <w:r w:rsidRPr="00C20FD5">
        <w:rPr>
          <w:rFonts w:ascii="맑은 고딕" w:eastAsia="맑은 고딕" w:hAnsi="맑은 고딕"/>
          <w:color w:val="auto"/>
        </w:rPr>
        <w:t xml:space="preserve"> </w:t>
      </w:r>
      <w:r w:rsidRPr="00C20FD5">
        <w:rPr>
          <w:rFonts w:ascii="맑은 고딕" w:eastAsia="맑은 고딕" w:hAnsi="맑은 고딕" w:hint="eastAsia"/>
          <w:color w:val="auto"/>
        </w:rPr>
        <w:t>여기에서는 다음과 같은 평가 지표를 사용한다.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547"/>
        <w:gridCol w:w="7189"/>
      </w:tblGrid>
      <w:tr w:rsidR="00C20FD5" w:rsidRPr="00C20FD5" w14:paraId="02475173" w14:textId="77777777" w:rsidTr="00800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63C1723" w14:textId="5C453C3C" w:rsidR="00AA18F2" w:rsidRPr="00C20FD5" w:rsidRDefault="00AA18F2" w:rsidP="00800632">
            <w:pPr>
              <w:jc w:val="both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성능 평가 지표</w:t>
            </w:r>
          </w:p>
        </w:tc>
        <w:tc>
          <w:tcPr>
            <w:tcW w:w="7189" w:type="dxa"/>
            <w:vAlign w:val="center"/>
          </w:tcPr>
          <w:p w14:paraId="7A50A142" w14:textId="77777777" w:rsidR="00AA18F2" w:rsidRPr="00C20FD5" w:rsidRDefault="00AA18F2" w:rsidP="008006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설명</w:t>
            </w:r>
          </w:p>
        </w:tc>
      </w:tr>
      <w:tr w:rsidR="00C20FD5" w:rsidRPr="00C20FD5" w14:paraId="2014C7CE" w14:textId="77777777" w:rsidTr="00800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50C4E9F" w14:textId="68FF98B9" w:rsidR="00AA18F2" w:rsidRPr="00C20FD5" w:rsidRDefault="00AA18F2" w:rsidP="00800632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/>
                <w:color w:val="auto"/>
              </w:rPr>
              <w:t>F1-Score</w:t>
            </w:r>
          </w:p>
        </w:tc>
        <w:tc>
          <w:tcPr>
            <w:tcW w:w="7189" w:type="dxa"/>
            <w:vAlign w:val="center"/>
          </w:tcPr>
          <w:p w14:paraId="14B0073D" w14:textId="77777777" w:rsidR="00AA18F2" w:rsidRPr="00C20FD5" w:rsidRDefault="00AA18F2" w:rsidP="00AA18F2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C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onfusion Matrix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에서 측정한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Precision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과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Recall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의 조화평균</w:t>
            </w:r>
          </w:p>
          <w:p w14:paraId="4430D2D3" w14:textId="29BE0756" w:rsidR="00AA18F2" w:rsidRPr="00C20FD5" w:rsidRDefault="00AA18F2" w:rsidP="00AA18F2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P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recision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과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Recall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중 더 작은 값에 영향을 더 크게 받게 됨</w:t>
            </w:r>
          </w:p>
        </w:tc>
      </w:tr>
      <w:tr w:rsidR="00C20FD5" w:rsidRPr="00C20FD5" w14:paraId="056D0C78" w14:textId="77777777" w:rsidTr="00800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2B3DF7B" w14:textId="49735776" w:rsidR="00AA18F2" w:rsidRPr="00C20FD5" w:rsidRDefault="00AA18F2" w:rsidP="00800632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R</w:t>
            </w:r>
            <w:r w:rsidRPr="00C20FD5">
              <w:rPr>
                <w:rFonts w:ascii="맑은 고딕" w:eastAsia="맑은 고딕" w:hAnsi="맑은 고딕"/>
                <w:color w:val="auto"/>
              </w:rPr>
              <w:t>OC - AUC</w:t>
            </w:r>
          </w:p>
        </w:tc>
        <w:tc>
          <w:tcPr>
            <w:tcW w:w="7189" w:type="dxa"/>
            <w:vAlign w:val="center"/>
          </w:tcPr>
          <w:p w14:paraId="0330E843" w14:textId="77777777" w:rsidR="00AA18F2" w:rsidRPr="00C20FD5" w:rsidRDefault="00AA18F2" w:rsidP="00AA18F2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T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hreshold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값을 변화시키며 분류 문제에 대한 성능을 측정</w:t>
            </w:r>
          </w:p>
          <w:p w14:paraId="69914766" w14:textId="6FC4842B" w:rsidR="00AA18F2" w:rsidRPr="00C20FD5" w:rsidRDefault="00AA18F2" w:rsidP="002A7F94">
            <w:pPr>
              <w:pStyle w:val="a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R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OC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 xml:space="preserve">곡선 아래의 면적 </w:t>
            </w:r>
            <w:r w:rsidRPr="00C20FD5">
              <w:rPr>
                <w:rFonts w:ascii="맑은 고딕" w:eastAsia="맑은 고딕" w:hAnsi="맑은 고딕"/>
                <w:color w:val="auto"/>
              </w:rPr>
              <w:t xml:space="preserve">AUC </w:t>
            </w:r>
            <w:r w:rsidRPr="00C20FD5">
              <w:rPr>
                <w:rFonts w:ascii="맑은 고딕" w:eastAsia="맑은 고딕" w:hAnsi="맑은 고딕" w:hint="eastAsia"/>
                <w:color w:val="auto"/>
              </w:rPr>
              <w:t>가 클수록 높은 성능</w:t>
            </w:r>
          </w:p>
        </w:tc>
      </w:tr>
    </w:tbl>
    <w:p w14:paraId="0E790374" w14:textId="51D67390" w:rsidR="00AA18F2" w:rsidRPr="00C20FD5" w:rsidRDefault="002A7F94" w:rsidP="002A7F94">
      <w:pPr>
        <w:pStyle w:val="ae"/>
        <w:jc w:val="center"/>
        <w:rPr>
          <w:rFonts w:ascii="맑은 고딕" w:eastAsia="맑은 고딕" w:hAnsi="맑은 고딕"/>
          <w:color w:val="auto"/>
        </w:rPr>
      </w:pPr>
      <w:r w:rsidRPr="00C20FD5">
        <w:rPr>
          <w:rFonts w:ascii="맑은 고딕" w:eastAsia="맑은 고딕" w:hAnsi="맑은 고딕" w:hint="eastAsia"/>
          <w:color w:val="auto"/>
        </w:rPr>
        <w:t xml:space="preserve">표 </w:t>
      </w:r>
      <w:r w:rsidR="00F36928">
        <w:rPr>
          <w:rFonts w:ascii="맑은 고딕" w:eastAsia="맑은 고딕" w:hAnsi="맑은 고딕"/>
          <w:color w:val="auto"/>
        </w:rPr>
        <w:fldChar w:fldCharType="begin"/>
      </w:r>
      <w:r w:rsidR="00F36928">
        <w:rPr>
          <w:rFonts w:ascii="맑은 고딕" w:eastAsia="맑은 고딕" w:hAnsi="맑은 고딕"/>
          <w:color w:val="auto"/>
        </w:rPr>
        <w:instrText xml:space="preserve"> </w:instrText>
      </w:r>
      <w:r w:rsidR="00F36928">
        <w:rPr>
          <w:rFonts w:ascii="맑은 고딕" w:eastAsia="맑은 고딕" w:hAnsi="맑은 고딕" w:hint="eastAsia"/>
          <w:color w:val="auto"/>
        </w:rPr>
        <w:instrText>SEQ 표 \* ARABIC</w:instrText>
      </w:r>
      <w:r w:rsidR="00F36928">
        <w:rPr>
          <w:rFonts w:ascii="맑은 고딕" w:eastAsia="맑은 고딕" w:hAnsi="맑은 고딕"/>
          <w:color w:val="auto"/>
        </w:rPr>
        <w:instrText xml:space="preserve"> </w:instrText>
      </w:r>
      <w:r w:rsidR="00F36928">
        <w:rPr>
          <w:rFonts w:ascii="맑은 고딕" w:eastAsia="맑은 고딕" w:hAnsi="맑은 고딕"/>
          <w:color w:val="auto"/>
        </w:rPr>
        <w:fldChar w:fldCharType="separate"/>
      </w:r>
      <w:r w:rsidR="00F36928">
        <w:rPr>
          <w:rFonts w:ascii="맑은 고딕" w:eastAsia="맑은 고딕" w:hAnsi="맑은 고딕"/>
          <w:noProof/>
          <w:color w:val="auto"/>
        </w:rPr>
        <w:t>6</w:t>
      </w:r>
      <w:r w:rsidR="00F36928">
        <w:rPr>
          <w:rFonts w:ascii="맑은 고딕" w:eastAsia="맑은 고딕" w:hAnsi="맑은 고딕"/>
          <w:color w:val="auto"/>
        </w:rPr>
        <w:fldChar w:fldCharType="end"/>
      </w:r>
      <w:r w:rsidRPr="00C20FD5">
        <w:rPr>
          <w:rFonts w:ascii="맑은 고딕" w:eastAsia="맑은 고딕" w:hAnsi="맑은 고딕"/>
          <w:color w:val="auto"/>
        </w:rPr>
        <w:t xml:space="preserve">. </w:t>
      </w:r>
      <w:r w:rsidRPr="00C20FD5">
        <w:rPr>
          <w:rFonts w:ascii="맑은 고딕" w:eastAsia="맑은 고딕" w:hAnsi="맑은 고딕" w:hint="eastAsia"/>
          <w:color w:val="auto"/>
        </w:rPr>
        <w:t>성능 평가 지표</w:t>
      </w:r>
    </w:p>
    <w:p w14:paraId="5A395F0E" w14:textId="26EFE890" w:rsidR="002A7F94" w:rsidRPr="00C20FD5" w:rsidRDefault="002A7F94" w:rsidP="00243CEC">
      <w:pPr>
        <w:ind w:firstLineChars="100" w:firstLine="220"/>
        <w:jc w:val="both"/>
        <w:rPr>
          <w:rFonts w:ascii="맑은 고딕" w:eastAsia="맑은 고딕" w:hAnsi="맑은 고딕"/>
          <w:color w:val="auto"/>
        </w:rPr>
      </w:pPr>
      <w:r w:rsidRPr="00C20FD5">
        <w:rPr>
          <w:rFonts w:ascii="맑은 고딕" w:eastAsia="맑은 고딕" w:hAnsi="맑은 고딕" w:hint="eastAsia"/>
          <w:color w:val="auto"/>
        </w:rPr>
        <w:t>F</w:t>
      </w:r>
      <w:r w:rsidRPr="00C20FD5">
        <w:rPr>
          <w:rFonts w:ascii="맑은 고딕" w:eastAsia="맑은 고딕" w:hAnsi="맑은 고딕"/>
          <w:color w:val="auto"/>
        </w:rPr>
        <w:t xml:space="preserve">1-Score </w:t>
      </w:r>
      <w:r w:rsidRPr="00C20FD5">
        <w:rPr>
          <w:rFonts w:ascii="맑은 고딕" w:eastAsia="맑은 고딕" w:hAnsi="맑은 고딕" w:hint="eastAsia"/>
          <w:color w:val="auto"/>
        </w:rPr>
        <w:t xml:space="preserve">와 </w:t>
      </w:r>
      <w:r w:rsidRPr="00C20FD5">
        <w:rPr>
          <w:rFonts w:ascii="맑은 고딕" w:eastAsia="맑은 고딕" w:hAnsi="맑은 고딕"/>
          <w:color w:val="auto"/>
        </w:rPr>
        <w:t xml:space="preserve">ROC – AUC </w:t>
      </w:r>
      <w:r w:rsidRPr="00C20FD5">
        <w:rPr>
          <w:rFonts w:ascii="맑은 고딕" w:eastAsia="맑은 고딕" w:hAnsi="맑은 고딕" w:hint="eastAsia"/>
          <w:color w:val="auto"/>
        </w:rPr>
        <w:t>는 기본적으로 다음 C</w:t>
      </w:r>
      <w:r w:rsidRPr="00C20FD5">
        <w:rPr>
          <w:rFonts w:ascii="맑은 고딕" w:eastAsia="맑은 고딕" w:hAnsi="맑은 고딕"/>
          <w:color w:val="auto"/>
        </w:rPr>
        <w:t xml:space="preserve">onfusion matrix </w:t>
      </w:r>
      <w:r w:rsidRPr="00C20FD5">
        <w:rPr>
          <w:rFonts w:ascii="맑은 고딕" w:eastAsia="맑은 고딕" w:hAnsi="맑은 고딕" w:hint="eastAsia"/>
          <w:color w:val="auto"/>
        </w:rPr>
        <w:t>에서 구할 수 있는 지표를 사용한다.</w:t>
      </w:r>
    </w:p>
    <w:tbl>
      <w:tblPr>
        <w:tblStyle w:val="1-6"/>
        <w:tblW w:w="9776" w:type="dxa"/>
        <w:tblLook w:val="04A0" w:firstRow="1" w:lastRow="0" w:firstColumn="1" w:lastColumn="0" w:noHBand="0" w:noVBand="1"/>
      </w:tblPr>
      <w:tblGrid>
        <w:gridCol w:w="1948"/>
        <w:gridCol w:w="2583"/>
        <w:gridCol w:w="2552"/>
        <w:gridCol w:w="2693"/>
      </w:tblGrid>
      <w:tr w:rsidR="00C20FD5" w:rsidRPr="00C20FD5" w14:paraId="0A16A684" w14:textId="77777777" w:rsidTr="002A7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  <w:vMerge w:val="restart"/>
            <w:vAlign w:val="center"/>
          </w:tcPr>
          <w:p w14:paraId="58ED23C9" w14:textId="77777777" w:rsidR="002A7F94" w:rsidRPr="00C20FD5" w:rsidRDefault="002A7F94" w:rsidP="002A7F94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5245" w:type="dxa"/>
            <w:gridSpan w:val="2"/>
            <w:vAlign w:val="center"/>
          </w:tcPr>
          <w:p w14:paraId="5FEE7692" w14:textId="3195B7D6" w:rsidR="002A7F94" w:rsidRPr="00C20FD5" w:rsidRDefault="002A7F94" w:rsidP="002A7F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P</w:t>
            </w:r>
            <w:r w:rsidRPr="00C20FD5">
              <w:rPr>
                <w:rFonts w:ascii="맑은 고딕" w:eastAsia="맑은 고딕" w:hAnsi="맑은 고딕"/>
                <w:color w:val="auto"/>
              </w:rPr>
              <w:t>redicted</w:t>
            </w:r>
          </w:p>
        </w:tc>
      </w:tr>
      <w:tr w:rsidR="00C20FD5" w:rsidRPr="00C20FD5" w14:paraId="5039A6DE" w14:textId="77777777" w:rsidTr="002A7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  <w:vMerge/>
            <w:vAlign w:val="center"/>
          </w:tcPr>
          <w:p w14:paraId="44772A2C" w14:textId="77777777" w:rsidR="002A7F94" w:rsidRPr="00C20FD5" w:rsidRDefault="002A7F94" w:rsidP="002A7F94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552" w:type="dxa"/>
            <w:vAlign w:val="center"/>
          </w:tcPr>
          <w:p w14:paraId="2A99A224" w14:textId="7A8C4D5D" w:rsidR="002A7F94" w:rsidRPr="00C20FD5" w:rsidRDefault="002A7F94" w:rsidP="002A7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P</w:t>
            </w:r>
            <w:r w:rsidRPr="00C20FD5">
              <w:rPr>
                <w:rFonts w:ascii="맑은 고딕" w:eastAsia="맑은 고딕" w:hAnsi="맑은 고딕"/>
                <w:color w:val="auto"/>
              </w:rPr>
              <w:t>ositive</w:t>
            </w:r>
          </w:p>
        </w:tc>
        <w:tc>
          <w:tcPr>
            <w:tcW w:w="2693" w:type="dxa"/>
            <w:vAlign w:val="center"/>
          </w:tcPr>
          <w:p w14:paraId="62EE15D8" w14:textId="67207B5F" w:rsidR="002A7F94" w:rsidRPr="00C20FD5" w:rsidRDefault="002A7F94" w:rsidP="002A7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N</w:t>
            </w:r>
            <w:r w:rsidRPr="00C20FD5">
              <w:rPr>
                <w:rFonts w:ascii="맑은 고딕" w:eastAsia="맑은 고딕" w:hAnsi="맑은 고딕"/>
                <w:color w:val="auto"/>
              </w:rPr>
              <w:t>egative</w:t>
            </w:r>
          </w:p>
        </w:tc>
      </w:tr>
      <w:tr w:rsidR="00C20FD5" w:rsidRPr="00C20FD5" w14:paraId="42A0EA82" w14:textId="77777777" w:rsidTr="002A7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 w:val="restart"/>
            <w:vAlign w:val="center"/>
          </w:tcPr>
          <w:p w14:paraId="4EC377E0" w14:textId="2DF0E98B" w:rsidR="002A7F94" w:rsidRPr="00C20FD5" w:rsidRDefault="002A7F94" w:rsidP="002A7F94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O</w:t>
            </w:r>
            <w:r w:rsidRPr="00C20FD5">
              <w:rPr>
                <w:rFonts w:ascii="맑은 고딕" w:eastAsia="맑은 고딕" w:hAnsi="맑은 고딕"/>
                <w:color w:val="auto"/>
              </w:rPr>
              <w:t>bserved</w:t>
            </w:r>
          </w:p>
        </w:tc>
        <w:tc>
          <w:tcPr>
            <w:tcW w:w="2583" w:type="dxa"/>
            <w:vAlign w:val="center"/>
          </w:tcPr>
          <w:p w14:paraId="3BDAB56D" w14:textId="6A9F59C3" w:rsidR="002A7F94" w:rsidRPr="00C20FD5" w:rsidRDefault="002A7F94" w:rsidP="002A7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P</w:t>
            </w:r>
            <w:r w:rsidRPr="00C20FD5">
              <w:rPr>
                <w:rFonts w:ascii="맑은 고딕" w:eastAsia="맑은 고딕" w:hAnsi="맑은 고딕"/>
                <w:color w:val="auto"/>
              </w:rPr>
              <w:t>ositive</w:t>
            </w:r>
          </w:p>
        </w:tc>
        <w:tc>
          <w:tcPr>
            <w:tcW w:w="2552" w:type="dxa"/>
            <w:vAlign w:val="center"/>
          </w:tcPr>
          <w:p w14:paraId="506EE366" w14:textId="3408C266" w:rsidR="002A7F94" w:rsidRPr="00C20FD5" w:rsidRDefault="002A7F94" w:rsidP="002A7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T</w:t>
            </w:r>
            <w:r w:rsidRPr="00C20FD5">
              <w:rPr>
                <w:rFonts w:ascii="맑은 고딕" w:eastAsia="맑은 고딕" w:hAnsi="맑은 고딕"/>
                <w:color w:val="auto"/>
              </w:rPr>
              <w:t>P</w:t>
            </w:r>
          </w:p>
        </w:tc>
        <w:tc>
          <w:tcPr>
            <w:tcW w:w="2693" w:type="dxa"/>
            <w:vAlign w:val="center"/>
          </w:tcPr>
          <w:p w14:paraId="4916A0DD" w14:textId="1B9C4C5F" w:rsidR="002A7F94" w:rsidRPr="00C20FD5" w:rsidRDefault="002A7F94" w:rsidP="002A7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F</w:t>
            </w:r>
            <w:r w:rsidRPr="00C20FD5">
              <w:rPr>
                <w:rFonts w:ascii="맑은 고딕" w:eastAsia="맑은 고딕" w:hAnsi="맑은 고딕"/>
                <w:color w:val="auto"/>
              </w:rPr>
              <w:t>N</w:t>
            </w:r>
          </w:p>
        </w:tc>
      </w:tr>
      <w:tr w:rsidR="00C20FD5" w:rsidRPr="00C20FD5" w14:paraId="7ABDAA87" w14:textId="77777777" w:rsidTr="002A7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325147EE" w14:textId="77777777" w:rsidR="002A7F94" w:rsidRPr="00C20FD5" w:rsidRDefault="002A7F94" w:rsidP="002A7F94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583" w:type="dxa"/>
            <w:vAlign w:val="center"/>
          </w:tcPr>
          <w:p w14:paraId="734152F8" w14:textId="554A6925" w:rsidR="002A7F94" w:rsidRPr="00C20FD5" w:rsidRDefault="002A7F94" w:rsidP="002A7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N</w:t>
            </w:r>
            <w:r w:rsidRPr="00C20FD5">
              <w:rPr>
                <w:rFonts w:ascii="맑은 고딕" w:eastAsia="맑은 고딕" w:hAnsi="맑은 고딕"/>
                <w:color w:val="auto"/>
              </w:rPr>
              <w:t>egative</w:t>
            </w:r>
          </w:p>
        </w:tc>
        <w:tc>
          <w:tcPr>
            <w:tcW w:w="2552" w:type="dxa"/>
            <w:vAlign w:val="center"/>
          </w:tcPr>
          <w:p w14:paraId="2C18E84F" w14:textId="143710B0" w:rsidR="002A7F94" w:rsidRPr="00C20FD5" w:rsidRDefault="002A7F94" w:rsidP="002A7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F</w:t>
            </w:r>
            <w:r w:rsidRPr="00C20FD5">
              <w:rPr>
                <w:rFonts w:ascii="맑은 고딕" w:eastAsia="맑은 고딕" w:hAnsi="맑은 고딕"/>
                <w:color w:val="auto"/>
              </w:rPr>
              <w:t>P</w:t>
            </w:r>
          </w:p>
        </w:tc>
        <w:tc>
          <w:tcPr>
            <w:tcW w:w="2693" w:type="dxa"/>
            <w:vAlign w:val="center"/>
          </w:tcPr>
          <w:p w14:paraId="5294EE0C" w14:textId="3EAFE2B3" w:rsidR="002A7F94" w:rsidRPr="00C20FD5" w:rsidRDefault="002A7F94" w:rsidP="002A7F9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T</w:t>
            </w:r>
            <w:r w:rsidRPr="00C20FD5">
              <w:rPr>
                <w:rFonts w:ascii="맑은 고딕" w:eastAsia="맑은 고딕" w:hAnsi="맑은 고딕"/>
                <w:color w:val="auto"/>
              </w:rPr>
              <w:t>N</w:t>
            </w:r>
          </w:p>
        </w:tc>
      </w:tr>
    </w:tbl>
    <w:p w14:paraId="2006F2F6" w14:textId="03EA5FE1" w:rsidR="002A7F94" w:rsidRPr="00C20FD5" w:rsidRDefault="002A7F94" w:rsidP="002A7F94">
      <w:pPr>
        <w:pStyle w:val="ae"/>
        <w:jc w:val="center"/>
        <w:rPr>
          <w:rFonts w:ascii="맑은 고딕" w:eastAsia="맑은 고딕" w:hAnsi="맑은 고딕"/>
          <w:color w:val="auto"/>
        </w:rPr>
      </w:pPr>
      <w:r w:rsidRPr="00C20FD5">
        <w:rPr>
          <w:rFonts w:ascii="맑은 고딕" w:eastAsia="맑은 고딕" w:hAnsi="맑은 고딕" w:hint="eastAsia"/>
          <w:color w:val="auto"/>
        </w:rPr>
        <w:t xml:space="preserve">표 </w:t>
      </w:r>
      <w:r w:rsidR="00F36928">
        <w:rPr>
          <w:rFonts w:ascii="맑은 고딕" w:eastAsia="맑은 고딕" w:hAnsi="맑은 고딕"/>
          <w:color w:val="auto"/>
        </w:rPr>
        <w:fldChar w:fldCharType="begin"/>
      </w:r>
      <w:r w:rsidR="00F36928">
        <w:rPr>
          <w:rFonts w:ascii="맑은 고딕" w:eastAsia="맑은 고딕" w:hAnsi="맑은 고딕"/>
          <w:color w:val="auto"/>
        </w:rPr>
        <w:instrText xml:space="preserve"> </w:instrText>
      </w:r>
      <w:r w:rsidR="00F36928">
        <w:rPr>
          <w:rFonts w:ascii="맑은 고딕" w:eastAsia="맑은 고딕" w:hAnsi="맑은 고딕" w:hint="eastAsia"/>
          <w:color w:val="auto"/>
        </w:rPr>
        <w:instrText>SEQ 표 \* ARABIC</w:instrText>
      </w:r>
      <w:r w:rsidR="00F36928">
        <w:rPr>
          <w:rFonts w:ascii="맑은 고딕" w:eastAsia="맑은 고딕" w:hAnsi="맑은 고딕"/>
          <w:color w:val="auto"/>
        </w:rPr>
        <w:instrText xml:space="preserve"> </w:instrText>
      </w:r>
      <w:r w:rsidR="00F36928">
        <w:rPr>
          <w:rFonts w:ascii="맑은 고딕" w:eastAsia="맑은 고딕" w:hAnsi="맑은 고딕"/>
          <w:color w:val="auto"/>
        </w:rPr>
        <w:fldChar w:fldCharType="separate"/>
      </w:r>
      <w:r w:rsidR="00F36928">
        <w:rPr>
          <w:rFonts w:ascii="맑은 고딕" w:eastAsia="맑은 고딕" w:hAnsi="맑은 고딕"/>
          <w:noProof/>
          <w:color w:val="auto"/>
        </w:rPr>
        <w:t>7</w:t>
      </w:r>
      <w:r w:rsidR="00F36928">
        <w:rPr>
          <w:rFonts w:ascii="맑은 고딕" w:eastAsia="맑은 고딕" w:hAnsi="맑은 고딕"/>
          <w:color w:val="auto"/>
        </w:rPr>
        <w:fldChar w:fldCharType="end"/>
      </w:r>
      <w:r w:rsidRPr="00C20FD5">
        <w:rPr>
          <w:rFonts w:ascii="맑은 고딕" w:eastAsia="맑은 고딕" w:hAnsi="맑은 고딕"/>
          <w:color w:val="auto"/>
        </w:rPr>
        <w:t xml:space="preserve">. </w:t>
      </w:r>
      <w:r w:rsidRPr="00C20FD5">
        <w:rPr>
          <w:rFonts w:ascii="맑은 고딕" w:eastAsia="맑은 고딕" w:hAnsi="맑은 고딕" w:hint="eastAsia"/>
          <w:color w:val="auto"/>
        </w:rPr>
        <w:t>C</w:t>
      </w:r>
      <w:r w:rsidRPr="00C20FD5">
        <w:rPr>
          <w:rFonts w:ascii="맑은 고딕" w:eastAsia="맑은 고딕" w:hAnsi="맑은 고딕"/>
          <w:color w:val="auto"/>
        </w:rPr>
        <w:t>onfusion matrix</w:t>
      </w:r>
    </w:p>
    <w:p w14:paraId="29D65B8A" w14:textId="51D680B3" w:rsidR="00243CEC" w:rsidRPr="00D933FA" w:rsidRDefault="00F36928" w:rsidP="00243CEC">
      <w:pPr>
        <w:jc w:val="both"/>
        <w:rPr>
          <w:rFonts w:ascii="맑은 고딕" w:eastAsia="맑은 고딕" w:hAnsi="맑은 고딕"/>
          <w:color w:val="5D4F39" w:themeColor="accent6" w:themeShade="80"/>
        </w:rPr>
      </w:pPr>
      <w:r>
        <w:rPr>
          <w:rFonts w:ascii="맑은 고딕" w:eastAsia="맑은 고딕" w:hAnsi="맑은 고딕"/>
          <w:color w:val="5D4F39" w:themeColor="accent6" w:themeShade="80"/>
        </w:rPr>
        <w:tab/>
        <w:t xml:space="preserve"> </w:t>
      </w:r>
    </w:p>
    <w:p w14:paraId="1F828A76" w14:textId="17E46439" w:rsidR="00243CEC" w:rsidRDefault="00243CEC" w:rsidP="00243CEC">
      <w:pPr>
        <w:jc w:val="both"/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</w:pPr>
      <w:r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 xml:space="preserve">2.4 </w:t>
      </w:r>
      <w:r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 xml:space="preserve">전처리 방법 별 </w:t>
      </w:r>
      <w:r w:rsidR="00872BFE"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>결과</w:t>
      </w:r>
      <w:r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 xml:space="preserve"> 시각화</w:t>
      </w:r>
    </w:p>
    <w:p w14:paraId="735F795C" w14:textId="6D370462" w:rsidR="00732F14" w:rsidRPr="00F36928" w:rsidRDefault="00F36928" w:rsidP="00F40B08">
      <w:pPr>
        <w:ind w:firstLineChars="100" w:firstLine="220"/>
        <w:jc w:val="both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적용된 전처리 방법 별로 모델 생성 시간과 노래 추천을 위한 수행 시간을 합친 총 실행 시간,</w:t>
      </w:r>
      <w:r>
        <w:rPr>
          <w:rFonts w:ascii="맑은 고딕" w:eastAsia="맑은 고딕" w:hAnsi="맑은 고딕"/>
          <w:color w:val="auto"/>
        </w:rPr>
        <w:t xml:space="preserve"> F1-Score,</w:t>
      </w:r>
      <w:r w:rsidRPr="00F36928">
        <w:rPr>
          <w:rFonts w:ascii="맑은 고딕" w:eastAsia="맑은 고딕" w:hAnsi="맑은 고딕"/>
          <w:color w:val="auto"/>
        </w:rPr>
        <w:t xml:space="preserve"> </w:t>
      </w:r>
      <w:r>
        <w:rPr>
          <w:rFonts w:ascii="맑은 고딕" w:eastAsia="맑은 고딕" w:hAnsi="맑은 고딕"/>
          <w:color w:val="auto"/>
        </w:rPr>
        <w:t xml:space="preserve">ROC-AUC Score </w:t>
      </w:r>
      <w:r>
        <w:rPr>
          <w:rFonts w:ascii="맑은 고딕" w:eastAsia="맑은 고딕" w:hAnsi="맑은 고딕" w:hint="eastAsia"/>
          <w:color w:val="auto"/>
        </w:rPr>
        <w:t>를 기반으로 표와 그래프를 생성한다.</w:t>
      </w:r>
      <w:r>
        <w:rPr>
          <w:rFonts w:ascii="맑은 고딕" w:eastAsia="맑은 고딕" w:hAnsi="맑은 고딕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 xml:space="preserve">이 때 </w:t>
      </w:r>
      <w:r w:rsidR="001029BF">
        <w:rPr>
          <w:rFonts w:ascii="맑은 고딕" w:eastAsia="맑은 고딕" w:hAnsi="맑은 고딕" w:hint="eastAsia"/>
          <w:color w:val="auto"/>
        </w:rPr>
        <w:t xml:space="preserve">각 평가 지표 별 </w:t>
      </w:r>
      <w:r w:rsidR="00B735BF">
        <w:rPr>
          <w:rFonts w:ascii="맑은 고딕" w:eastAsia="맑은 고딕" w:hAnsi="맑은 고딕" w:hint="eastAsia"/>
          <w:color w:val="auto"/>
        </w:rPr>
        <w:t xml:space="preserve">결과값을 </w:t>
      </w:r>
      <w:r w:rsidR="00B735BF">
        <w:rPr>
          <w:rFonts w:ascii="맑은 고딕" w:eastAsia="맑은 고딕" w:hAnsi="맑은 고딕"/>
          <w:color w:val="auto"/>
        </w:rPr>
        <w:t>matplotlib</w:t>
      </w:r>
      <w:r w:rsidR="00B735BF">
        <w:rPr>
          <w:rFonts w:ascii="맑은 고딕" w:eastAsia="맑은 고딕" w:hAnsi="맑은 고딕" w:hint="eastAsia"/>
          <w:color w:val="auto"/>
        </w:rPr>
        <w:t>를 이용해 그래프로 시각화하고,</w:t>
      </w:r>
      <w:r w:rsidR="00B735BF">
        <w:rPr>
          <w:rFonts w:ascii="맑은 고딕" w:eastAsia="맑은 고딕" w:hAnsi="맑은 고딕"/>
          <w:color w:val="auto"/>
        </w:rPr>
        <w:t xml:space="preserve"> </w:t>
      </w:r>
      <w:r>
        <w:rPr>
          <w:rFonts w:ascii="맑은 고딕" w:eastAsia="맑은 고딕" w:hAnsi="맑은 고딕"/>
          <w:color w:val="auto"/>
        </w:rPr>
        <w:t xml:space="preserve">pandas </w:t>
      </w:r>
      <w:r>
        <w:rPr>
          <w:rFonts w:ascii="맑은 고딕" w:eastAsia="맑은 고딕" w:hAnsi="맑은 고딕" w:hint="eastAsia"/>
          <w:color w:val="auto"/>
        </w:rPr>
        <w:t xml:space="preserve">를 </w:t>
      </w:r>
      <w:r w:rsidR="001029BF">
        <w:rPr>
          <w:rFonts w:ascii="맑은 고딕" w:eastAsia="맑은 고딕" w:hAnsi="맑은 고딕" w:hint="eastAsia"/>
          <w:color w:val="auto"/>
        </w:rPr>
        <w:t xml:space="preserve">이용해 </w:t>
      </w:r>
      <w:r w:rsidR="00B735BF">
        <w:rPr>
          <w:rFonts w:ascii="맑은 고딕" w:eastAsia="맑은 고딕" w:hAnsi="맑은 고딕" w:hint="eastAsia"/>
          <w:color w:val="auto"/>
        </w:rPr>
        <w:t>csv</w:t>
      </w:r>
      <w:r w:rsidR="00B735BF">
        <w:rPr>
          <w:rFonts w:ascii="맑은 고딕" w:eastAsia="맑은 고딕" w:hAnsi="맑은 고딕"/>
          <w:color w:val="auto"/>
        </w:rPr>
        <w:t xml:space="preserve"> </w:t>
      </w:r>
      <w:r w:rsidR="00B735BF">
        <w:rPr>
          <w:rFonts w:ascii="맑은 고딕" w:eastAsia="맑은 고딕" w:hAnsi="맑은 고딕" w:hint="eastAsia"/>
          <w:color w:val="auto"/>
        </w:rPr>
        <w:t>파일로 저장한다.</w:t>
      </w:r>
      <w:r>
        <w:rPr>
          <w:rFonts w:ascii="맑은 고딕" w:eastAsia="맑은 고딕" w:hAnsi="맑은 고딕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각 평가 지표</w:t>
      </w:r>
      <w:r w:rsidR="002E6166">
        <w:rPr>
          <w:rFonts w:ascii="맑은 고딕" w:eastAsia="맑은 고딕" w:hAnsi="맑은 고딕" w:hint="eastAsia"/>
          <w:color w:val="auto"/>
        </w:rPr>
        <w:t>에</w:t>
      </w:r>
      <w:r>
        <w:rPr>
          <w:rFonts w:ascii="맑은 고딕" w:eastAsia="맑은 고딕" w:hAnsi="맑은 고딕" w:hint="eastAsia"/>
          <w:color w:val="auto"/>
        </w:rPr>
        <w:t xml:space="preserve"> 활용할 그래프 형태는 다음과 같다.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547"/>
        <w:gridCol w:w="7189"/>
      </w:tblGrid>
      <w:tr w:rsidR="0066211A" w:rsidRPr="00C20FD5" w14:paraId="155348C8" w14:textId="77777777" w:rsidTr="00102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50720D8" w14:textId="4BBE1E25" w:rsidR="0066211A" w:rsidRPr="00C20FD5" w:rsidRDefault="0066211A" w:rsidP="001029BF">
            <w:pPr>
              <w:jc w:val="both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평가 지표</w:t>
            </w:r>
          </w:p>
        </w:tc>
        <w:tc>
          <w:tcPr>
            <w:tcW w:w="7189" w:type="dxa"/>
            <w:vAlign w:val="center"/>
          </w:tcPr>
          <w:p w14:paraId="0D83D371" w14:textId="512CB019" w:rsidR="0066211A" w:rsidRPr="00C20FD5" w:rsidRDefault="00F36928" w:rsidP="001029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그래프 형태</w:t>
            </w:r>
          </w:p>
        </w:tc>
      </w:tr>
      <w:tr w:rsidR="00F36928" w:rsidRPr="00C20FD5" w14:paraId="66003D39" w14:textId="77777777" w:rsidTr="00102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71BD302" w14:textId="196E2E75" w:rsidR="00F36928" w:rsidRPr="00C20FD5" w:rsidRDefault="00F36928" w:rsidP="00F36928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/>
                <w:color w:val="auto"/>
              </w:rPr>
              <w:t>F1-Score</w:t>
            </w:r>
          </w:p>
        </w:tc>
        <w:tc>
          <w:tcPr>
            <w:tcW w:w="7189" w:type="dxa"/>
            <w:vAlign w:val="center"/>
          </w:tcPr>
          <w:p w14:paraId="16A0F6BE" w14:textId="77777777" w:rsidR="00F36928" w:rsidRDefault="00F36928" w:rsidP="00F36928">
            <w:pPr>
              <w:pStyle w:val="a"/>
              <w:tabs>
                <w:tab w:val="clear" w:pos="1109"/>
                <w:tab w:val="num" w:pos="389"/>
              </w:tabs>
              <w:ind w:left="3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X</w:t>
            </w:r>
            <w:proofErr w:type="gramStart"/>
            <w:r>
              <w:rPr>
                <w:rFonts w:ascii="맑은 고딕" w:eastAsia="맑은 고딕" w:hAnsi="맑은 고딕" w:hint="eastAsia"/>
                <w:color w:val="auto"/>
              </w:rPr>
              <w:t xml:space="preserve">축 </w:t>
            </w:r>
            <w:r>
              <w:rPr>
                <w:rFonts w:ascii="맑은 고딕" w:eastAsia="맑은 고딕" w:hAnsi="맑은 고딕"/>
                <w:color w:val="auto"/>
              </w:rPr>
              <w:t>:</w:t>
            </w:r>
            <w:proofErr w:type="gramEnd"/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적용된 전처리 기법</w:t>
            </w:r>
          </w:p>
          <w:p w14:paraId="46F23791" w14:textId="77777777" w:rsidR="00F36928" w:rsidRDefault="00F36928" w:rsidP="00F36928">
            <w:pPr>
              <w:pStyle w:val="a"/>
              <w:tabs>
                <w:tab w:val="clear" w:pos="1109"/>
                <w:tab w:val="num" w:pos="389"/>
              </w:tabs>
              <w:ind w:left="3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lastRenderedPageBreak/>
              <w:t>Y</w:t>
            </w:r>
            <w:proofErr w:type="gramStart"/>
            <w:r>
              <w:rPr>
                <w:rFonts w:ascii="맑은 고딕" w:eastAsia="맑은 고딕" w:hAnsi="맑은 고딕" w:hint="eastAsia"/>
                <w:color w:val="auto"/>
              </w:rPr>
              <w:t xml:space="preserve">축 </w:t>
            </w:r>
            <w:r>
              <w:rPr>
                <w:rFonts w:ascii="맑은 고딕" w:eastAsia="맑은 고딕" w:hAnsi="맑은 고딕"/>
                <w:color w:val="auto"/>
              </w:rPr>
              <w:t>:</w:t>
            </w:r>
            <w:proofErr w:type="gramEnd"/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F</w:t>
            </w:r>
            <w:r>
              <w:rPr>
                <w:rFonts w:ascii="맑은 고딕" w:eastAsia="맑은 고딕" w:hAnsi="맑은 고딕"/>
                <w:color w:val="auto"/>
              </w:rPr>
              <w:t>1-Score</w:t>
            </w:r>
          </w:p>
          <w:p w14:paraId="1F890136" w14:textId="554A8B18" w:rsidR="00F36928" w:rsidRPr="00F36928" w:rsidRDefault="00F36928" w:rsidP="00F36928">
            <w:pPr>
              <w:pStyle w:val="a"/>
              <w:tabs>
                <w:tab w:val="clear" w:pos="1109"/>
                <w:tab w:val="num" w:pos="389"/>
              </w:tabs>
              <w:ind w:left="3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F36928">
              <w:rPr>
                <w:rFonts w:ascii="맑은 고딕" w:eastAsia="맑은 고딕" w:hAnsi="맑은 고딕" w:hint="eastAsia"/>
                <w:color w:val="auto"/>
              </w:rPr>
              <w:t xml:space="preserve">그래프 </w:t>
            </w:r>
            <w:proofErr w:type="gramStart"/>
            <w:r w:rsidRPr="00F36928">
              <w:rPr>
                <w:rFonts w:ascii="맑은 고딕" w:eastAsia="맑은 고딕" w:hAnsi="맑은 고딕" w:hint="eastAsia"/>
                <w:color w:val="auto"/>
              </w:rPr>
              <w:t xml:space="preserve">형태 </w:t>
            </w:r>
            <w:r w:rsidRPr="00F36928">
              <w:rPr>
                <w:rFonts w:ascii="맑은 고딕" w:eastAsia="맑은 고딕" w:hAnsi="맑은 고딕"/>
                <w:color w:val="auto"/>
              </w:rPr>
              <w:t>:</w:t>
            </w:r>
            <w:proofErr w:type="gramEnd"/>
            <w:r w:rsidRPr="00F36928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F36928">
              <w:rPr>
                <w:rFonts w:ascii="맑은 고딕" w:eastAsia="맑은 고딕" w:hAnsi="맑은 고딕" w:hint="eastAsia"/>
                <w:color w:val="auto"/>
              </w:rPr>
              <w:t xml:space="preserve">막대 그래프 </w:t>
            </w:r>
            <w:r w:rsidRPr="00F36928">
              <w:rPr>
                <w:rFonts w:ascii="맑은 고딕" w:eastAsia="맑은 고딕" w:hAnsi="맑은 고딕"/>
                <w:color w:val="auto"/>
              </w:rPr>
              <w:t>(</w:t>
            </w:r>
            <w:proofErr w:type="spellStart"/>
            <w:r w:rsidRPr="00F36928">
              <w:rPr>
                <w:rFonts w:ascii="맑은 고딕" w:eastAsia="맑은 고딕" w:hAnsi="맑은 고딕" w:hint="eastAsia"/>
                <w:color w:val="auto"/>
              </w:rPr>
              <w:t>m</w:t>
            </w:r>
            <w:r w:rsidRPr="00F36928">
              <w:rPr>
                <w:rFonts w:ascii="맑은 고딕" w:eastAsia="맑은 고딕" w:hAnsi="맑은 고딕"/>
                <w:color w:val="auto"/>
              </w:rPr>
              <w:t>atplotlib.bar</w:t>
            </w:r>
            <w:proofErr w:type="spellEnd"/>
            <w:r w:rsidRPr="00F36928">
              <w:rPr>
                <w:rFonts w:ascii="맑은 고딕" w:eastAsia="맑은 고딕" w:hAnsi="맑은 고딕"/>
                <w:color w:val="auto"/>
              </w:rPr>
              <w:t>)</w:t>
            </w:r>
          </w:p>
        </w:tc>
      </w:tr>
      <w:tr w:rsidR="00F36928" w:rsidRPr="00C20FD5" w14:paraId="12C3F05A" w14:textId="77777777" w:rsidTr="00102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2398DEC" w14:textId="3DC75086" w:rsidR="00F36928" w:rsidRPr="00C20FD5" w:rsidRDefault="00F36928" w:rsidP="00F36928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lastRenderedPageBreak/>
              <w:t>R</w:t>
            </w:r>
            <w:r w:rsidRPr="00C20FD5">
              <w:rPr>
                <w:rFonts w:ascii="맑은 고딕" w:eastAsia="맑은 고딕" w:hAnsi="맑은 고딕"/>
                <w:color w:val="auto"/>
              </w:rPr>
              <w:t>OC - AUC</w:t>
            </w:r>
          </w:p>
        </w:tc>
        <w:tc>
          <w:tcPr>
            <w:tcW w:w="7189" w:type="dxa"/>
            <w:vAlign w:val="center"/>
          </w:tcPr>
          <w:p w14:paraId="321B58ED" w14:textId="776317F3" w:rsidR="00F36928" w:rsidRPr="00C20FD5" w:rsidRDefault="00F36928" w:rsidP="00F36928">
            <w:pPr>
              <w:pStyle w:val="a"/>
              <w:tabs>
                <w:tab w:val="clear" w:pos="1109"/>
                <w:tab w:val="num" w:pos="389"/>
              </w:tabs>
              <w:ind w:left="3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X</w:t>
            </w:r>
            <w:proofErr w:type="gramStart"/>
            <w:r>
              <w:rPr>
                <w:rFonts w:ascii="맑은 고딕" w:eastAsia="맑은 고딕" w:hAnsi="맑은 고딕" w:hint="eastAsia"/>
                <w:color w:val="auto"/>
              </w:rPr>
              <w:t xml:space="preserve">축 </w:t>
            </w:r>
            <w:r>
              <w:rPr>
                <w:rFonts w:ascii="맑은 고딕" w:eastAsia="맑은 고딕" w:hAnsi="맑은 고딕"/>
                <w:color w:val="auto"/>
              </w:rPr>
              <w:t>:</w:t>
            </w:r>
            <w:proofErr w:type="gramEnd"/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F</w:t>
            </w:r>
            <w:r>
              <w:rPr>
                <w:rFonts w:ascii="맑은 고딕" w:eastAsia="맑은 고딕" w:hAnsi="맑은 고딕"/>
                <w:color w:val="auto"/>
              </w:rPr>
              <w:t>alse Positive Rate</w:t>
            </w:r>
            <w:r w:rsidR="00C014A9">
              <w:rPr>
                <w:rFonts w:ascii="맑은 고딕" w:eastAsia="맑은 고딕" w:hAnsi="맑은 고딕"/>
                <w:color w:val="auto"/>
              </w:rPr>
              <w:t xml:space="preserve"> </w:t>
            </w:r>
            <m:oMath>
              <m:r>
                <w:rPr>
                  <w:rFonts w:ascii="Cambria Math" w:eastAsia="맑은 고딕" w:hAnsi="Cambria Math"/>
                  <w:color w:val="auto"/>
                </w:rPr>
                <m:t xml:space="preserve">(FPR= </m:t>
              </m:r>
              <m:f>
                <m:fPr>
                  <m:ctrlPr>
                    <w:rPr>
                      <w:rFonts w:ascii="Cambria Math" w:eastAsia="맑은 고딕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eastAsia="맑은 고딕" w:hAnsi="Cambria Math"/>
                      <w:color w:val="auto"/>
                    </w:rPr>
                    <m:t>FP</m:t>
                  </m:r>
                </m:num>
                <m:den>
                  <m:r>
                    <w:rPr>
                      <w:rFonts w:ascii="Cambria Math" w:eastAsia="맑은 고딕" w:hAnsi="Cambria Math"/>
                      <w:color w:val="auto"/>
                    </w:rPr>
                    <m:t>FP+TN</m:t>
                  </m:r>
                </m:den>
              </m:f>
            </m:oMath>
            <w:r w:rsidR="00C014A9">
              <w:rPr>
                <w:rFonts w:ascii="맑은 고딕" w:eastAsia="맑은 고딕" w:hAnsi="맑은 고딕" w:hint="eastAsia"/>
                <w:color w:val="auto"/>
              </w:rPr>
              <w:t>)</w:t>
            </w:r>
          </w:p>
          <w:p w14:paraId="74BAD4EB" w14:textId="491CEC00" w:rsidR="00F36928" w:rsidRPr="00C014A9" w:rsidRDefault="00F36928" w:rsidP="00C014A9">
            <w:pPr>
              <w:pStyle w:val="a"/>
              <w:tabs>
                <w:tab w:val="clear" w:pos="1109"/>
                <w:tab w:val="num" w:pos="389"/>
              </w:tabs>
              <w:spacing w:line="312" w:lineRule="auto"/>
              <w:ind w:left="3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Y</w:t>
            </w:r>
            <w:proofErr w:type="gramStart"/>
            <w:r>
              <w:rPr>
                <w:rFonts w:ascii="맑은 고딕" w:eastAsia="맑은 고딕" w:hAnsi="맑은 고딕" w:hint="eastAsia"/>
                <w:color w:val="auto"/>
              </w:rPr>
              <w:t xml:space="preserve">축 </w:t>
            </w:r>
            <w:r>
              <w:rPr>
                <w:rFonts w:ascii="맑은 고딕" w:eastAsia="맑은 고딕" w:hAnsi="맑은 고딕"/>
                <w:color w:val="auto"/>
              </w:rPr>
              <w:t>:</w:t>
            </w:r>
            <w:proofErr w:type="gramEnd"/>
            <w:r>
              <w:rPr>
                <w:rFonts w:ascii="맑은 고딕" w:eastAsia="맑은 고딕" w:hAnsi="맑은 고딕"/>
                <w:color w:val="auto"/>
              </w:rPr>
              <w:t xml:space="preserve"> True Positive Rate</w:t>
            </w:r>
            <w:r w:rsidR="00C014A9">
              <w:rPr>
                <w:rFonts w:ascii="맑은 고딕" w:eastAsia="맑은 고딕" w:hAnsi="맑은 고딕"/>
                <w:color w:val="auto"/>
              </w:rPr>
              <w:t xml:space="preserve"> </w:t>
            </w:r>
            <m:oMath>
              <m:r>
                <w:rPr>
                  <w:rFonts w:ascii="Cambria Math" w:eastAsia="맑은 고딕" w:hAnsi="Cambria Math"/>
                  <w:color w:val="auto"/>
                </w:rPr>
                <m:t>(T</m:t>
              </m:r>
              <m:r>
                <w:rPr>
                  <w:rFonts w:ascii="Cambria Math" w:eastAsia="맑은 고딕" w:hAnsi="Cambria Math"/>
                  <w:color w:val="auto"/>
                </w:rPr>
                <m:t xml:space="preserve">PR= </m:t>
              </m:r>
              <m:f>
                <m:fPr>
                  <m:ctrlPr>
                    <w:rPr>
                      <w:rFonts w:ascii="Cambria Math" w:eastAsia="맑은 고딕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eastAsia="맑은 고딕" w:hAnsi="Cambria Math"/>
                      <w:color w:val="auto"/>
                    </w:rPr>
                    <m:t>T</m:t>
                  </m:r>
                  <m:r>
                    <w:rPr>
                      <w:rFonts w:ascii="Cambria Math" w:eastAsia="맑은 고딕" w:hAnsi="Cambria Math"/>
                      <w:color w:val="auto"/>
                    </w:rPr>
                    <m:t>P</m:t>
                  </m:r>
                </m:num>
                <m:den>
                  <m:r>
                    <w:rPr>
                      <w:rFonts w:ascii="Cambria Math" w:eastAsia="맑은 고딕" w:hAnsi="Cambria Math"/>
                      <w:color w:val="auto"/>
                    </w:rPr>
                    <m:t>T</m:t>
                  </m:r>
                  <m:r>
                    <w:rPr>
                      <w:rFonts w:ascii="Cambria Math" w:eastAsia="맑은 고딕" w:hAnsi="Cambria Math"/>
                      <w:color w:val="auto"/>
                    </w:rPr>
                    <m:t>P+</m:t>
                  </m:r>
                  <m:r>
                    <w:rPr>
                      <w:rFonts w:ascii="Cambria Math" w:eastAsia="맑은 고딕" w:hAnsi="Cambria Math"/>
                      <w:color w:val="auto"/>
                    </w:rPr>
                    <m:t>F</m:t>
                  </m:r>
                  <m:r>
                    <w:rPr>
                      <w:rFonts w:ascii="Cambria Math" w:eastAsia="맑은 고딕" w:hAnsi="Cambria Math"/>
                      <w:color w:val="auto"/>
                    </w:rPr>
                    <m:t>N</m:t>
                  </m:r>
                </m:den>
              </m:f>
            </m:oMath>
            <w:r w:rsidR="00C014A9">
              <w:rPr>
                <w:rFonts w:ascii="맑은 고딕" w:eastAsia="맑은 고딕" w:hAnsi="맑은 고딕" w:hint="eastAsia"/>
                <w:color w:val="auto"/>
              </w:rPr>
              <w:t>)</w:t>
            </w:r>
          </w:p>
          <w:p w14:paraId="41591D40" w14:textId="3E87302F" w:rsidR="00F36928" w:rsidRPr="00F36928" w:rsidRDefault="00F36928" w:rsidP="00F36928">
            <w:pPr>
              <w:pStyle w:val="a"/>
              <w:keepNext/>
              <w:tabs>
                <w:tab w:val="clear" w:pos="1109"/>
                <w:tab w:val="num" w:pos="389"/>
              </w:tabs>
              <w:ind w:left="3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F36928">
              <w:rPr>
                <w:rFonts w:ascii="맑은 고딕" w:eastAsia="맑은 고딕" w:hAnsi="맑은 고딕" w:hint="eastAsia"/>
                <w:color w:val="auto"/>
              </w:rPr>
              <w:t xml:space="preserve">그래프 </w:t>
            </w:r>
            <w:proofErr w:type="gramStart"/>
            <w:r w:rsidRPr="00F36928">
              <w:rPr>
                <w:rFonts w:ascii="맑은 고딕" w:eastAsia="맑은 고딕" w:hAnsi="맑은 고딕" w:hint="eastAsia"/>
                <w:color w:val="auto"/>
              </w:rPr>
              <w:t>형태 :</w:t>
            </w:r>
            <w:proofErr w:type="gramEnd"/>
            <w:r w:rsidRPr="00F36928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F36928">
              <w:rPr>
                <w:rFonts w:ascii="맑은 고딕" w:eastAsia="맑은 고딕" w:hAnsi="맑은 고딕" w:hint="eastAsia"/>
                <w:color w:val="auto"/>
              </w:rPr>
              <w:t xml:space="preserve">꺾은 선 그래프 </w:t>
            </w:r>
            <w:r w:rsidRPr="00F36928">
              <w:rPr>
                <w:rFonts w:ascii="맑은 고딕" w:eastAsia="맑은 고딕" w:hAnsi="맑은 고딕"/>
                <w:color w:val="auto"/>
              </w:rPr>
              <w:t>(</w:t>
            </w:r>
            <w:proofErr w:type="spellStart"/>
            <w:r w:rsidRPr="00F36928">
              <w:rPr>
                <w:rFonts w:ascii="맑은 고딕" w:eastAsia="맑은 고딕" w:hAnsi="맑은 고딕"/>
                <w:color w:val="auto"/>
              </w:rPr>
              <w:t>matplotlib.plot</w:t>
            </w:r>
            <w:proofErr w:type="spellEnd"/>
            <w:r w:rsidRPr="00F36928">
              <w:rPr>
                <w:rFonts w:ascii="맑은 고딕" w:eastAsia="맑은 고딕" w:hAnsi="맑은 고딕"/>
                <w:color w:val="auto"/>
              </w:rPr>
              <w:t>)</w:t>
            </w:r>
          </w:p>
        </w:tc>
      </w:tr>
      <w:tr w:rsidR="00F36928" w:rsidRPr="00C20FD5" w14:paraId="5CB6B7A6" w14:textId="77777777" w:rsidTr="00102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8B03FA2" w14:textId="77777777" w:rsidR="00F36928" w:rsidRDefault="00F36928" w:rsidP="00F36928">
            <w:pPr>
              <w:jc w:val="center"/>
              <w:rPr>
                <w:rFonts w:ascii="맑은 고딕" w:eastAsia="맑은 고딕" w:hAnsi="맑은 고딕"/>
                <w:b w:val="0"/>
                <w:bCs w:val="0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총 실행 시간</w:t>
            </w:r>
          </w:p>
          <w:p w14:paraId="1D28C2D6" w14:textId="5FD8A2D4" w:rsidR="00F36928" w:rsidRPr="00C20FD5" w:rsidRDefault="00F36928" w:rsidP="00F36928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auto"/>
              </w:rPr>
              <w:t>(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모델</w:t>
            </w:r>
            <w:proofErr w:type="gramEnd"/>
            <w:r>
              <w:rPr>
                <w:rFonts w:ascii="맑은 고딕" w:eastAsia="맑은 고딕" w:hAnsi="맑은 고딕" w:hint="eastAsia"/>
                <w:color w:val="auto"/>
              </w:rPr>
              <w:t xml:space="preserve"> 생성 시간</w:t>
            </w:r>
            <w:r>
              <w:rPr>
                <w:rFonts w:ascii="맑은 고딕" w:eastAsia="맑은 고딕" w:hAnsi="맑은 고딕"/>
                <w:color w:val="auto"/>
              </w:rPr>
              <w:t xml:space="preserve"> + </w:t>
            </w:r>
            <w:r>
              <w:rPr>
                <w:rFonts w:ascii="맑은 고딕" w:eastAsia="맑은 고딕" w:hAnsi="맑은 고딕" w:hint="eastAsia"/>
                <w:color w:val="auto"/>
              </w:rPr>
              <w:t>수행 시간</w:t>
            </w:r>
            <w:r w:rsidR="00FF7766"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/>
                <w:color w:val="auto"/>
              </w:rPr>
              <w:t>)</w:t>
            </w:r>
          </w:p>
        </w:tc>
        <w:tc>
          <w:tcPr>
            <w:tcW w:w="7189" w:type="dxa"/>
            <w:vAlign w:val="center"/>
          </w:tcPr>
          <w:p w14:paraId="4D87809E" w14:textId="77777777" w:rsidR="00F36928" w:rsidRDefault="00F36928" w:rsidP="00F36928">
            <w:pPr>
              <w:pStyle w:val="a"/>
              <w:tabs>
                <w:tab w:val="clear" w:pos="1109"/>
                <w:tab w:val="num" w:pos="389"/>
              </w:tabs>
              <w:ind w:left="3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X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color w:val="auto"/>
              </w:rPr>
              <w:t xml:space="preserve">축 </w:t>
            </w:r>
            <w:r>
              <w:rPr>
                <w:rFonts w:ascii="맑은 고딕" w:eastAsia="맑은 고딕" w:hAnsi="맑은 고딕"/>
                <w:color w:val="auto"/>
              </w:rPr>
              <w:t>:</w:t>
            </w:r>
            <w:proofErr w:type="gramEnd"/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적용된 전처리 기법</w:t>
            </w:r>
          </w:p>
          <w:p w14:paraId="74B08174" w14:textId="77777777" w:rsidR="00F36928" w:rsidRDefault="00F36928" w:rsidP="00F36928">
            <w:pPr>
              <w:pStyle w:val="a"/>
              <w:tabs>
                <w:tab w:val="clear" w:pos="1109"/>
                <w:tab w:val="num" w:pos="389"/>
              </w:tabs>
              <w:ind w:left="3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Y</w:t>
            </w:r>
            <w:proofErr w:type="gramStart"/>
            <w:r>
              <w:rPr>
                <w:rFonts w:ascii="맑은 고딕" w:eastAsia="맑은 고딕" w:hAnsi="맑은 고딕" w:hint="eastAsia"/>
                <w:color w:val="auto"/>
              </w:rPr>
              <w:t xml:space="preserve">축 </w:t>
            </w:r>
            <w:r>
              <w:rPr>
                <w:rFonts w:ascii="맑은 고딕" w:eastAsia="맑은 고딕" w:hAnsi="맑은 고딕"/>
                <w:color w:val="auto"/>
              </w:rPr>
              <w:t>:</w:t>
            </w:r>
            <w:proofErr w:type="gramEnd"/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시간 </w:t>
            </w:r>
            <w:r>
              <w:rPr>
                <w:rFonts w:ascii="맑은 고딕" w:eastAsia="맑은 고딕" w:hAnsi="맑은 고딕"/>
                <w:color w:val="auto"/>
              </w:rPr>
              <w:t>(</w:t>
            </w:r>
            <w:proofErr w:type="spellStart"/>
            <w:r>
              <w:rPr>
                <w:rFonts w:ascii="맑은 고딕" w:eastAsia="맑은 고딕" w:hAnsi="맑은 고딕"/>
                <w:color w:val="auto"/>
              </w:rPr>
              <w:t>ms</w:t>
            </w:r>
            <w:proofErr w:type="spellEnd"/>
            <w:r>
              <w:rPr>
                <w:rFonts w:ascii="맑은 고딕" w:eastAsia="맑은 고딕" w:hAnsi="맑은 고딕"/>
                <w:color w:val="auto"/>
              </w:rPr>
              <w:t>)</w:t>
            </w:r>
          </w:p>
          <w:p w14:paraId="3FC7528D" w14:textId="32633F58" w:rsidR="00F36928" w:rsidRPr="00F36928" w:rsidRDefault="00F36928" w:rsidP="00F36928">
            <w:pPr>
              <w:pStyle w:val="a"/>
              <w:keepNext/>
              <w:tabs>
                <w:tab w:val="clear" w:pos="1109"/>
                <w:tab w:val="num" w:pos="389"/>
              </w:tabs>
              <w:ind w:left="3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F36928">
              <w:rPr>
                <w:rFonts w:ascii="맑은 고딕" w:eastAsia="맑은 고딕" w:hAnsi="맑은 고딕" w:hint="eastAsia"/>
                <w:color w:val="auto"/>
              </w:rPr>
              <w:t xml:space="preserve">그래프 </w:t>
            </w:r>
            <w:proofErr w:type="gramStart"/>
            <w:r w:rsidRPr="00F36928">
              <w:rPr>
                <w:rFonts w:ascii="맑은 고딕" w:eastAsia="맑은 고딕" w:hAnsi="맑은 고딕" w:hint="eastAsia"/>
                <w:color w:val="auto"/>
              </w:rPr>
              <w:t xml:space="preserve">형태 </w:t>
            </w:r>
            <w:r w:rsidRPr="00F36928">
              <w:rPr>
                <w:rFonts w:ascii="맑은 고딕" w:eastAsia="맑은 고딕" w:hAnsi="맑은 고딕"/>
                <w:color w:val="auto"/>
              </w:rPr>
              <w:t>:</w:t>
            </w:r>
            <w:proofErr w:type="gramEnd"/>
            <w:r w:rsidRPr="00F36928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F36928">
              <w:rPr>
                <w:rFonts w:ascii="맑은 고딕" w:eastAsia="맑은 고딕" w:hAnsi="맑은 고딕" w:hint="eastAsia"/>
                <w:color w:val="auto"/>
              </w:rPr>
              <w:t xml:space="preserve">막대 그래프 </w:t>
            </w:r>
            <w:r w:rsidRPr="00F36928">
              <w:rPr>
                <w:rFonts w:ascii="맑은 고딕" w:eastAsia="맑은 고딕" w:hAnsi="맑은 고딕"/>
                <w:color w:val="auto"/>
              </w:rPr>
              <w:t>(</w:t>
            </w:r>
            <w:proofErr w:type="spellStart"/>
            <w:r w:rsidRPr="00F36928">
              <w:rPr>
                <w:rFonts w:ascii="맑은 고딕" w:eastAsia="맑은 고딕" w:hAnsi="맑은 고딕"/>
                <w:color w:val="auto"/>
              </w:rPr>
              <w:t>matplotlib.bar</w:t>
            </w:r>
            <w:proofErr w:type="spellEnd"/>
            <w:r w:rsidRPr="00F36928">
              <w:rPr>
                <w:rFonts w:ascii="맑은 고딕" w:eastAsia="맑은 고딕" w:hAnsi="맑은 고딕"/>
                <w:color w:val="auto"/>
              </w:rPr>
              <w:t>)</w:t>
            </w:r>
          </w:p>
        </w:tc>
      </w:tr>
    </w:tbl>
    <w:p w14:paraId="4C47585B" w14:textId="28534CBE" w:rsidR="00FD3CFF" w:rsidRPr="00FD3CFF" w:rsidRDefault="00F36928" w:rsidP="00FD3CFF">
      <w:pPr>
        <w:pStyle w:val="ae"/>
        <w:jc w:val="center"/>
        <w:rPr>
          <w:rFonts w:ascii="맑은 고딕" w:eastAsia="맑은 고딕" w:hAnsi="맑은 고딕" w:hint="eastAsia"/>
        </w:rPr>
      </w:pPr>
      <w:r w:rsidRPr="00207C96">
        <w:rPr>
          <w:rFonts w:ascii="맑은 고딕" w:eastAsia="맑은 고딕" w:hAnsi="맑은 고딕" w:hint="eastAsia"/>
        </w:rPr>
        <w:t xml:space="preserve">표 </w:t>
      </w:r>
      <w:r w:rsidRPr="00207C96">
        <w:rPr>
          <w:rFonts w:ascii="맑은 고딕" w:eastAsia="맑은 고딕" w:hAnsi="맑은 고딕"/>
        </w:rPr>
        <w:fldChar w:fldCharType="begin"/>
      </w:r>
      <w:r w:rsidRPr="00207C96">
        <w:rPr>
          <w:rFonts w:ascii="맑은 고딕" w:eastAsia="맑은 고딕" w:hAnsi="맑은 고딕"/>
        </w:rPr>
        <w:instrText xml:space="preserve"> </w:instrText>
      </w:r>
      <w:r w:rsidRPr="00207C96">
        <w:rPr>
          <w:rFonts w:ascii="맑은 고딕" w:eastAsia="맑은 고딕" w:hAnsi="맑은 고딕" w:hint="eastAsia"/>
        </w:rPr>
        <w:instrText>SEQ 표 \* ARABIC</w:instrText>
      </w:r>
      <w:r w:rsidRPr="00207C96">
        <w:rPr>
          <w:rFonts w:ascii="맑은 고딕" w:eastAsia="맑은 고딕" w:hAnsi="맑은 고딕"/>
        </w:rPr>
        <w:instrText xml:space="preserve"> </w:instrText>
      </w:r>
      <w:r w:rsidRPr="00207C96">
        <w:rPr>
          <w:rFonts w:ascii="맑은 고딕" w:eastAsia="맑은 고딕" w:hAnsi="맑은 고딕"/>
        </w:rPr>
        <w:fldChar w:fldCharType="separate"/>
      </w:r>
      <w:r w:rsidRPr="00207C96">
        <w:rPr>
          <w:rFonts w:ascii="맑은 고딕" w:eastAsia="맑은 고딕" w:hAnsi="맑은 고딕"/>
          <w:noProof/>
        </w:rPr>
        <w:t>8</w:t>
      </w:r>
      <w:r w:rsidRPr="00207C96">
        <w:rPr>
          <w:rFonts w:ascii="맑은 고딕" w:eastAsia="맑은 고딕" w:hAnsi="맑은 고딕"/>
        </w:rPr>
        <w:fldChar w:fldCharType="end"/>
      </w:r>
      <w:r w:rsidRPr="00207C96">
        <w:rPr>
          <w:rFonts w:ascii="맑은 고딕" w:eastAsia="맑은 고딕" w:hAnsi="맑은 고딕"/>
        </w:rPr>
        <w:t xml:space="preserve">. </w:t>
      </w:r>
      <w:r w:rsidRPr="00207C96">
        <w:rPr>
          <w:rFonts w:ascii="맑은 고딕" w:eastAsia="맑은 고딕" w:hAnsi="맑은 고딕" w:hint="eastAsia"/>
        </w:rPr>
        <w:t>평가 지표 별 그래프 형</w:t>
      </w:r>
      <w:r w:rsidR="00207C96" w:rsidRPr="00207C96">
        <w:rPr>
          <w:rFonts w:ascii="맑은 고딕" w:eastAsia="맑은 고딕" w:hAnsi="맑은 고딕" w:hint="eastAsia"/>
        </w:rPr>
        <w:t>태</w:t>
      </w:r>
    </w:p>
    <w:p w14:paraId="560FD368" w14:textId="6815739F" w:rsidR="00243CEC" w:rsidRPr="00FD3CFF" w:rsidRDefault="000A48CA" w:rsidP="00243CEC">
      <w:pPr>
        <w:jc w:val="both"/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</w:pPr>
      <w:r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>3</w:t>
      </w:r>
      <w:r w:rsidR="001D179A" w:rsidRPr="0097349B"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 xml:space="preserve">. </w:t>
      </w:r>
      <w:r w:rsidR="001D179A"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>설계 문서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547"/>
        <w:gridCol w:w="7189"/>
      </w:tblGrid>
      <w:tr w:rsidR="00243CEC" w:rsidRPr="00C20FD5" w14:paraId="1B3C4FBE" w14:textId="77777777" w:rsidTr="00102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82E2A7A" w14:textId="32F838D0" w:rsidR="00243CEC" w:rsidRPr="00C20FD5" w:rsidRDefault="00243CEC" w:rsidP="00243CEC">
            <w:pPr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사용 기술 및 개발 환경</w:t>
            </w:r>
          </w:p>
        </w:tc>
        <w:tc>
          <w:tcPr>
            <w:tcW w:w="7189" w:type="dxa"/>
            <w:vAlign w:val="center"/>
          </w:tcPr>
          <w:p w14:paraId="5E206129" w14:textId="77777777" w:rsidR="00243CEC" w:rsidRPr="00C20FD5" w:rsidRDefault="00243CEC" w:rsidP="001029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설명</w:t>
            </w:r>
          </w:p>
        </w:tc>
      </w:tr>
      <w:tr w:rsidR="00243CEC" w:rsidRPr="00C20FD5" w14:paraId="6990EC69" w14:textId="77777777" w:rsidTr="00102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3CBEA70" w14:textId="51D9E6D9" w:rsidR="00243CEC" w:rsidRPr="00C20FD5" w:rsidRDefault="00243CEC" w:rsidP="00243CEC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P</w:t>
            </w:r>
            <w:r>
              <w:rPr>
                <w:rFonts w:ascii="맑은 고딕" w:eastAsia="맑은 고딕" w:hAnsi="맑은 고딕"/>
                <w:color w:val="auto"/>
              </w:rPr>
              <w:t>ython</w:t>
            </w:r>
          </w:p>
        </w:tc>
        <w:tc>
          <w:tcPr>
            <w:tcW w:w="7189" w:type="dxa"/>
            <w:vAlign w:val="center"/>
          </w:tcPr>
          <w:p w14:paraId="70EDB04A" w14:textId="4FA0C865" w:rsidR="00243CEC" w:rsidRPr="00243CEC" w:rsidRDefault="00243CEC" w:rsidP="00243CEC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243CEC">
              <w:rPr>
                <w:rFonts w:ascii="맑은 고딕" w:eastAsia="맑은 고딕" w:hAnsi="맑은 고딕" w:hint="eastAsia"/>
              </w:rPr>
              <w:t>모델 개발은 P</w:t>
            </w:r>
            <w:r w:rsidRPr="00243CEC">
              <w:rPr>
                <w:rFonts w:ascii="맑은 고딕" w:eastAsia="맑은 고딕" w:hAnsi="맑은 고딕"/>
              </w:rPr>
              <w:t>ython</w:t>
            </w:r>
            <w:r w:rsidRPr="00243CEC">
              <w:rPr>
                <w:rFonts w:ascii="맑은 고딕" w:eastAsia="맑은 고딕" w:hAnsi="맑은 고딕" w:hint="eastAsia"/>
              </w:rPr>
              <w:t>으로 수행한다.</w:t>
            </w:r>
            <w:r w:rsidRPr="00243CEC">
              <w:rPr>
                <w:rFonts w:ascii="맑은 고딕" w:eastAsia="맑은 고딕" w:hAnsi="맑은 고딕"/>
              </w:rPr>
              <w:t xml:space="preserve"> </w:t>
            </w:r>
            <w:r w:rsidRPr="00243CEC">
              <w:rPr>
                <w:rFonts w:ascii="맑은 고딕" w:eastAsia="맑은 고딕" w:hAnsi="맑은 고딕" w:hint="eastAsia"/>
              </w:rPr>
              <w:t>P</w:t>
            </w:r>
            <w:r w:rsidRPr="00243CEC">
              <w:rPr>
                <w:rFonts w:ascii="맑은 고딕" w:eastAsia="맑은 고딕" w:hAnsi="맑은 고딕"/>
              </w:rPr>
              <w:t>ython</w:t>
            </w:r>
            <w:r w:rsidRPr="00243CEC">
              <w:rPr>
                <w:rFonts w:ascii="맑은 고딕" w:eastAsia="맑은 고딕" w:hAnsi="맑은 고딕" w:hint="eastAsia"/>
              </w:rPr>
              <w:t>은</w:t>
            </w:r>
            <w:r w:rsidRPr="00243CEC">
              <w:rPr>
                <w:rFonts w:ascii="맑은 고딕" w:eastAsia="맑은 고딕" w:hAnsi="맑은 고딕"/>
              </w:rPr>
              <w:t xml:space="preserve"> </w:t>
            </w:r>
            <w:r w:rsidRPr="00243CEC">
              <w:rPr>
                <w:rFonts w:ascii="맑은 고딕" w:eastAsia="맑은 고딕" w:hAnsi="맑은 고딕" w:hint="eastAsia"/>
              </w:rPr>
              <w:t xml:space="preserve">다양한 </w:t>
            </w:r>
            <w:proofErr w:type="spellStart"/>
            <w:r w:rsidRPr="00243CEC">
              <w:rPr>
                <w:rFonts w:ascii="맑은 고딕" w:eastAsia="맑은 고딕" w:hAnsi="맑은 고딕" w:hint="eastAsia"/>
              </w:rPr>
              <w:t>서드파티</w:t>
            </w:r>
            <w:proofErr w:type="spellEnd"/>
            <w:r w:rsidRPr="00243CEC">
              <w:rPr>
                <w:rFonts w:ascii="맑은 고딕" w:eastAsia="맑은 고딕" w:hAnsi="맑은 고딕" w:hint="eastAsia"/>
              </w:rPr>
              <w:t xml:space="preserve"> 라이브러리의 존재 덕에 </w:t>
            </w:r>
            <w:proofErr w:type="spellStart"/>
            <w:r w:rsidRPr="00243CEC">
              <w:rPr>
                <w:rFonts w:ascii="맑은 고딕" w:eastAsia="맑은 고딕" w:hAnsi="맑은 고딕" w:hint="eastAsia"/>
              </w:rPr>
              <w:t>머신러닝</w:t>
            </w:r>
            <w:proofErr w:type="spellEnd"/>
            <w:r w:rsidRPr="00243CEC">
              <w:rPr>
                <w:rFonts w:ascii="맑은 고딕" w:eastAsia="맑은 고딕" w:hAnsi="맑은 고딕" w:hint="eastAsia"/>
              </w:rPr>
              <w:t xml:space="preserve"> 분야에서 다른 언어에 비해 효율적인 개발이 가능하다.</w:t>
            </w:r>
          </w:p>
        </w:tc>
      </w:tr>
      <w:tr w:rsidR="00243CEC" w:rsidRPr="00C20FD5" w14:paraId="72FB823D" w14:textId="77777777" w:rsidTr="00102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7CA56C7" w14:textId="3EB8FAF3" w:rsidR="00243CEC" w:rsidRPr="00C20FD5" w:rsidRDefault="00243CEC" w:rsidP="001029BF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/>
                <w:color w:val="auto"/>
              </w:rPr>
              <w:t>Scikit-learn</w:t>
            </w:r>
          </w:p>
        </w:tc>
        <w:tc>
          <w:tcPr>
            <w:tcW w:w="7189" w:type="dxa"/>
            <w:vAlign w:val="center"/>
          </w:tcPr>
          <w:p w14:paraId="6AD470E2" w14:textId="02C750D7" w:rsidR="00243CEC" w:rsidRPr="00B750FD" w:rsidRDefault="00243CEC" w:rsidP="00B750FD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B750FD">
              <w:rPr>
                <w:rFonts w:ascii="맑은 고딕" w:eastAsia="맑은 고딕" w:hAnsi="맑은 고딕"/>
              </w:rPr>
              <w:t>Python</w:t>
            </w:r>
            <w:r w:rsidRPr="00B750FD">
              <w:rPr>
                <w:rFonts w:ascii="맑은 고딕" w:eastAsia="맑은 고딕" w:hAnsi="맑은 고딕" w:hint="eastAsia"/>
              </w:rPr>
              <w:t xml:space="preserve">에서 </w:t>
            </w:r>
            <w:proofErr w:type="spellStart"/>
            <w:r w:rsidRPr="00B750FD">
              <w:rPr>
                <w:rFonts w:ascii="맑은 고딕" w:eastAsia="맑은 고딕" w:hAnsi="맑은 고딕" w:hint="eastAsia"/>
              </w:rPr>
              <w:t>머신러닝</w:t>
            </w:r>
            <w:proofErr w:type="spellEnd"/>
            <w:r w:rsidRPr="00B750FD">
              <w:rPr>
                <w:rFonts w:ascii="맑은 고딕" w:eastAsia="맑은 고딕" w:hAnsi="맑은 고딕" w:hint="eastAsia"/>
              </w:rPr>
              <w:t xml:space="preserve"> 개발을 지원하는 라이브러리인 s</w:t>
            </w:r>
            <w:r w:rsidRPr="00B750FD">
              <w:rPr>
                <w:rFonts w:ascii="맑은 고딕" w:eastAsia="맑은 고딕" w:hAnsi="맑은 고딕"/>
              </w:rPr>
              <w:t>cikit-learn</w:t>
            </w:r>
            <w:r w:rsidRPr="00B750FD">
              <w:rPr>
                <w:rFonts w:ascii="맑은 고딕" w:eastAsia="맑은 고딕" w:hAnsi="맑은 고딕" w:hint="eastAsia"/>
              </w:rPr>
              <w:t>을 본 과제의 데이터 전처리 및 학습 모델 개발을 위해 채택했다.</w:t>
            </w:r>
          </w:p>
        </w:tc>
      </w:tr>
      <w:tr w:rsidR="00243CEC" w:rsidRPr="00C20FD5" w14:paraId="406C7644" w14:textId="77777777" w:rsidTr="00102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5C04CFB" w14:textId="6969CC65" w:rsidR="00243CEC" w:rsidRPr="00C20FD5" w:rsidRDefault="00243CEC" w:rsidP="001029BF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C20FD5">
              <w:rPr>
                <w:rFonts w:ascii="맑은 고딕" w:eastAsia="맑은 고딕" w:hAnsi="맑은 고딕"/>
                <w:color w:val="auto"/>
              </w:rPr>
              <w:t>Jupyter</w:t>
            </w:r>
            <w:proofErr w:type="spellEnd"/>
            <w:r w:rsidRPr="00C20FD5">
              <w:rPr>
                <w:rFonts w:ascii="맑은 고딕" w:eastAsia="맑은 고딕" w:hAnsi="맑은 고딕"/>
                <w:color w:val="auto"/>
              </w:rPr>
              <w:t xml:space="preserve"> Notebook</w:t>
            </w:r>
          </w:p>
        </w:tc>
        <w:tc>
          <w:tcPr>
            <w:tcW w:w="7189" w:type="dxa"/>
            <w:vAlign w:val="center"/>
          </w:tcPr>
          <w:p w14:paraId="508B600C" w14:textId="77777777" w:rsidR="00207C96" w:rsidRDefault="00243CEC" w:rsidP="00207C96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B750FD">
              <w:rPr>
                <w:rFonts w:ascii="맑은 고딕" w:eastAsia="맑은 고딕" w:hAnsi="맑은 고딕" w:hint="eastAsia"/>
              </w:rPr>
              <w:t>P</w:t>
            </w:r>
            <w:r w:rsidRPr="00B750FD">
              <w:rPr>
                <w:rFonts w:ascii="맑은 고딕" w:eastAsia="맑은 고딕" w:hAnsi="맑은 고딕"/>
              </w:rPr>
              <w:t xml:space="preserve">ython </w:t>
            </w:r>
            <w:r w:rsidRPr="00B750FD">
              <w:rPr>
                <w:rFonts w:ascii="맑은 고딕" w:eastAsia="맑은 고딕" w:hAnsi="맑은 고딕" w:hint="eastAsia"/>
              </w:rPr>
              <w:t xml:space="preserve">및 </w:t>
            </w:r>
            <w:r w:rsidRPr="00B750FD">
              <w:rPr>
                <w:rFonts w:ascii="맑은 고딕" w:eastAsia="맑은 고딕" w:hAnsi="맑은 고딕"/>
              </w:rPr>
              <w:t xml:space="preserve">scikit-learn </w:t>
            </w:r>
            <w:r w:rsidRPr="00B750FD">
              <w:rPr>
                <w:rFonts w:ascii="맑은 고딕" w:eastAsia="맑은 고딕" w:hAnsi="맑은 고딕" w:hint="eastAsia"/>
              </w:rPr>
              <w:t xml:space="preserve">라이브러리를 기반으로 </w:t>
            </w:r>
            <w:proofErr w:type="spellStart"/>
            <w:r w:rsidRPr="00B750FD">
              <w:rPr>
                <w:rFonts w:ascii="맑은 고딕" w:eastAsia="맑은 고딕" w:hAnsi="맑은 고딕" w:hint="eastAsia"/>
              </w:rPr>
              <w:t>머신러닝</w:t>
            </w:r>
            <w:proofErr w:type="spellEnd"/>
            <w:r w:rsidRPr="00B750FD">
              <w:rPr>
                <w:rFonts w:ascii="맑은 고딕" w:eastAsia="맑은 고딕" w:hAnsi="맑은 고딕" w:hint="eastAsia"/>
              </w:rPr>
              <w:t xml:space="preserve"> 시스템을 효과적으로 개발하고 분석하기 위해 </w:t>
            </w:r>
            <w:proofErr w:type="spellStart"/>
            <w:r w:rsidRPr="00B750FD">
              <w:rPr>
                <w:rFonts w:ascii="맑은 고딕" w:eastAsia="맑은 고딕" w:hAnsi="맑은 고딕"/>
              </w:rPr>
              <w:t>Jupyter</w:t>
            </w:r>
            <w:proofErr w:type="spellEnd"/>
            <w:r w:rsidRPr="00B750FD">
              <w:rPr>
                <w:rFonts w:ascii="맑은 고딕" w:eastAsia="맑은 고딕" w:hAnsi="맑은 고딕"/>
              </w:rPr>
              <w:t xml:space="preserve"> Notebook</w:t>
            </w:r>
            <w:r w:rsidRPr="00B750FD">
              <w:rPr>
                <w:rFonts w:ascii="맑은 고딕" w:eastAsia="맑은 고딕" w:hAnsi="맑은 고딕" w:hint="eastAsia"/>
              </w:rPr>
              <w:t>을 이용해 개발을 수행한다.</w:t>
            </w:r>
          </w:p>
          <w:p w14:paraId="581F3621" w14:textId="560C7BBA" w:rsidR="00207C96" w:rsidRPr="00207C96" w:rsidRDefault="00207C96" w:rsidP="00207C96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블록 단위 코드 실행이 가능해 개발 시 디버깅이 편리하고 마크다운 언어를 지원해 소스 코드의 문서화에 용이하다.</w:t>
            </w:r>
          </w:p>
        </w:tc>
      </w:tr>
      <w:tr w:rsidR="00243CEC" w:rsidRPr="00C20FD5" w14:paraId="1830EE67" w14:textId="77777777" w:rsidTr="00102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C01E639" w14:textId="1941C61D" w:rsidR="00243CEC" w:rsidRPr="00C20FD5" w:rsidRDefault="00243CEC" w:rsidP="001029BF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</w:rPr>
              <w:t>M</w:t>
            </w:r>
            <w:r w:rsidRPr="00C20FD5">
              <w:rPr>
                <w:rFonts w:ascii="맑은 고딕" w:eastAsia="맑은 고딕" w:hAnsi="맑은 고딕"/>
                <w:color w:val="auto"/>
              </w:rPr>
              <w:t>atplotlib</w:t>
            </w:r>
          </w:p>
        </w:tc>
        <w:tc>
          <w:tcPr>
            <w:tcW w:w="7189" w:type="dxa"/>
            <w:vAlign w:val="center"/>
          </w:tcPr>
          <w:p w14:paraId="0FE9D22E" w14:textId="37140858" w:rsidR="00F77B2E" w:rsidRPr="00F77B2E" w:rsidRDefault="00243CEC" w:rsidP="00F77B2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B750FD">
              <w:rPr>
                <w:rFonts w:ascii="맑은 고딕" w:eastAsia="맑은 고딕" w:hAnsi="맑은 고딕"/>
              </w:rPr>
              <w:t>P</w:t>
            </w:r>
            <w:r w:rsidRPr="00B750FD">
              <w:rPr>
                <w:rFonts w:ascii="맑은 고딕" w:eastAsia="맑은 고딕" w:hAnsi="맑은 고딕" w:hint="eastAsia"/>
              </w:rPr>
              <w:t>ython의 라이브러리인 matplotlib은 다양한 그래프를 그리는 도구를 제공해 시각화를 용이하게 한다.</w:t>
            </w:r>
          </w:p>
        </w:tc>
      </w:tr>
      <w:tr w:rsidR="00F77B2E" w:rsidRPr="00C20FD5" w14:paraId="1F4C5771" w14:textId="77777777" w:rsidTr="00102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F7AA9EC" w14:textId="7BB83901" w:rsidR="00F77B2E" w:rsidRPr="00F77B2E" w:rsidRDefault="00F77B2E" w:rsidP="00F77B2E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Pandas</w:t>
            </w:r>
          </w:p>
        </w:tc>
        <w:tc>
          <w:tcPr>
            <w:tcW w:w="7189" w:type="dxa"/>
            <w:vAlign w:val="center"/>
          </w:tcPr>
          <w:p w14:paraId="5FD591EF" w14:textId="46755099" w:rsidR="00F77B2E" w:rsidRPr="00B750FD" w:rsidRDefault="00F77B2E" w:rsidP="00F77B2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Python의 라이브러리인 </w:t>
            </w:r>
            <w:r>
              <w:rPr>
                <w:rFonts w:ascii="맑은 고딕" w:eastAsia="맑은 고딕" w:hAnsi="맑은 고딕"/>
              </w:rPr>
              <w:t>pandas</w:t>
            </w:r>
            <w:r>
              <w:rPr>
                <w:rFonts w:ascii="맑은 고딕" w:eastAsia="맑은 고딕" w:hAnsi="맑은 고딕" w:hint="eastAsia"/>
              </w:rPr>
              <w:t xml:space="preserve">는 </w:t>
            </w:r>
            <w:r w:rsidR="00F36928">
              <w:rPr>
                <w:rFonts w:ascii="맑은 고딕" w:eastAsia="맑은 고딕" w:hAnsi="맑은 고딕" w:hint="eastAsia"/>
              </w:rPr>
              <w:t>데이터 입출력 및 데이터 가공을 위한 다양한 기능을 제공한다.</w:t>
            </w:r>
          </w:p>
        </w:tc>
      </w:tr>
    </w:tbl>
    <w:p w14:paraId="3C03F4EA" w14:textId="24377A93" w:rsidR="00CF79EB" w:rsidRPr="00207C96" w:rsidRDefault="00243CEC" w:rsidP="00243CEC">
      <w:pPr>
        <w:pStyle w:val="ae"/>
        <w:jc w:val="center"/>
        <w:rPr>
          <w:rFonts w:ascii="맑은 고딕" w:eastAsia="맑은 고딕" w:hAnsi="맑은 고딕"/>
        </w:rPr>
      </w:pPr>
      <w:r w:rsidRPr="00207C96">
        <w:rPr>
          <w:rFonts w:ascii="맑은 고딕" w:eastAsia="맑은 고딕" w:hAnsi="맑은 고딕" w:hint="eastAsia"/>
        </w:rPr>
        <w:t xml:space="preserve">표 </w:t>
      </w:r>
      <w:r w:rsidR="00F36928" w:rsidRPr="00207C96">
        <w:rPr>
          <w:rFonts w:ascii="맑은 고딕" w:eastAsia="맑은 고딕" w:hAnsi="맑은 고딕"/>
        </w:rPr>
        <w:fldChar w:fldCharType="begin"/>
      </w:r>
      <w:r w:rsidR="00F36928" w:rsidRPr="00207C96">
        <w:rPr>
          <w:rFonts w:ascii="맑은 고딕" w:eastAsia="맑은 고딕" w:hAnsi="맑은 고딕"/>
        </w:rPr>
        <w:instrText xml:space="preserve"> </w:instrText>
      </w:r>
      <w:r w:rsidR="00F36928" w:rsidRPr="00207C96">
        <w:rPr>
          <w:rFonts w:ascii="맑은 고딕" w:eastAsia="맑은 고딕" w:hAnsi="맑은 고딕" w:hint="eastAsia"/>
        </w:rPr>
        <w:instrText>SEQ 표 \* ARABIC</w:instrText>
      </w:r>
      <w:r w:rsidR="00F36928" w:rsidRPr="00207C96">
        <w:rPr>
          <w:rFonts w:ascii="맑은 고딕" w:eastAsia="맑은 고딕" w:hAnsi="맑은 고딕"/>
        </w:rPr>
        <w:instrText xml:space="preserve"> </w:instrText>
      </w:r>
      <w:r w:rsidR="00F36928" w:rsidRPr="00207C96">
        <w:rPr>
          <w:rFonts w:ascii="맑은 고딕" w:eastAsia="맑은 고딕" w:hAnsi="맑은 고딕"/>
        </w:rPr>
        <w:fldChar w:fldCharType="separate"/>
      </w:r>
      <w:r w:rsidR="00F36928" w:rsidRPr="00207C96">
        <w:rPr>
          <w:rFonts w:ascii="맑은 고딕" w:eastAsia="맑은 고딕" w:hAnsi="맑은 고딕"/>
          <w:noProof/>
        </w:rPr>
        <w:t>9</w:t>
      </w:r>
      <w:r w:rsidR="00F36928" w:rsidRPr="00207C96">
        <w:rPr>
          <w:rFonts w:ascii="맑은 고딕" w:eastAsia="맑은 고딕" w:hAnsi="맑은 고딕"/>
        </w:rPr>
        <w:fldChar w:fldCharType="end"/>
      </w:r>
      <w:r w:rsidR="00B750FD" w:rsidRPr="00207C96">
        <w:rPr>
          <w:rFonts w:ascii="맑은 고딕" w:eastAsia="맑은 고딕" w:hAnsi="맑은 고딕"/>
        </w:rPr>
        <w:t xml:space="preserve">. </w:t>
      </w:r>
      <w:r w:rsidRPr="00207C96">
        <w:rPr>
          <w:rFonts w:ascii="맑은 고딕" w:eastAsia="맑은 고딕" w:hAnsi="맑은 고딕" w:hint="eastAsia"/>
        </w:rPr>
        <w:t>사용 기술 및 개발 환경</w:t>
      </w:r>
    </w:p>
    <w:p w14:paraId="1AAA76C7" w14:textId="77777777" w:rsidR="00DA3CD8" w:rsidRDefault="00243CEC" w:rsidP="00DA3CD8">
      <w:pPr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</w:pPr>
      <w:r w:rsidRPr="00243CEC"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lastRenderedPageBreak/>
        <w:t>4.</w:t>
      </w:r>
      <w:r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 xml:space="preserve"> 전체 구상도</w:t>
      </w:r>
    </w:p>
    <w:p w14:paraId="5E310610" w14:textId="189B68F1" w:rsidR="00087F40" w:rsidRPr="00DA3CD8" w:rsidRDefault="00087F40" w:rsidP="00DA3CD8">
      <w:pPr>
        <w:jc w:val="center"/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</w:pPr>
      <w:r>
        <w:rPr>
          <w:noProof/>
        </w:rPr>
        <w:drawing>
          <wp:inline distT="0" distB="0" distL="0" distR="0" wp14:anchorId="32742372" wp14:editId="3F644AE7">
            <wp:extent cx="6279542" cy="1324051"/>
            <wp:effectExtent l="0" t="0" r="6985" b="9525"/>
            <wp:docPr id="6127978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97878" name="그림 1" descr="텍스트, 스크린샷, 도표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969" cy="132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03B0" w14:textId="07674FDC" w:rsidR="00087F40" w:rsidRPr="00C20FD5" w:rsidRDefault="00087F40" w:rsidP="00087F40">
      <w:pPr>
        <w:pStyle w:val="ae"/>
        <w:jc w:val="center"/>
        <w:rPr>
          <w:rFonts w:ascii="맑은 고딕" w:eastAsia="맑은 고딕" w:hAnsi="맑은 고딕"/>
          <w:color w:val="auto"/>
          <w:sz w:val="24"/>
          <w:szCs w:val="24"/>
        </w:rPr>
      </w:pPr>
      <w:r w:rsidRPr="00C20FD5">
        <w:rPr>
          <w:rFonts w:ascii="맑은 고딕" w:eastAsia="맑은 고딕" w:hAnsi="맑은 고딕" w:hint="eastAsia"/>
          <w:color w:val="auto"/>
        </w:rPr>
        <w:t xml:space="preserve">그림 </w:t>
      </w:r>
      <w:r w:rsidR="00B750FD">
        <w:rPr>
          <w:rFonts w:ascii="맑은 고딕" w:eastAsia="맑은 고딕" w:hAnsi="맑은 고딕"/>
          <w:color w:val="auto"/>
        </w:rPr>
        <w:t>2</w:t>
      </w:r>
      <w:r w:rsidRPr="00C20FD5">
        <w:rPr>
          <w:rFonts w:ascii="맑은 고딕" w:eastAsia="맑은 고딕" w:hAnsi="맑은 고딕"/>
          <w:color w:val="auto"/>
        </w:rPr>
        <w:t xml:space="preserve">. </w:t>
      </w:r>
      <w:r w:rsidRPr="00C20FD5">
        <w:rPr>
          <w:rFonts w:ascii="맑은 고딕" w:eastAsia="맑은 고딕" w:hAnsi="맑은 고딕" w:hint="eastAsia"/>
          <w:color w:val="auto"/>
        </w:rPr>
        <w:t>전체 구상도</w:t>
      </w:r>
    </w:p>
    <w:p w14:paraId="38B1AA08" w14:textId="6ED2B834" w:rsidR="00747E17" w:rsidRDefault="00747E17" w:rsidP="00087F40">
      <w:pPr>
        <w:jc w:val="both"/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</w:pPr>
    </w:p>
    <w:p w14:paraId="626FD665" w14:textId="77777777" w:rsidR="00FD3CFF" w:rsidRDefault="00FD3CFF" w:rsidP="00087F40">
      <w:pPr>
        <w:jc w:val="both"/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</w:pPr>
    </w:p>
    <w:p w14:paraId="73A40047" w14:textId="69904DBB" w:rsidR="00087F40" w:rsidRDefault="00243CEC" w:rsidP="00087F40">
      <w:pPr>
        <w:jc w:val="both"/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</w:pPr>
      <w:r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>5</w:t>
      </w:r>
      <w:r w:rsidR="00087F40" w:rsidRPr="0097349B"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 xml:space="preserve">. </w:t>
      </w:r>
      <w:r w:rsidR="00087F40"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>개발 일정 및 역할 분담</w:t>
      </w:r>
    </w:p>
    <w:p w14:paraId="55F89136" w14:textId="14D309E2" w:rsidR="00087F40" w:rsidRPr="00FD3CFF" w:rsidRDefault="00087F40" w:rsidP="00FD3CFF">
      <w:pPr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</w:pPr>
      <w:r>
        <w:tab/>
      </w:r>
      <w:r w:rsidR="00243CEC"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>5</w:t>
      </w:r>
      <w:r w:rsidRPr="0097349B"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>.</w:t>
      </w:r>
      <w:r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>1</w:t>
      </w:r>
      <w:r w:rsidRPr="0097349B"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 xml:space="preserve">. </w:t>
      </w:r>
      <w:r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>개발 일정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7"/>
        <w:gridCol w:w="437"/>
        <w:gridCol w:w="436"/>
        <w:gridCol w:w="473"/>
        <w:gridCol w:w="437"/>
        <w:gridCol w:w="516"/>
        <w:gridCol w:w="436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C20FD5" w:rsidRPr="00C20FD5" w14:paraId="0D3335DA" w14:textId="77777777" w:rsidTr="00800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gridSpan w:val="3"/>
            <w:vAlign w:val="center"/>
          </w:tcPr>
          <w:p w14:paraId="3BE7A93F" w14:textId="77777777" w:rsidR="00087F40" w:rsidRPr="00C20FD5" w:rsidRDefault="00087F40" w:rsidP="00800632">
            <w:pPr>
              <w:jc w:val="center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5월</w:t>
            </w:r>
          </w:p>
        </w:tc>
        <w:tc>
          <w:tcPr>
            <w:tcW w:w="2240" w:type="dxa"/>
            <w:gridSpan w:val="5"/>
            <w:vAlign w:val="center"/>
          </w:tcPr>
          <w:p w14:paraId="4154AD8E" w14:textId="77777777" w:rsidR="00087F40" w:rsidRPr="00C20FD5" w:rsidRDefault="00087F40" w:rsidP="00800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6월</w:t>
            </w:r>
          </w:p>
        </w:tc>
        <w:tc>
          <w:tcPr>
            <w:tcW w:w="2236" w:type="dxa"/>
            <w:gridSpan w:val="5"/>
            <w:vAlign w:val="center"/>
          </w:tcPr>
          <w:p w14:paraId="6892E7FE" w14:textId="77777777" w:rsidR="00087F40" w:rsidRPr="00C20FD5" w:rsidRDefault="00087F40" w:rsidP="00800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7월</w:t>
            </w:r>
          </w:p>
        </w:tc>
        <w:tc>
          <w:tcPr>
            <w:tcW w:w="2195" w:type="dxa"/>
            <w:gridSpan w:val="5"/>
            <w:vAlign w:val="center"/>
          </w:tcPr>
          <w:p w14:paraId="66DAD915" w14:textId="77777777" w:rsidR="00087F40" w:rsidRPr="00C20FD5" w:rsidRDefault="00087F40" w:rsidP="00800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8월</w:t>
            </w:r>
          </w:p>
        </w:tc>
        <w:tc>
          <w:tcPr>
            <w:tcW w:w="1756" w:type="dxa"/>
            <w:gridSpan w:val="4"/>
            <w:vAlign w:val="center"/>
          </w:tcPr>
          <w:p w14:paraId="74C6E45A" w14:textId="77777777" w:rsidR="00087F40" w:rsidRPr="00C20FD5" w:rsidRDefault="00087F40" w:rsidP="00800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9월</w:t>
            </w:r>
          </w:p>
        </w:tc>
      </w:tr>
      <w:tr w:rsidR="00C20FD5" w:rsidRPr="00C20FD5" w14:paraId="38F7520E" w14:textId="77777777" w:rsidTr="00800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tcBorders>
              <w:bottom w:val="single" w:sz="4" w:space="0" w:color="auto"/>
            </w:tcBorders>
            <w:vAlign w:val="center"/>
          </w:tcPr>
          <w:p w14:paraId="00A5A811" w14:textId="77777777" w:rsidR="00087F40" w:rsidRPr="00C20FD5" w:rsidRDefault="00087F40" w:rsidP="00800632">
            <w:pPr>
              <w:jc w:val="center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3주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vAlign w:val="center"/>
          </w:tcPr>
          <w:p w14:paraId="6E2D4CAB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4주</w:t>
            </w:r>
          </w:p>
        </w:tc>
        <w:tc>
          <w:tcPr>
            <w:tcW w:w="437" w:type="dxa"/>
            <w:vAlign w:val="center"/>
          </w:tcPr>
          <w:p w14:paraId="5AE33AAD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5주</w:t>
            </w:r>
          </w:p>
        </w:tc>
        <w:tc>
          <w:tcPr>
            <w:tcW w:w="437" w:type="dxa"/>
            <w:vAlign w:val="center"/>
          </w:tcPr>
          <w:p w14:paraId="5A4EDC48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1주</w:t>
            </w:r>
          </w:p>
        </w:tc>
        <w:tc>
          <w:tcPr>
            <w:tcW w:w="437" w:type="dxa"/>
            <w:vAlign w:val="center"/>
          </w:tcPr>
          <w:p w14:paraId="1E65A367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2주</w:t>
            </w:r>
          </w:p>
        </w:tc>
        <w:tc>
          <w:tcPr>
            <w:tcW w:w="436" w:type="dxa"/>
            <w:vAlign w:val="center"/>
          </w:tcPr>
          <w:p w14:paraId="3C3A79D0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3주</w:t>
            </w:r>
          </w:p>
        </w:tc>
        <w:tc>
          <w:tcPr>
            <w:tcW w:w="492" w:type="dxa"/>
            <w:vAlign w:val="center"/>
          </w:tcPr>
          <w:p w14:paraId="2A6000C6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4주</w:t>
            </w:r>
          </w:p>
        </w:tc>
        <w:tc>
          <w:tcPr>
            <w:tcW w:w="438" w:type="dxa"/>
            <w:vAlign w:val="center"/>
          </w:tcPr>
          <w:p w14:paraId="400A6819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5주</w:t>
            </w:r>
          </w:p>
        </w:tc>
        <w:tc>
          <w:tcPr>
            <w:tcW w:w="557" w:type="dxa"/>
            <w:vAlign w:val="center"/>
          </w:tcPr>
          <w:p w14:paraId="6A485B73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1주</w:t>
            </w:r>
          </w:p>
        </w:tc>
        <w:tc>
          <w:tcPr>
            <w:tcW w:w="362" w:type="dxa"/>
            <w:vAlign w:val="center"/>
          </w:tcPr>
          <w:p w14:paraId="74E938D8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2주</w:t>
            </w:r>
          </w:p>
        </w:tc>
        <w:tc>
          <w:tcPr>
            <w:tcW w:w="439" w:type="dxa"/>
            <w:vAlign w:val="center"/>
          </w:tcPr>
          <w:p w14:paraId="3236B027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3주</w:t>
            </w:r>
          </w:p>
        </w:tc>
        <w:tc>
          <w:tcPr>
            <w:tcW w:w="439" w:type="dxa"/>
            <w:vAlign w:val="center"/>
          </w:tcPr>
          <w:p w14:paraId="7710A168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4주</w:t>
            </w:r>
          </w:p>
        </w:tc>
        <w:tc>
          <w:tcPr>
            <w:tcW w:w="439" w:type="dxa"/>
            <w:vAlign w:val="center"/>
          </w:tcPr>
          <w:p w14:paraId="540CF96F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5주</w:t>
            </w:r>
          </w:p>
        </w:tc>
        <w:tc>
          <w:tcPr>
            <w:tcW w:w="439" w:type="dxa"/>
            <w:vAlign w:val="center"/>
          </w:tcPr>
          <w:p w14:paraId="10C9EB79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1주</w:t>
            </w:r>
          </w:p>
        </w:tc>
        <w:tc>
          <w:tcPr>
            <w:tcW w:w="439" w:type="dxa"/>
            <w:vAlign w:val="center"/>
          </w:tcPr>
          <w:p w14:paraId="2D5B33C3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2주</w:t>
            </w:r>
          </w:p>
        </w:tc>
        <w:tc>
          <w:tcPr>
            <w:tcW w:w="439" w:type="dxa"/>
            <w:vAlign w:val="center"/>
          </w:tcPr>
          <w:p w14:paraId="1EDD792A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3주</w:t>
            </w:r>
          </w:p>
        </w:tc>
        <w:tc>
          <w:tcPr>
            <w:tcW w:w="439" w:type="dxa"/>
            <w:vAlign w:val="center"/>
          </w:tcPr>
          <w:p w14:paraId="317DF203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4주</w:t>
            </w:r>
          </w:p>
        </w:tc>
        <w:tc>
          <w:tcPr>
            <w:tcW w:w="439" w:type="dxa"/>
            <w:vAlign w:val="center"/>
          </w:tcPr>
          <w:p w14:paraId="47BA27F1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5주</w:t>
            </w:r>
          </w:p>
        </w:tc>
        <w:tc>
          <w:tcPr>
            <w:tcW w:w="439" w:type="dxa"/>
            <w:vAlign w:val="center"/>
          </w:tcPr>
          <w:p w14:paraId="4B9B33FF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1주</w:t>
            </w:r>
          </w:p>
        </w:tc>
        <w:tc>
          <w:tcPr>
            <w:tcW w:w="439" w:type="dxa"/>
            <w:vAlign w:val="center"/>
          </w:tcPr>
          <w:p w14:paraId="1C26A99C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2주</w:t>
            </w:r>
          </w:p>
        </w:tc>
        <w:tc>
          <w:tcPr>
            <w:tcW w:w="439" w:type="dxa"/>
            <w:vAlign w:val="center"/>
          </w:tcPr>
          <w:p w14:paraId="124595B3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3주</w:t>
            </w:r>
          </w:p>
        </w:tc>
        <w:tc>
          <w:tcPr>
            <w:tcW w:w="439" w:type="dxa"/>
            <w:vAlign w:val="center"/>
          </w:tcPr>
          <w:p w14:paraId="128CA735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4주</w:t>
            </w:r>
          </w:p>
        </w:tc>
      </w:tr>
      <w:tr w:rsidR="00C20FD5" w:rsidRPr="00C20FD5" w14:paraId="65D83C8D" w14:textId="77777777" w:rsidTr="00800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DDCA" w:themeFill="background2" w:themeFillShade="E6"/>
            <w:vAlign w:val="center"/>
          </w:tcPr>
          <w:p w14:paraId="0313A69A" w14:textId="77777777" w:rsidR="00087F40" w:rsidRPr="00C20FD5" w:rsidRDefault="00087F40" w:rsidP="00800632">
            <w:pPr>
              <w:jc w:val="center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착수보고서</w:t>
            </w:r>
          </w:p>
        </w:tc>
        <w:tc>
          <w:tcPr>
            <w:tcW w:w="437" w:type="dxa"/>
            <w:tcBorders>
              <w:left w:val="single" w:sz="4" w:space="0" w:color="auto"/>
            </w:tcBorders>
            <w:vAlign w:val="center"/>
          </w:tcPr>
          <w:p w14:paraId="23EB0850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0AAA988B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4DAACECF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6" w:type="dxa"/>
            <w:vAlign w:val="center"/>
          </w:tcPr>
          <w:p w14:paraId="2CCCAB86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92" w:type="dxa"/>
            <w:vAlign w:val="center"/>
          </w:tcPr>
          <w:p w14:paraId="42DD02BB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8" w:type="dxa"/>
            <w:vAlign w:val="center"/>
          </w:tcPr>
          <w:p w14:paraId="33BE8B9D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557" w:type="dxa"/>
            <w:vAlign w:val="center"/>
          </w:tcPr>
          <w:p w14:paraId="2FFECB0C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362" w:type="dxa"/>
            <w:vAlign w:val="center"/>
          </w:tcPr>
          <w:p w14:paraId="5CC049FF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57E3B625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55CF829B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14D253FF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63ED0F63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18743A2F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3DE8E229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2A390481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686E98E2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75EC1600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7D150086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29C1FEB4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12551A22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</w:tr>
      <w:tr w:rsidR="00C20FD5" w:rsidRPr="00C20FD5" w14:paraId="7CCF4B7B" w14:textId="77777777" w:rsidTr="00800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tcBorders>
              <w:right w:val="single" w:sz="4" w:space="0" w:color="auto"/>
            </w:tcBorders>
            <w:vAlign w:val="center"/>
          </w:tcPr>
          <w:p w14:paraId="3397E1E3" w14:textId="77777777" w:rsidR="00087F40" w:rsidRPr="00C20FD5" w:rsidRDefault="00087F40" w:rsidP="00800632">
            <w:pPr>
              <w:jc w:val="center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  <w:tc>
          <w:tcPr>
            <w:tcW w:w="2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DDCA" w:themeFill="background2" w:themeFillShade="E6"/>
            <w:vAlign w:val="center"/>
          </w:tcPr>
          <w:p w14:paraId="64C1942F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데이터 전처리 기술 학습</w:t>
            </w:r>
          </w:p>
        </w:tc>
        <w:tc>
          <w:tcPr>
            <w:tcW w:w="4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5EBD4B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5A90C780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  <w:vAlign w:val="center"/>
          </w:tcPr>
          <w:p w14:paraId="7F427102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362" w:type="dxa"/>
            <w:vAlign w:val="center"/>
          </w:tcPr>
          <w:p w14:paraId="32F64F11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2E440409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025BA457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10BC53A2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23E11FE8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0E91DEA7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0D175834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539F8AD2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2A9D8284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77A4CED4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089F82CC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6A696F40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69DDCB5B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</w:tr>
      <w:tr w:rsidR="00C20FD5" w:rsidRPr="00C20FD5" w14:paraId="34B90025" w14:textId="77777777" w:rsidTr="00800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Align w:val="center"/>
          </w:tcPr>
          <w:p w14:paraId="378F9D54" w14:textId="77777777" w:rsidR="00087F40" w:rsidRPr="00C20FD5" w:rsidRDefault="00087F40" w:rsidP="00800632">
            <w:pPr>
              <w:jc w:val="center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1B936BDF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019E0103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25999001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0F364DE2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6" w:type="dxa"/>
            <w:tcBorders>
              <w:right w:val="single" w:sz="4" w:space="0" w:color="auto"/>
            </w:tcBorders>
            <w:vAlign w:val="center"/>
          </w:tcPr>
          <w:p w14:paraId="31569C13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1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DDCA" w:themeFill="background2" w:themeFillShade="E6"/>
            <w:vAlign w:val="center"/>
          </w:tcPr>
          <w:p w14:paraId="62AE533D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데이터 분석 및 시각화</w:t>
            </w:r>
          </w:p>
        </w:tc>
        <w:tc>
          <w:tcPr>
            <w:tcW w:w="362" w:type="dxa"/>
            <w:tcBorders>
              <w:left w:val="single" w:sz="4" w:space="0" w:color="auto"/>
            </w:tcBorders>
            <w:vAlign w:val="center"/>
          </w:tcPr>
          <w:p w14:paraId="54BC348C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5338B7E0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41F2DE1F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1D402B9F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41D63CDE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52E9DCC6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70C786BF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31894007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796A2315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77D0D4F6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2186D6C8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4CEA8269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5B99C21F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</w:tr>
      <w:tr w:rsidR="00C20FD5" w:rsidRPr="00C20FD5" w14:paraId="4F6E48E8" w14:textId="77777777" w:rsidTr="00800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Align w:val="center"/>
          </w:tcPr>
          <w:p w14:paraId="38475FF6" w14:textId="77777777" w:rsidR="00087F40" w:rsidRPr="00C20FD5" w:rsidRDefault="00087F40" w:rsidP="00800632">
            <w:pPr>
              <w:jc w:val="center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25393603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1ED9DC2C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26E0379D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02C23B49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6" w:type="dxa"/>
            <w:vAlign w:val="center"/>
          </w:tcPr>
          <w:p w14:paraId="70690A4D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92" w:type="dxa"/>
            <w:vAlign w:val="center"/>
          </w:tcPr>
          <w:p w14:paraId="08BD2151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8" w:type="dxa"/>
            <w:tcBorders>
              <w:right w:val="single" w:sz="4" w:space="0" w:color="auto"/>
            </w:tcBorders>
            <w:vAlign w:val="center"/>
          </w:tcPr>
          <w:p w14:paraId="5AB3D5D9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1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DDCA" w:themeFill="background2" w:themeFillShade="E6"/>
            <w:vAlign w:val="center"/>
          </w:tcPr>
          <w:p w14:paraId="401FD33A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데이터 전처리</w:t>
            </w:r>
          </w:p>
        </w:tc>
        <w:tc>
          <w:tcPr>
            <w:tcW w:w="439" w:type="dxa"/>
            <w:tcBorders>
              <w:left w:val="single" w:sz="4" w:space="0" w:color="auto"/>
            </w:tcBorders>
            <w:vAlign w:val="center"/>
          </w:tcPr>
          <w:p w14:paraId="1FF73968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6A61FC62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4C1C1EE2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6DD9916D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4EACEDD2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5B2C686E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51AF2751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478422B8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3334D3F2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0CB3C25C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6733F5EC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</w:tr>
      <w:tr w:rsidR="00C20FD5" w:rsidRPr="00C20FD5" w14:paraId="396E9309" w14:textId="77777777" w:rsidTr="00800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Align w:val="center"/>
          </w:tcPr>
          <w:p w14:paraId="54EFD4E1" w14:textId="77777777" w:rsidR="00087F40" w:rsidRPr="00C20FD5" w:rsidRDefault="00087F40" w:rsidP="00800632">
            <w:pPr>
              <w:jc w:val="center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0FC6AB76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53AC7AAC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1AEB0A27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45F142B3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6" w:type="dxa"/>
            <w:vAlign w:val="center"/>
          </w:tcPr>
          <w:p w14:paraId="5398A046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92" w:type="dxa"/>
            <w:vAlign w:val="center"/>
          </w:tcPr>
          <w:p w14:paraId="21496FB4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8" w:type="dxa"/>
            <w:vAlign w:val="center"/>
          </w:tcPr>
          <w:p w14:paraId="194F10CE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557" w:type="dxa"/>
            <w:tcBorders>
              <w:right w:val="single" w:sz="4" w:space="0" w:color="auto"/>
            </w:tcBorders>
            <w:vAlign w:val="center"/>
          </w:tcPr>
          <w:p w14:paraId="09445C19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1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DDCA" w:themeFill="background2" w:themeFillShade="E6"/>
            <w:vAlign w:val="center"/>
          </w:tcPr>
          <w:p w14:paraId="1E8DD379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음악 추천 모형 학습</w:t>
            </w:r>
          </w:p>
        </w:tc>
        <w:tc>
          <w:tcPr>
            <w:tcW w:w="439" w:type="dxa"/>
            <w:tcBorders>
              <w:left w:val="single" w:sz="4" w:space="0" w:color="auto"/>
            </w:tcBorders>
            <w:vAlign w:val="center"/>
          </w:tcPr>
          <w:p w14:paraId="41F678C3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2783A656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0090EE63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531607D5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0F37553E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58CDE8D0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6E6963BA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5C23D38D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6577A129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</w:tr>
      <w:tr w:rsidR="00C20FD5" w:rsidRPr="00C20FD5" w14:paraId="6744A8C3" w14:textId="77777777" w:rsidTr="00800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Align w:val="center"/>
          </w:tcPr>
          <w:p w14:paraId="620BA4BF" w14:textId="77777777" w:rsidR="00087F40" w:rsidRPr="00C20FD5" w:rsidRDefault="00087F40" w:rsidP="00800632">
            <w:pPr>
              <w:jc w:val="center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73BC237A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13A9F556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7A359B03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7588B9D3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6" w:type="dxa"/>
            <w:vAlign w:val="center"/>
          </w:tcPr>
          <w:p w14:paraId="194DB7AF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92" w:type="dxa"/>
            <w:vAlign w:val="center"/>
          </w:tcPr>
          <w:p w14:paraId="558C7AEE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8" w:type="dxa"/>
            <w:vAlign w:val="center"/>
          </w:tcPr>
          <w:p w14:paraId="0954EBCF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557" w:type="dxa"/>
            <w:vAlign w:val="center"/>
          </w:tcPr>
          <w:p w14:paraId="19E71488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362" w:type="dxa"/>
            <w:vAlign w:val="center"/>
          </w:tcPr>
          <w:p w14:paraId="510B5EF3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tcBorders>
              <w:right w:val="single" w:sz="4" w:space="0" w:color="auto"/>
            </w:tcBorders>
            <w:vAlign w:val="center"/>
          </w:tcPr>
          <w:p w14:paraId="3C467D4C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DDCA" w:themeFill="background2" w:themeFillShade="E6"/>
            <w:vAlign w:val="center"/>
          </w:tcPr>
          <w:p w14:paraId="7741B176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중간보고서</w:t>
            </w:r>
          </w:p>
        </w:tc>
        <w:tc>
          <w:tcPr>
            <w:tcW w:w="4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41E871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tcBorders>
              <w:bottom w:val="single" w:sz="4" w:space="0" w:color="auto"/>
            </w:tcBorders>
            <w:vAlign w:val="center"/>
          </w:tcPr>
          <w:p w14:paraId="317EF22C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tcBorders>
              <w:bottom w:val="single" w:sz="4" w:space="0" w:color="auto"/>
            </w:tcBorders>
            <w:vAlign w:val="center"/>
          </w:tcPr>
          <w:p w14:paraId="6E1D4185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73678CB7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668E3CFE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79C6C77E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59E02A34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07BFE96E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686AE0F3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</w:tr>
      <w:tr w:rsidR="00063983" w:rsidRPr="00C20FD5" w14:paraId="5973724E" w14:textId="77777777" w:rsidTr="0006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Align w:val="center"/>
          </w:tcPr>
          <w:p w14:paraId="500B1C8D" w14:textId="77777777" w:rsidR="00087F40" w:rsidRPr="00C20FD5" w:rsidRDefault="00087F40" w:rsidP="00800632">
            <w:pPr>
              <w:jc w:val="center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555333A6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73F14CC1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0B1A8612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1396210E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6" w:type="dxa"/>
            <w:vAlign w:val="center"/>
          </w:tcPr>
          <w:p w14:paraId="017ED8A0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92" w:type="dxa"/>
            <w:vAlign w:val="center"/>
          </w:tcPr>
          <w:p w14:paraId="7A4930FD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8" w:type="dxa"/>
            <w:vAlign w:val="center"/>
          </w:tcPr>
          <w:p w14:paraId="64E942F5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557" w:type="dxa"/>
            <w:vAlign w:val="center"/>
          </w:tcPr>
          <w:p w14:paraId="63BAAFB5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362" w:type="dxa"/>
            <w:vAlign w:val="center"/>
          </w:tcPr>
          <w:p w14:paraId="0BF39284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1A488AAD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tcBorders>
              <w:bottom w:val="single" w:sz="4" w:space="0" w:color="DFD7CA" w:themeColor="accent6" w:themeTint="66"/>
            </w:tcBorders>
            <w:shd w:val="clear" w:color="auto" w:fill="FFFFFF" w:themeFill="background1"/>
            <w:vAlign w:val="center"/>
          </w:tcPr>
          <w:p w14:paraId="6BFCD594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tcBorders>
              <w:bottom w:val="single" w:sz="4" w:space="0" w:color="DFD7CA" w:themeColor="accent6" w:themeTint="66"/>
              <w:right w:val="single" w:sz="4" w:space="0" w:color="auto"/>
            </w:tcBorders>
            <w:vAlign w:val="center"/>
          </w:tcPr>
          <w:p w14:paraId="5D9A7A96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1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DDCA" w:themeFill="background2" w:themeFillShade="E6"/>
            <w:vAlign w:val="center"/>
          </w:tcPr>
          <w:p w14:paraId="0A5DB505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음악 추천 모형 구축</w:t>
            </w:r>
          </w:p>
        </w:tc>
        <w:tc>
          <w:tcPr>
            <w:tcW w:w="4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7F64334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tcBorders>
              <w:bottom w:val="single" w:sz="4" w:space="0" w:color="auto"/>
            </w:tcBorders>
            <w:vAlign w:val="center"/>
          </w:tcPr>
          <w:p w14:paraId="4D7CF92E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tcBorders>
              <w:bottom w:val="single" w:sz="4" w:space="0" w:color="auto"/>
            </w:tcBorders>
            <w:vAlign w:val="center"/>
          </w:tcPr>
          <w:p w14:paraId="4E704B01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44FA316A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4D46975C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282974D2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</w:tr>
      <w:tr w:rsidR="00C20FD5" w:rsidRPr="00C20FD5" w14:paraId="37E50CC2" w14:textId="77777777" w:rsidTr="0006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Align w:val="center"/>
          </w:tcPr>
          <w:p w14:paraId="3CF50842" w14:textId="77777777" w:rsidR="00087F40" w:rsidRPr="00C20FD5" w:rsidRDefault="00087F40" w:rsidP="00800632">
            <w:pPr>
              <w:jc w:val="center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1F4A915D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0AB757E8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36B41ED2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370F3954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6" w:type="dxa"/>
            <w:vAlign w:val="center"/>
          </w:tcPr>
          <w:p w14:paraId="5E171997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92" w:type="dxa"/>
            <w:vAlign w:val="center"/>
          </w:tcPr>
          <w:p w14:paraId="373D9A09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8" w:type="dxa"/>
            <w:vAlign w:val="center"/>
          </w:tcPr>
          <w:p w14:paraId="514B1F7D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557" w:type="dxa"/>
            <w:vAlign w:val="center"/>
          </w:tcPr>
          <w:p w14:paraId="4A03DE8B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362" w:type="dxa"/>
            <w:vAlign w:val="center"/>
          </w:tcPr>
          <w:p w14:paraId="117D5610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105B55F1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tcBorders>
              <w:top w:val="single" w:sz="4" w:space="0" w:color="DFD7CA" w:themeColor="accent6" w:themeTint="66"/>
            </w:tcBorders>
            <w:vAlign w:val="center"/>
          </w:tcPr>
          <w:p w14:paraId="1AFCC5E3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tcBorders>
              <w:top w:val="single" w:sz="4" w:space="0" w:color="DFD7CA" w:themeColor="accent6" w:themeTint="66"/>
            </w:tcBorders>
            <w:vAlign w:val="center"/>
          </w:tcPr>
          <w:p w14:paraId="6E4045F1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  <w:vAlign w:val="center"/>
          </w:tcPr>
          <w:p w14:paraId="32C81C66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DFD7CA" w:themeColor="accent6" w:themeTint="66"/>
            </w:tcBorders>
            <w:vAlign w:val="center"/>
          </w:tcPr>
          <w:p w14:paraId="41F6339F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DFD7CA" w:themeColor="accent6" w:themeTint="66"/>
              <w:right w:val="single" w:sz="4" w:space="0" w:color="auto"/>
            </w:tcBorders>
            <w:vAlign w:val="center"/>
          </w:tcPr>
          <w:p w14:paraId="1D2727F1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1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DDCA" w:themeFill="background2" w:themeFillShade="E6"/>
            <w:vAlign w:val="center"/>
          </w:tcPr>
          <w:p w14:paraId="0233FF7A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결과 분석 및 최적화</w:t>
            </w:r>
          </w:p>
        </w:tc>
        <w:tc>
          <w:tcPr>
            <w:tcW w:w="4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FDCA445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tcBorders>
              <w:bottom w:val="single" w:sz="4" w:space="0" w:color="auto"/>
            </w:tcBorders>
            <w:vAlign w:val="center"/>
          </w:tcPr>
          <w:p w14:paraId="6E96A057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23922012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</w:tr>
      <w:tr w:rsidR="00C20FD5" w:rsidRPr="00C20FD5" w14:paraId="76427AB4" w14:textId="77777777" w:rsidTr="0006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Align w:val="center"/>
          </w:tcPr>
          <w:p w14:paraId="69274D7C" w14:textId="77777777" w:rsidR="00087F40" w:rsidRPr="00C20FD5" w:rsidRDefault="00087F40" w:rsidP="00800632">
            <w:pPr>
              <w:jc w:val="center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23D4742D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2879ABEE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5EC58B2C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5B78FC49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6" w:type="dxa"/>
            <w:vAlign w:val="center"/>
          </w:tcPr>
          <w:p w14:paraId="4B736C89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92" w:type="dxa"/>
            <w:vAlign w:val="center"/>
          </w:tcPr>
          <w:p w14:paraId="2617B2D1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8" w:type="dxa"/>
            <w:vAlign w:val="center"/>
          </w:tcPr>
          <w:p w14:paraId="7633B6BE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557" w:type="dxa"/>
            <w:vAlign w:val="center"/>
          </w:tcPr>
          <w:p w14:paraId="38F6876B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362" w:type="dxa"/>
            <w:vAlign w:val="center"/>
          </w:tcPr>
          <w:p w14:paraId="64B5D907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2F53D47C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3E0B64F3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562C9831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07D76872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tcBorders>
              <w:top w:val="single" w:sz="4" w:space="0" w:color="DFD7CA" w:themeColor="accent6" w:themeTint="66"/>
            </w:tcBorders>
            <w:vAlign w:val="center"/>
          </w:tcPr>
          <w:p w14:paraId="6DCE8C51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tcBorders>
              <w:top w:val="single" w:sz="4" w:space="0" w:color="DFD7CA" w:themeColor="accent6" w:themeTint="66"/>
            </w:tcBorders>
            <w:vAlign w:val="center"/>
          </w:tcPr>
          <w:p w14:paraId="27E9F464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  <w:vAlign w:val="center"/>
          </w:tcPr>
          <w:p w14:paraId="555168A2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  <w:vAlign w:val="center"/>
          </w:tcPr>
          <w:p w14:paraId="2F27F38E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B76D39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DDCA" w:themeFill="background2" w:themeFillShade="E6"/>
            <w:vAlign w:val="center"/>
          </w:tcPr>
          <w:p w14:paraId="59E5E6FE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최종 테스트</w:t>
            </w:r>
          </w:p>
        </w:tc>
        <w:tc>
          <w:tcPr>
            <w:tcW w:w="4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3DB7C75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</w:tr>
      <w:tr w:rsidR="00C20FD5" w:rsidRPr="00C20FD5" w14:paraId="5093371A" w14:textId="77777777" w:rsidTr="00800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Align w:val="center"/>
          </w:tcPr>
          <w:p w14:paraId="6F6A424D" w14:textId="77777777" w:rsidR="00087F40" w:rsidRPr="00C20FD5" w:rsidRDefault="00087F40" w:rsidP="00800632">
            <w:pPr>
              <w:jc w:val="center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5A7E6800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3E68B4B9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51E9E630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7" w:type="dxa"/>
            <w:vAlign w:val="center"/>
          </w:tcPr>
          <w:p w14:paraId="15309622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6" w:type="dxa"/>
            <w:vAlign w:val="center"/>
          </w:tcPr>
          <w:p w14:paraId="03FC4FE7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92" w:type="dxa"/>
            <w:vAlign w:val="center"/>
          </w:tcPr>
          <w:p w14:paraId="0191F137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8" w:type="dxa"/>
            <w:vAlign w:val="center"/>
          </w:tcPr>
          <w:p w14:paraId="56DF8978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557" w:type="dxa"/>
            <w:vAlign w:val="center"/>
          </w:tcPr>
          <w:p w14:paraId="58A9AD2A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362" w:type="dxa"/>
            <w:vAlign w:val="center"/>
          </w:tcPr>
          <w:p w14:paraId="00651122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404EF5E8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303C93BC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1EFC5BFB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52616700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7DB95B64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4AF3F6DA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0C51D5DA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14:paraId="3A85B8B4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439" w:type="dxa"/>
            <w:tcBorders>
              <w:right w:val="single" w:sz="4" w:space="0" w:color="auto"/>
            </w:tcBorders>
            <w:vAlign w:val="center"/>
          </w:tcPr>
          <w:p w14:paraId="370BA72F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1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DDCA" w:themeFill="background2" w:themeFillShade="E6"/>
            <w:vAlign w:val="center"/>
          </w:tcPr>
          <w:p w14:paraId="55198F17" w14:textId="77777777" w:rsidR="00087F40" w:rsidRPr="00C20FD5" w:rsidRDefault="00087F40" w:rsidP="00087F4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  <w:bCs/>
                <w:color w:val="auto"/>
                <w:sz w:val="12"/>
                <w:szCs w:val="12"/>
              </w:rPr>
            </w:pPr>
            <w:r w:rsidRPr="00C20FD5">
              <w:rPr>
                <w:rFonts w:ascii="맑은 고딕" w:eastAsia="맑은 고딕" w:hAnsi="맑은 고딕" w:hint="eastAsia"/>
                <w:b/>
                <w:bCs/>
                <w:color w:val="auto"/>
                <w:sz w:val="12"/>
                <w:szCs w:val="12"/>
              </w:rPr>
              <w:t>최종보고서 및 발표</w:t>
            </w:r>
          </w:p>
        </w:tc>
      </w:tr>
    </w:tbl>
    <w:p w14:paraId="3AB5C0CE" w14:textId="742380FA" w:rsidR="00087F40" w:rsidRPr="00C20FD5" w:rsidRDefault="00087F40" w:rsidP="00087F40">
      <w:pPr>
        <w:pStyle w:val="ae"/>
        <w:jc w:val="center"/>
        <w:rPr>
          <w:rFonts w:ascii="맑은 고딕" w:eastAsia="맑은 고딕" w:hAnsi="맑은 고딕"/>
          <w:color w:val="auto"/>
        </w:rPr>
      </w:pPr>
      <w:r w:rsidRPr="00C20FD5">
        <w:rPr>
          <w:rFonts w:ascii="맑은 고딕" w:eastAsia="맑은 고딕" w:hAnsi="맑은 고딕" w:hint="eastAsia"/>
          <w:color w:val="auto"/>
        </w:rPr>
        <w:t xml:space="preserve">표 </w:t>
      </w:r>
      <w:r w:rsidR="00F36928">
        <w:rPr>
          <w:rFonts w:ascii="맑은 고딕" w:eastAsia="맑은 고딕" w:hAnsi="맑은 고딕"/>
          <w:color w:val="auto"/>
        </w:rPr>
        <w:fldChar w:fldCharType="begin"/>
      </w:r>
      <w:r w:rsidR="00F36928">
        <w:rPr>
          <w:rFonts w:ascii="맑은 고딕" w:eastAsia="맑은 고딕" w:hAnsi="맑은 고딕"/>
          <w:color w:val="auto"/>
        </w:rPr>
        <w:instrText xml:space="preserve"> </w:instrText>
      </w:r>
      <w:r w:rsidR="00F36928">
        <w:rPr>
          <w:rFonts w:ascii="맑은 고딕" w:eastAsia="맑은 고딕" w:hAnsi="맑은 고딕" w:hint="eastAsia"/>
          <w:color w:val="auto"/>
        </w:rPr>
        <w:instrText>SEQ 표 \* ARABIC</w:instrText>
      </w:r>
      <w:r w:rsidR="00F36928">
        <w:rPr>
          <w:rFonts w:ascii="맑은 고딕" w:eastAsia="맑은 고딕" w:hAnsi="맑은 고딕"/>
          <w:color w:val="auto"/>
        </w:rPr>
        <w:instrText xml:space="preserve"> </w:instrText>
      </w:r>
      <w:r w:rsidR="00F36928">
        <w:rPr>
          <w:rFonts w:ascii="맑은 고딕" w:eastAsia="맑은 고딕" w:hAnsi="맑은 고딕"/>
          <w:color w:val="auto"/>
        </w:rPr>
        <w:fldChar w:fldCharType="separate"/>
      </w:r>
      <w:r w:rsidR="00F36928">
        <w:rPr>
          <w:rFonts w:ascii="맑은 고딕" w:eastAsia="맑은 고딕" w:hAnsi="맑은 고딕"/>
          <w:noProof/>
          <w:color w:val="auto"/>
        </w:rPr>
        <w:t>10</w:t>
      </w:r>
      <w:r w:rsidR="00F36928">
        <w:rPr>
          <w:rFonts w:ascii="맑은 고딕" w:eastAsia="맑은 고딕" w:hAnsi="맑은 고딕"/>
          <w:color w:val="auto"/>
        </w:rPr>
        <w:fldChar w:fldCharType="end"/>
      </w:r>
      <w:r w:rsidRPr="00C20FD5">
        <w:rPr>
          <w:rFonts w:ascii="맑은 고딕" w:eastAsia="맑은 고딕" w:hAnsi="맑은 고딕"/>
          <w:color w:val="auto"/>
        </w:rPr>
        <w:t xml:space="preserve">. </w:t>
      </w:r>
      <w:r w:rsidRPr="00C20FD5">
        <w:rPr>
          <w:rFonts w:ascii="맑은 고딕" w:eastAsia="맑은 고딕" w:hAnsi="맑은 고딕" w:hint="eastAsia"/>
          <w:color w:val="auto"/>
        </w:rPr>
        <w:t>개발 일정</w:t>
      </w:r>
    </w:p>
    <w:p w14:paraId="09E6BD3C" w14:textId="77777777" w:rsidR="00747E17" w:rsidRDefault="00747E17" w:rsidP="00747E17"/>
    <w:p w14:paraId="73E013FF" w14:textId="77777777" w:rsidR="00FD3CFF" w:rsidRDefault="00FD3CFF" w:rsidP="00747E17"/>
    <w:p w14:paraId="24A4A2AC" w14:textId="77777777" w:rsidR="00FD3CFF" w:rsidRDefault="00FD3CFF" w:rsidP="00747E17">
      <w:pPr>
        <w:rPr>
          <w:rFonts w:hint="eastAsia"/>
        </w:rPr>
      </w:pPr>
    </w:p>
    <w:p w14:paraId="43C54A9D" w14:textId="77777777" w:rsidR="00FD3CFF" w:rsidRPr="00747E17" w:rsidRDefault="00FD3CFF" w:rsidP="00747E17">
      <w:pPr>
        <w:rPr>
          <w:rFonts w:hint="eastAsia"/>
        </w:rPr>
      </w:pPr>
    </w:p>
    <w:p w14:paraId="69B268F0" w14:textId="6F02BF31" w:rsidR="00087F40" w:rsidRDefault="00087F40" w:rsidP="00087F40">
      <w:pPr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</w:pPr>
      <w:r>
        <w:lastRenderedPageBreak/>
        <w:tab/>
      </w:r>
      <w:r w:rsidR="00243CEC"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>5</w:t>
      </w:r>
      <w:r w:rsidRPr="0097349B"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>.</w:t>
      </w:r>
      <w:r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>2</w:t>
      </w:r>
      <w:r w:rsidRPr="0097349B">
        <w:rPr>
          <w:rFonts w:ascii="맑은 고딕" w:eastAsia="맑은 고딕" w:hAnsi="맑은 고딕"/>
          <w:b/>
          <w:bCs/>
          <w:color w:val="5D4F39" w:themeColor="accent6" w:themeShade="80"/>
          <w:sz w:val="36"/>
          <w:szCs w:val="36"/>
        </w:rPr>
        <w:t xml:space="preserve">. </w:t>
      </w:r>
      <w:r>
        <w:rPr>
          <w:rFonts w:ascii="맑은 고딕" w:eastAsia="맑은 고딕" w:hAnsi="맑은 고딕" w:hint="eastAsia"/>
          <w:b/>
          <w:bCs/>
          <w:color w:val="5D4F39" w:themeColor="accent6" w:themeShade="80"/>
          <w:sz w:val="36"/>
          <w:szCs w:val="36"/>
        </w:rPr>
        <w:t>역할 분담</w:t>
      </w:r>
    </w:p>
    <w:tbl>
      <w:tblPr>
        <w:tblStyle w:val="1-6"/>
        <w:tblW w:w="8069" w:type="dxa"/>
        <w:jc w:val="center"/>
        <w:tblLook w:val="04A0" w:firstRow="1" w:lastRow="0" w:firstColumn="1" w:lastColumn="0" w:noHBand="0" w:noVBand="1"/>
      </w:tblPr>
      <w:tblGrid>
        <w:gridCol w:w="1490"/>
        <w:gridCol w:w="6579"/>
      </w:tblGrid>
      <w:tr w:rsidR="00C20FD5" w:rsidRPr="00C20FD5" w14:paraId="32EDF479" w14:textId="77777777" w:rsidTr="00CF7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vAlign w:val="center"/>
          </w:tcPr>
          <w:p w14:paraId="7C70B1AD" w14:textId="77777777" w:rsidR="00087F40" w:rsidRPr="00C20FD5" w:rsidRDefault="00087F40" w:rsidP="00800632">
            <w:pPr>
              <w:jc w:val="center"/>
              <w:rPr>
                <w:rFonts w:ascii="맑은 고딕" w:eastAsia="맑은 고딕" w:hAnsi="맑은 고딕"/>
                <w:color w:val="auto"/>
                <w:sz w:val="24"/>
                <w:szCs w:val="24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24"/>
                <w:szCs w:val="24"/>
              </w:rPr>
              <w:t>이름</w:t>
            </w:r>
          </w:p>
        </w:tc>
        <w:tc>
          <w:tcPr>
            <w:tcW w:w="6579" w:type="dxa"/>
            <w:vAlign w:val="center"/>
          </w:tcPr>
          <w:p w14:paraId="0A5D28AC" w14:textId="77777777" w:rsidR="00087F40" w:rsidRPr="00C20FD5" w:rsidRDefault="00087F40" w:rsidP="00800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  <w:sz w:val="24"/>
                <w:szCs w:val="24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24"/>
                <w:szCs w:val="24"/>
              </w:rPr>
              <w:t>역할</w:t>
            </w:r>
          </w:p>
        </w:tc>
      </w:tr>
      <w:tr w:rsidR="00C20FD5" w:rsidRPr="00C20FD5" w14:paraId="181953FD" w14:textId="77777777" w:rsidTr="00CF79EB">
        <w:trPr>
          <w:trHeight w:val="10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vAlign w:val="center"/>
          </w:tcPr>
          <w:p w14:paraId="6DC8A351" w14:textId="77777777" w:rsidR="00087F40" w:rsidRPr="00C20FD5" w:rsidRDefault="00087F40" w:rsidP="00800632">
            <w:pPr>
              <w:jc w:val="center"/>
              <w:rPr>
                <w:rFonts w:ascii="맑은 고딕" w:eastAsia="맑은 고딕" w:hAnsi="맑은 고딕"/>
                <w:color w:val="auto"/>
                <w:sz w:val="24"/>
                <w:szCs w:val="24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24"/>
                <w:szCs w:val="24"/>
              </w:rPr>
              <w:t>진현</w:t>
            </w:r>
          </w:p>
        </w:tc>
        <w:tc>
          <w:tcPr>
            <w:tcW w:w="6579" w:type="dxa"/>
            <w:vAlign w:val="center"/>
          </w:tcPr>
          <w:p w14:paraId="452E40B4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  <w:sz w:val="24"/>
                <w:szCs w:val="24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24"/>
                <w:szCs w:val="24"/>
              </w:rPr>
              <w:t>음악 추천 모형 구축</w:t>
            </w:r>
          </w:p>
          <w:p w14:paraId="1A7510FC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  <w:sz w:val="24"/>
                <w:szCs w:val="24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24"/>
                <w:szCs w:val="24"/>
              </w:rPr>
              <w:t>모델 평가 및 최적화</w:t>
            </w:r>
          </w:p>
        </w:tc>
      </w:tr>
      <w:tr w:rsidR="00C20FD5" w:rsidRPr="00C20FD5" w14:paraId="66FC3F6E" w14:textId="77777777" w:rsidTr="00CF79EB">
        <w:trPr>
          <w:trHeight w:val="9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vAlign w:val="center"/>
          </w:tcPr>
          <w:p w14:paraId="1EB7CC7B" w14:textId="77777777" w:rsidR="00087F40" w:rsidRPr="00C20FD5" w:rsidRDefault="00087F40" w:rsidP="00800632">
            <w:pPr>
              <w:jc w:val="center"/>
              <w:rPr>
                <w:rFonts w:ascii="맑은 고딕" w:eastAsia="맑은 고딕" w:hAnsi="맑은 고딕"/>
                <w:color w:val="auto"/>
                <w:sz w:val="24"/>
                <w:szCs w:val="24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24"/>
                <w:szCs w:val="24"/>
              </w:rPr>
              <w:t>임우영</w:t>
            </w:r>
          </w:p>
        </w:tc>
        <w:tc>
          <w:tcPr>
            <w:tcW w:w="6579" w:type="dxa"/>
            <w:vAlign w:val="center"/>
          </w:tcPr>
          <w:p w14:paraId="0C2C4DAC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  <w:sz w:val="24"/>
                <w:szCs w:val="24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24"/>
                <w:szCs w:val="24"/>
              </w:rPr>
              <w:t>데이터 분석 및 전처리</w:t>
            </w:r>
          </w:p>
          <w:p w14:paraId="1AAC81CC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  <w:sz w:val="24"/>
                <w:szCs w:val="24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24"/>
                <w:szCs w:val="24"/>
              </w:rPr>
              <w:t>모델 평가 및 최적화</w:t>
            </w:r>
          </w:p>
        </w:tc>
      </w:tr>
      <w:tr w:rsidR="00C20FD5" w:rsidRPr="00C20FD5" w14:paraId="4BC08A0A" w14:textId="77777777" w:rsidTr="00CF79EB">
        <w:trPr>
          <w:trHeight w:val="9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vAlign w:val="center"/>
          </w:tcPr>
          <w:p w14:paraId="761A545F" w14:textId="77777777" w:rsidR="00087F40" w:rsidRPr="00C20FD5" w:rsidRDefault="00087F40" w:rsidP="00800632">
            <w:pPr>
              <w:jc w:val="center"/>
              <w:rPr>
                <w:rFonts w:ascii="맑은 고딕" w:eastAsia="맑은 고딕" w:hAnsi="맑은 고딕"/>
                <w:color w:val="auto"/>
                <w:sz w:val="24"/>
                <w:szCs w:val="24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24"/>
                <w:szCs w:val="24"/>
              </w:rPr>
              <w:t>김영수</w:t>
            </w:r>
          </w:p>
        </w:tc>
        <w:tc>
          <w:tcPr>
            <w:tcW w:w="6579" w:type="dxa"/>
            <w:vAlign w:val="center"/>
          </w:tcPr>
          <w:p w14:paraId="6B23B28D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  <w:sz w:val="24"/>
                <w:szCs w:val="24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24"/>
                <w:szCs w:val="24"/>
              </w:rPr>
              <w:t>데이터 분석 및 전처리</w:t>
            </w:r>
          </w:p>
          <w:p w14:paraId="5385B6BE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  <w:sz w:val="24"/>
                <w:szCs w:val="24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24"/>
                <w:szCs w:val="24"/>
              </w:rPr>
              <w:t>데이터 시각화</w:t>
            </w:r>
          </w:p>
        </w:tc>
      </w:tr>
      <w:tr w:rsidR="00C20FD5" w:rsidRPr="00C20FD5" w14:paraId="5B140A1B" w14:textId="77777777" w:rsidTr="00CF79EB">
        <w:trPr>
          <w:trHeight w:val="9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vAlign w:val="center"/>
          </w:tcPr>
          <w:p w14:paraId="347C7481" w14:textId="77777777" w:rsidR="00087F40" w:rsidRPr="00C20FD5" w:rsidRDefault="00087F40" w:rsidP="00800632">
            <w:pPr>
              <w:jc w:val="center"/>
              <w:rPr>
                <w:rFonts w:ascii="맑은 고딕" w:eastAsia="맑은 고딕" w:hAnsi="맑은 고딕"/>
                <w:color w:val="auto"/>
                <w:sz w:val="24"/>
                <w:szCs w:val="24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24"/>
                <w:szCs w:val="24"/>
              </w:rPr>
              <w:t>공통</w:t>
            </w:r>
          </w:p>
        </w:tc>
        <w:tc>
          <w:tcPr>
            <w:tcW w:w="6579" w:type="dxa"/>
            <w:vAlign w:val="center"/>
          </w:tcPr>
          <w:p w14:paraId="258E4EA8" w14:textId="77777777" w:rsidR="00087F40" w:rsidRPr="00C20FD5" w:rsidRDefault="00087F40" w:rsidP="00800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  <w:sz w:val="24"/>
                <w:szCs w:val="24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24"/>
                <w:szCs w:val="24"/>
              </w:rPr>
              <w:t>음악 추천 모형 원리 학습</w:t>
            </w:r>
          </w:p>
          <w:p w14:paraId="5F6C5C0B" w14:textId="77777777" w:rsidR="00087F40" w:rsidRPr="00C20FD5" w:rsidRDefault="00087F40" w:rsidP="00087F4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auto"/>
                <w:sz w:val="24"/>
                <w:szCs w:val="24"/>
              </w:rPr>
            </w:pPr>
            <w:r w:rsidRPr="00C20FD5">
              <w:rPr>
                <w:rFonts w:ascii="맑은 고딕" w:eastAsia="맑은 고딕" w:hAnsi="맑은 고딕" w:hint="eastAsia"/>
                <w:color w:val="auto"/>
                <w:sz w:val="24"/>
                <w:szCs w:val="24"/>
              </w:rPr>
              <w:t>중간보고서 및 최종보고서 작성</w:t>
            </w:r>
          </w:p>
        </w:tc>
      </w:tr>
    </w:tbl>
    <w:p w14:paraId="77B11AEF" w14:textId="1FFF2282" w:rsidR="00EE72FE" w:rsidRPr="00C20FD5" w:rsidRDefault="00087F40" w:rsidP="00087F40">
      <w:pPr>
        <w:pStyle w:val="ae"/>
        <w:jc w:val="center"/>
        <w:rPr>
          <w:rFonts w:ascii="맑은 고딕" w:eastAsia="맑은 고딕" w:hAnsi="맑은 고딕"/>
          <w:b/>
          <w:bCs/>
          <w:color w:val="auto"/>
          <w:sz w:val="36"/>
          <w:szCs w:val="36"/>
        </w:rPr>
      </w:pPr>
      <w:r w:rsidRPr="00C20FD5">
        <w:rPr>
          <w:rFonts w:ascii="맑은 고딕" w:eastAsia="맑은 고딕" w:hAnsi="맑은 고딕" w:hint="eastAsia"/>
          <w:color w:val="auto"/>
        </w:rPr>
        <w:t xml:space="preserve">표 </w:t>
      </w:r>
      <w:r w:rsidR="00F36928">
        <w:rPr>
          <w:rFonts w:ascii="맑은 고딕" w:eastAsia="맑은 고딕" w:hAnsi="맑은 고딕"/>
          <w:color w:val="auto"/>
        </w:rPr>
        <w:fldChar w:fldCharType="begin"/>
      </w:r>
      <w:r w:rsidR="00F36928">
        <w:rPr>
          <w:rFonts w:ascii="맑은 고딕" w:eastAsia="맑은 고딕" w:hAnsi="맑은 고딕"/>
          <w:color w:val="auto"/>
        </w:rPr>
        <w:instrText xml:space="preserve"> </w:instrText>
      </w:r>
      <w:r w:rsidR="00F36928">
        <w:rPr>
          <w:rFonts w:ascii="맑은 고딕" w:eastAsia="맑은 고딕" w:hAnsi="맑은 고딕" w:hint="eastAsia"/>
          <w:color w:val="auto"/>
        </w:rPr>
        <w:instrText>SEQ 표 \* ARABIC</w:instrText>
      </w:r>
      <w:r w:rsidR="00F36928">
        <w:rPr>
          <w:rFonts w:ascii="맑은 고딕" w:eastAsia="맑은 고딕" w:hAnsi="맑은 고딕"/>
          <w:color w:val="auto"/>
        </w:rPr>
        <w:instrText xml:space="preserve"> </w:instrText>
      </w:r>
      <w:r w:rsidR="00F36928">
        <w:rPr>
          <w:rFonts w:ascii="맑은 고딕" w:eastAsia="맑은 고딕" w:hAnsi="맑은 고딕"/>
          <w:color w:val="auto"/>
        </w:rPr>
        <w:fldChar w:fldCharType="separate"/>
      </w:r>
      <w:r w:rsidR="00F36928">
        <w:rPr>
          <w:rFonts w:ascii="맑은 고딕" w:eastAsia="맑은 고딕" w:hAnsi="맑은 고딕"/>
          <w:noProof/>
          <w:color w:val="auto"/>
        </w:rPr>
        <w:t>11</w:t>
      </w:r>
      <w:r w:rsidR="00F36928">
        <w:rPr>
          <w:rFonts w:ascii="맑은 고딕" w:eastAsia="맑은 고딕" w:hAnsi="맑은 고딕"/>
          <w:color w:val="auto"/>
        </w:rPr>
        <w:fldChar w:fldCharType="end"/>
      </w:r>
      <w:r w:rsidRPr="00C20FD5">
        <w:rPr>
          <w:rFonts w:ascii="맑은 고딕" w:eastAsia="맑은 고딕" w:hAnsi="맑은 고딕"/>
          <w:color w:val="auto"/>
        </w:rPr>
        <w:t xml:space="preserve">. </w:t>
      </w:r>
      <w:r w:rsidRPr="00C20FD5">
        <w:rPr>
          <w:rFonts w:ascii="맑은 고딕" w:eastAsia="맑은 고딕" w:hAnsi="맑은 고딕" w:hint="eastAsia"/>
          <w:color w:val="auto"/>
        </w:rPr>
        <w:t>역할 분담</w:t>
      </w:r>
    </w:p>
    <w:p w14:paraId="2D9877F4" w14:textId="5E28B5D1" w:rsidR="00757AF7" w:rsidRPr="00384F93" w:rsidRDefault="00757AF7">
      <w:pPr>
        <w:rPr>
          <w:rFonts w:ascii="맑은 고딕" w:eastAsia="맑은 고딕" w:hAnsi="맑은 고딕"/>
        </w:rPr>
      </w:pPr>
    </w:p>
    <w:sectPr w:rsidR="00757AF7" w:rsidRPr="00384F93" w:rsidSect="00E21931">
      <w:headerReference w:type="default" r:id="rId10"/>
      <w:footerReference w:type="default" r:id="rId11"/>
      <w:headerReference w:type="first" r:id="rId12"/>
      <w:pgSz w:w="11906" w:h="16838" w:code="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AA114" w14:textId="77777777" w:rsidR="00AD0FD3" w:rsidRDefault="00AD0FD3">
      <w:pPr>
        <w:spacing w:after="0" w:line="240" w:lineRule="auto"/>
      </w:pPr>
      <w:r>
        <w:separator/>
      </w:r>
    </w:p>
  </w:endnote>
  <w:endnote w:type="continuationSeparator" w:id="0">
    <w:p w14:paraId="4BE75894" w14:textId="77777777" w:rsidR="00AD0FD3" w:rsidRDefault="00AD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3807738"/>
      <w:docPartObj>
        <w:docPartGallery w:val="Page Numbers (Bottom of Page)"/>
        <w:docPartUnique/>
      </w:docPartObj>
    </w:sdtPr>
    <w:sdtEndPr>
      <w:rPr>
        <w:rFonts w:ascii="맑은 고딕" w:eastAsia="맑은 고딕" w:hAnsi="맑은 고딕"/>
        <w:sz w:val="20"/>
        <w:szCs w:val="20"/>
      </w:rPr>
    </w:sdtEndPr>
    <w:sdtContent>
      <w:p w14:paraId="31C0FC41" w14:textId="4F959E81" w:rsidR="001029BF" w:rsidRPr="00AC5472" w:rsidRDefault="001029BF">
        <w:pPr>
          <w:pStyle w:val="a5"/>
          <w:jc w:val="center"/>
          <w:rPr>
            <w:rFonts w:ascii="맑은 고딕" w:eastAsia="맑은 고딕" w:hAnsi="맑은 고딕"/>
            <w:sz w:val="20"/>
            <w:szCs w:val="20"/>
          </w:rPr>
        </w:pPr>
        <w:r w:rsidRPr="00AC5472">
          <w:rPr>
            <w:rFonts w:ascii="맑은 고딕" w:eastAsia="맑은 고딕" w:hAnsi="맑은 고딕"/>
            <w:sz w:val="20"/>
            <w:szCs w:val="20"/>
          </w:rPr>
          <w:fldChar w:fldCharType="begin"/>
        </w:r>
        <w:r w:rsidRPr="00AC5472">
          <w:rPr>
            <w:rFonts w:ascii="맑은 고딕" w:eastAsia="맑은 고딕" w:hAnsi="맑은 고딕"/>
            <w:sz w:val="20"/>
            <w:szCs w:val="20"/>
          </w:rPr>
          <w:instrText>PAGE   \* MERGEFORMAT</w:instrText>
        </w:r>
        <w:r w:rsidRPr="00AC5472">
          <w:rPr>
            <w:rFonts w:ascii="맑은 고딕" w:eastAsia="맑은 고딕" w:hAnsi="맑은 고딕"/>
            <w:sz w:val="20"/>
            <w:szCs w:val="20"/>
          </w:rPr>
          <w:fldChar w:fldCharType="separate"/>
        </w:r>
        <w:r w:rsidR="002E6166" w:rsidRPr="002E6166">
          <w:rPr>
            <w:rFonts w:ascii="맑은 고딕" w:eastAsia="맑은 고딕" w:hAnsi="맑은 고딕"/>
            <w:noProof/>
            <w:sz w:val="20"/>
            <w:szCs w:val="20"/>
            <w:lang w:val="ko-KR"/>
          </w:rPr>
          <w:t>10</w:t>
        </w:r>
        <w:r w:rsidRPr="00AC5472">
          <w:rPr>
            <w:rFonts w:ascii="맑은 고딕" w:eastAsia="맑은 고딕" w:hAnsi="맑은 고딕"/>
            <w:sz w:val="20"/>
            <w:szCs w:val="20"/>
          </w:rPr>
          <w:fldChar w:fldCharType="end"/>
        </w:r>
      </w:p>
    </w:sdtContent>
  </w:sdt>
  <w:p w14:paraId="61EC2B5D" w14:textId="77777777" w:rsidR="001029BF" w:rsidRDefault="001029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53339" w14:textId="77777777" w:rsidR="00AD0FD3" w:rsidRDefault="00AD0FD3">
      <w:pPr>
        <w:spacing w:after="0" w:line="240" w:lineRule="auto"/>
      </w:pPr>
      <w:r>
        <w:separator/>
      </w:r>
    </w:p>
  </w:footnote>
  <w:footnote w:type="continuationSeparator" w:id="0">
    <w:p w14:paraId="196ECE40" w14:textId="77777777" w:rsidR="00AD0FD3" w:rsidRDefault="00AD0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2E4BC" w14:textId="704A95A5" w:rsidR="001029BF" w:rsidRPr="00E21931" w:rsidRDefault="001029BF" w:rsidP="00E21931">
    <w:pPr>
      <w:pStyle w:val="af4"/>
      <w:pBdr>
        <w:bottom w:val="double" w:sz="6" w:space="1" w:color="auto"/>
      </w:pBdr>
      <w:rPr>
        <w:rFonts w:ascii="맑은 고딕" w:eastAsia="맑은 고딕" w:hAnsi="맑은 고딕"/>
        <w:color w:val="auto"/>
      </w:rPr>
    </w:pPr>
    <w:r w:rsidRPr="00E21931">
      <w:rPr>
        <w:rFonts w:ascii="맑은 고딕" w:eastAsia="맑은 고딕" w:hAnsi="맑은 고딕"/>
        <w:color w:val="auto"/>
      </w:rPr>
      <w:t xml:space="preserve">[2023 </w:t>
    </w:r>
    <w:r w:rsidRPr="00E21931">
      <w:rPr>
        <w:rFonts w:ascii="맑은 고딕" w:eastAsia="맑은 고딕" w:hAnsi="맑은 고딕" w:hint="eastAsia"/>
        <w:color w:val="auto"/>
      </w:rPr>
      <w:t>전기 졸업과제 착수 보고서</w:t>
    </w:r>
    <w:r w:rsidRPr="00E21931">
      <w:rPr>
        <w:rFonts w:ascii="맑은 고딕" w:eastAsia="맑은 고딕" w:hAnsi="맑은 고딕"/>
        <w:color w:val="auto"/>
      </w:rPr>
      <w:t>]</w:t>
    </w:r>
    <w:r w:rsidRPr="00E21931">
      <w:rPr>
        <w:rFonts w:ascii="맑은 고딕" w:eastAsia="맑은 고딕" w:hAnsi="맑은 고딕"/>
        <w:color w:val="auto"/>
      </w:rPr>
      <w:ptab w:relativeTo="margin" w:alignment="center" w:leader="none"/>
    </w:r>
    <w:r w:rsidRPr="00E21931">
      <w:rPr>
        <w:rFonts w:ascii="맑은 고딕" w:eastAsia="맑은 고딕" w:hAnsi="맑은 고딕"/>
        <w:color w:val="auto"/>
      </w:rPr>
      <w:ptab w:relativeTo="margin" w:alignment="right" w:leader="none"/>
    </w:r>
    <w:r>
      <w:rPr>
        <w:rFonts w:ascii="맑은 고딕" w:eastAsia="맑은 고딕" w:hAnsi="맑은 고딕" w:hint="eastAsia"/>
        <w:color w:val="auto"/>
      </w:rPr>
      <w:t>음악 데이터 전처리 효율성 연구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E86DD" w14:textId="78B61D7E" w:rsidR="001029BF" w:rsidRPr="00E21931" w:rsidRDefault="001029BF">
    <w:pPr>
      <w:pStyle w:val="af4"/>
      <w:pBdr>
        <w:bottom w:val="double" w:sz="6" w:space="1" w:color="auto"/>
      </w:pBdr>
      <w:rPr>
        <w:rFonts w:ascii="맑은 고딕" w:eastAsia="맑은 고딕" w:hAnsi="맑은 고딕"/>
        <w:color w:val="auto"/>
      </w:rPr>
    </w:pPr>
    <w:r w:rsidRPr="00E21931">
      <w:rPr>
        <w:rFonts w:ascii="맑은 고딕" w:eastAsia="맑은 고딕" w:hAnsi="맑은 고딕"/>
        <w:color w:val="auto"/>
      </w:rPr>
      <w:t xml:space="preserve">[2023 </w:t>
    </w:r>
    <w:r w:rsidRPr="00E21931">
      <w:rPr>
        <w:rFonts w:ascii="맑은 고딕" w:eastAsia="맑은 고딕" w:hAnsi="맑은 고딕" w:hint="eastAsia"/>
        <w:color w:val="auto"/>
      </w:rPr>
      <w:t>전기 졸업과제 착수 보고서</w:t>
    </w:r>
    <w:r w:rsidRPr="00E21931">
      <w:rPr>
        <w:rFonts w:ascii="맑은 고딕" w:eastAsia="맑은 고딕" w:hAnsi="맑은 고딕"/>
        <w:color w:val="auto"/>
      </w:rPr>
      <w:t>]</w:t>
    </w:r>
    <w:r w:rsidRPr="00E21931">
      <w:rPr>
        <w:rFonts w:ascii="맑은 고딕" w:eastAsia="맑은 고딕" w:hAnsi="맑은 고딕"/>
        <w:color w:val="auto"/>
      </w:rPr>
      <w:ptab w:relativeTo="margin" w:alignment="center" w:leader="none"/>
    </w:r>
    <w:r w:rsidRPr="00E21931">
      <w:rPr>
        <w:rFonts w:ascii="맑은 고딕" w:eastAsia="맑은 고딕" w:hAnsi="맑은 고딕"/>
        <w:color w:val="auto"/>
      </w:rPr>
      <w:ptab w:relativeTo="margin" w:alignment="right" w:leader="none"/>
    </w:r>
    <w:r w:rsidRPr="00E21931">
      <w:rPr>
        <w:rFonts w:ascii="맑은 고딕" w:eastAsia="맑은 고딕" w:hAnsi="맑은 고딕" w:hint="eastAsia"/>
        <w:color w:val="auto"/>
      </w:rPr>
      <w:t>전처리 기법과 음악 추천 모델 간 상관 관계 분석</w:t>
    </w:r>
  </w:p>
  <w:p w14:paraId="226E81A8" w14:textId="77777777" w:rsidR="001029BF" w:rsidRPr="00E21931" w:rsidRDefault="001029BF">
    <w:pPr>
      <w:pStyle w:val="af4"/>
      <w:rPr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626975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EF5CED"/>
    <w:multiLevelType w:val="multilevel"/>
    <w:tmpl w:val="C8D2B36C"/>
    <w:lvl w:ilvl="0">
      <w:start w:val="1"/>
      <w:numFmt w:val="decimal"/>
      <w:lvlText w:val="%1."/>
      <w:lvlJc w:val="left"/>
      <w:pPr>
        <w:ind w:left="1080" w:hanging="360"/>
      </w:pPr>
      <w:rPr>
        <w:rFonts w:ascii="맑은 고딕" w:eastAsia="맑은 고딕" w:hAnsi="맑은 고딕" w:cs="Times New Roman"/>
        <w:b/>
      </w:rPr>
    </w:lvl>
    <w:lvl w:ilvl="1">
      <w:start w:val="1"/>
      <w:numFmt w:val="decimal"/>
      <w:isLgl/>
      <w:lvlText w:val="%1.%2"/>
      <w:lvlJc w:val="left"/>
      <w:pPr>
        <w:ind w:left="1372" w:hanging="372"/>
      </w:pPr>
      <w:rPr>
        <w:rFonts w:hint="default"/>
      </w:rPr>
    </w:lvl>
    <w:lvl w:ilvl="2">
      <w:start w:val="1"/>
      <w:numFmt w:val="decimal"/>
      <w:isLgl/>
      <w:suff w:val="nothing"/>
      <w:lvlText w:val="%1.%2.%3"/>
      <w:lvlJc w:val="left"/>
      <w:pPr>
        <w:ind w:left="1652" w:hanging="37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37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37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2" w:hanging="37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72" w:hanging="372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2" w:hanging="372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2" w:hanging="372"/>
      </w:pPr>
      <w:rPr>
        <w:rFonts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1109"/>
        </w:tabs>
        <w:ind w:left="1109" w:hanging="38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B4045"/>
    <w:multiLevelType w:val="multilevel"/>
    <w:tmpl w:val="AC9C4C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40" w:hanging="1800"/>
      </w:pPr>
      <w:rPr>
        <w:rFonts w:hint="default"/>
      </w:rPr>
    </w:lvl>
  </w:abstractNum>
  <w:abstractNum w:abstractNumId="4" w15:restartNumberingAfterBreak="0">
    <w:nsid w:val="1C16295B"/>
    <w:multiLevelType w:val="multilevel"/>
    <w:tmpl w:val="A0E645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00" w:hanging="1800"/>
      </w:pPr>
      <w:rPr>
        <w:rFonts w:hint="default"/>
      </w:rPr>
    </w:lvl>
  </w:abstractNum>
  <w:abstractNum w:abstractNumId="5" w15:restartNumberingAfterBreak="0">
    <w:nsid w:val="41923A2E"/>
    <w:multiLevelType w:val="multilevel"/>
    <w:tmpl w:val="C8D2B36C"/>
    <w:lvl w:ilvl="0">
      <w:start w:val="1"/>
      <w:numFmt w:val="decimal"/>
      <w:lvlText w:val="%1."/>
      <w:lvlJc w:val="left"/>
      <w:pPr>
        <w:ind w:left="1080" w:hanging="360"/>
      </w:pPr>
      <w:rPr>
        <w:rFonts w:ascii="맑은 고딕" w:eastAsia="맑은 고딕" w:hAnsi="맑은 고딕" w:cs="Times New Roman"/>
        <w:b/>
      </w:rPr>
    </w:lvl>
    <w:lvl w:ilvl="1">
      <w:start w:val="1"/>
      <w:numFmt w:val="decimal"/>
      <w:isLgl/>
      <w:lvlText w:val="%1.%2"/>
      <w:lvlJc w:val="left"/>
      <w:pPr>
        <w:ind w:left="1372" w:hanging="372"/>
      </w:pPr>
      <w:rPr>
        <w:rFonts w:hint="default"/>
      </w:rPr>
    </w:lvl>
    <w:lvl w:ilvl="2">
      <w:start w:val="1"/>
      <w:numFmt w:val="decimal"/>
      <w:isLgl/>
      <w:suff w:val="nothing"/>
      <w:lvlText w:val="%1.%2.%3"/>
      <w:lvlJc w:val="left"/>
      <w:pPr>
        <w:ind w:left="1652" w:hanging="37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37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37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2" w:hanging="37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72" w:hanging="372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2" w:hanging="372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2" w:hanging="372"/>
      </w:pPr>
      <w:rPr>
        <w:rFonts w:hint="default"/>
      </w:rPr>
    </w:lvl>
  </w:abstractNum>
  <w:abstractNum w:abstractNumId="6" w15:restartNumberingAfterBreak="0">
    <w:nsid w:val="4648713A"/>
    <w:multiLevelType w:val="hybridMultilevel"/>
    <w:tmpl w:val="D806F9F8"/>
    <w:lvl w:ilvl="0" w:tplc="0C1026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3D56F6"/>
    <w:multiLevelType w:val="multilevel"/>
    <w:tmpl w:val="B13A8F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40" w:hanging="1800"/>
      </w:pPr>
      <w:rPr>
        <w:rFonts w:hint="default"/>
      </w:rPr>
    </w:lvl>
  </w:abstractNum>
  <w:abstractNum w:abstractNumId="8" w15:restartNumberingAfterBreak="0">
    <w:nsid w:val="728110EC"/>
    <w:multiLevelType w:val="hybridMultilevel"/>
    <w:tmpl w:val="A330FC92"/>
    <w:lvl w:ilvl="0" w:tplc="0B66C61A">
      <w:start w:val="1"/>
      <w:numFmt w:val="decimal"/>
      <w:pStyle w:val="a0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141676">
    <w:abstractNumId w:val="8"/>
  </w:num>
  <w:num w:numId="2" w16cid:durableId="148522421">
    <w:abstractNumId w:val="2"/>
  </w:num>
  <w:num w:numId="3" w16cid:durableId="1048843630">
    <w:abstractNumId w:val="1"/>
  </w:num>
  <w:num w:numId="4" w16cid:durableId="1074622599">
    <w:abstractNumId w:val="7"/>
  </w:num>
  <w:num w:numId="5" w16cid:durableId="1105031080">
    <w:abstractNumId w:val="3"/>
  </w:num>
  <w:num w:numId="6" w16cid:durableId="1643193276">
    <w:abstractNumId w:val="6"/>
  </w:num>
  <w:num w:numId="7" w16cid:durableId="1002779310">
    <w:abstractNumId w:val="0"/>
    <w:lvlOverride w:ilvl="0">
      <w:startOverride w:val="1"/>
    </w:lvlOverride>
  </w:num>
  <w:num w:numId="8" w16cid:durableId="1794402341">
    <w:abstractNumId w:val="0"/>
  </w:num>
  <w:num w:numId="9" w16cid:durableId="597757937">
    <w:abstractNumId w:val="0"/>
  </w:num>
  <w:num w:numId="10" w16cid:durableId="1215966051">
    <w:abstractNumId w:val="5"/>
  </w:num>
  <w:num w:numId="11" w16cid:durableId="9529251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65F"/>
    <w:rsid w:val="00011E75"/>
    <w:rsid w:val="00025CAB"/>
    <w:rsid w:val="00051328"/>
    <w:rsid w:val="00063983"/>
    <w:rsid w:val="00067871"/>
    <w:rsid w:val="00076BFC"/>
    <w:rsid w:val="00087F40"/>
    <w:rsid w:val="00092931"/>
    <w:rsid w:val="000A42FC"/>
    <w:rsid w:val="000A48CA"/>
    <w:rsid w:val="000B4B27"/>
    <w:rsid w:val="000F50B8"/>
    <w:rsid w:val="001029BF"/>
    <w:rsid w:val="001834FB"/>
    <w:rsid w:val="001C36B5"/>
    <w:rsid w:val="001D179A"/>
    <w:rsid w:val="00207C96"/>
    <w:rsid w:val="00210785"/>
    <w:rsid w:val="00214F5B"/>
    <w:rsid w:val="002331AB"/>
    <w:rsid w:val="00243CEC"/>
    <w:rsid w:val="002518CA"/>
    <w:rsid w:val="00253C6A"/>
    <w:rsid w:val="00257B04"/>
    <w:rsid w:val="0028475D"/>
    <w:rsid w:val="0029097C"/>
    <w:rsid w:val="002968DE"/>
    <w:rsid w:val="002A7F94"/>
    <w:rsid w:val="002B1947"/>
    <w:rsid w:val="002B24F1"/>
    <w:rsid w:val="002C6108"/>
    <w:rsid w:val="002E124F"/>
    <w:rsid w:val="002E6166"/>
    <w:rsid w:val="002F2A44"/>
    <w:rsid w:val="00303D25"/>
    <w:rsid w:val="00316085"/>
    <w:rsid w:val="00317AB0"/>
    <w:rsid w:val="00322B2C"/>
    <w:rsid w:val="00334268"/>
    <w:rsid w:val="00343E85"/>
    <w:rsid w:val="00344AA2"/>
    <w:rsid w:val="003460A8"/>
    <w:rsid w:val="003707C5"/>
    <w:rsid w:val="00383490"/>
    <w:rsid w:val="00384F93"/>
    <w:rsid w:val="00397158"/>
    <w:rsid w:val="003A53D3"/>
    <w:rsid w:val="00403AE8"/>
    <w:rsid w:val="0040452B"/>
    <w:rsid w:val="004307CC"/>
    <w:rsid w:val="00434192"/>
    <w:rsid w:val="00436BAD"/>
    <w:rsid w:val="0044403A"/>
    <w:rsid w:val="00465B73"/>
    <w:rsid w:val="00493AFD"/>
    <w:rsid w:val="004A6146"/>
    <w:rsid w:val="004D09B4"/>
    <w:rsid w:val="00573BCB"/>
    <w:rsid w:val="00575D18"/>
    <w:rsid w:val="00583314"/>
    <w:rsid w:val="00584CC5"/>
    <w:rsid w:val="005B5DB0"/>
    <w:rsid w:val="005C3247"/>
    <w:rsid w:val="005E7CEF"/>
    <w:rsid w:val="005F7EA4"/>
    <w:rsid w:val="00607618"/>
    <w:rsid w:val="006326B1"/>
    <w:rsid w:val="0066207D"/>
    <w:rsid w:val="0066211A"/>
    <w:rsid w:val="00665D40"/>
    <w:rsid w:val="00666F9E"/>
    <w:rsid w:val="00670B6C"/>
    <w:rsid w:val="006927AC"/>
    <w:rsid w:val="00697E39"/>
    <w:rsid w:val="006A36F4"/>
    <w:rsid w:val="006B70F8"/>
    <w:rsid w:val="006B77C4"/>
    <w:rsid w:val="006D435B"/>
    <w:rsid w:val="006D58EF"/>
    <w:rsid w:val="006D648B"/>
    <w:rsid w:val="006F3DD9"/>
    <w:rsid w:val="007064D1"/>
    <w:rsid w:val="00725999"/>
    <w:rsid w:val="00732F14"/>
    <w:rsid w:val="00736C1A"/>
    <w:rsid w:val="007413D8"/>
    <w:rsid w:val="00747E17"/>
    <w:rsid w:val="00750541"/>
    <w:rsid w:val="0075648D"/>
    <w:rsid w:val="00756750"/>
    <w:rsid w:val="00757AF7"/>
    <w:rsid w:val="00781373"/>
    <w:rsid w:val="00783872"/>
    <w:rsid w:val="007913DD"/>
    <w:rsid w:val="00797B57"/>
    <w:rsid w:val="007B1279"/>
    <w:rsid w:val="007B6D8C"/>
    <w:rsid w:val="007D1A3D"/>
    <w:rsid w:val="007D2AA6"/>
    <w:rsid w:val="007F2330"/>
    <w:rsid w:val="007F7E71"/>
    <w:rsid w:val="00800632"/>
    <w:rsid w:val="00823BF0"/>
    <w:rsid w:val="00844719"/>
    <w:rsid w:val="00872BFE"/>
    <w:rsid w:val="008A68EA"/>
    <w:rsid w:val="008B6360"/>
    <w:rsid w:val="008D23F7"/>
    <w:rsid w:val="008E1F75"/>
    <w:rsid w:val="008E4FD7"/>
    <w:rsid w:val="00935FF0"/>
    <w:rsid w:val="00944510"/>
    <w:rsid w:val="00960DA8"/>
    <w:rsid w:val="0096230E"/>
    <w:rsid w:val="009716C4"/>
    <w:rsid w:val="0097349B"/>
    <w:rsid w:val="0099044E"/>
    <w:rsid w:val="009B79B2"/>
    <w:rsid w:val="009C0090"/>
    <w:rsid w:val="009E700F"/>
    <w:rsid w:val="00A01C4C"/>
    <w:rsid w:val="00A023CA"/>
    <w:rsid w:val="00A31055"/>
    <w:rsid w:val="00A312B9"/>
    <w:rsid w:val="00A4708D"/>
    <w:rsid w:val="00A51944"/>
    <w:rsid w:val="00A71C8B"/>
    <w:rsid w:val="00A76C8E"/>
    <w:rsid w:val="00A908EA"/>
    <w:rsid w:val="00A90957"/>
    <w:rsid w:val="00AA18F2"/>
    <w:rsid w:val="00AC2C82"/>
    <w:rsid w:val="00AC5472"/>
    <w:rsid w:val="00AD0FD3"/>
    <w:rsid w:val="00B07D57"/>
    <w:rsid w:val="00B2103D"/>
    <w:rsid w:val="00B2151F"/>
    <w:rsid w:val="00B22A13"/>
    <w:rsid w:val="00B42BDB"/>
    <w:rsid w:val="00B51F84"/>
    <w:rsid w:val="00B65CF5"/>
    <w:rsid w:val="00B6716C"/>
    <w:rsid w:val="00B735BF"/>
    <w:rsid w:val="00B750FD"/>
    <w:rsid w:val="00B92901"/>
    <w:rsid w:val="00C014A9"/>
    <w:rsid w:val="00C0716F"/>
    <w:rsid w:val="00C20FD5"/>
    <w:rsid w:val="00C31A34"/>
    <w:rsid w:val="00C54E24"/>
    <w:rsid w:val="00C7519B"/>
    <w:rsid w:val="00C90BDE"/>
    <w:rsid w:val="00CB01DF"/>
    <w:rsid w:val="00CB4D4B"/>
    <w:rsid w:val="00CC3A7F"/>
    <w:rsid w:val="00CD0875"/>
    <w:rsid w:val="00CD749A"/>
    <w:rsid w:val="00CF501F"/>
    <w:rsid w:val="00CF6A57"/>
    <w:rsid w:val="00CF79EB"/>
    <w:rsid w:val="00D23187"/>
    <w:rsid w:val="00D54F24"/>
    <w:rsid w:val="00D933FA"/>
    <w:rsid w:val="00DA3CD8"/>
    <w:rsid w:val="00DD0931"/>
    <w:rsid w:val="00DF2865"/>
    <w:rsid w:val="00E00F5E"/>
    <w:rsid w:val="00E21931"/>
    <w:rsid w:val="00E2268F"/>
    <w:rsid w:val="00E32DCB"/>
    <w:rsid w:val="00E46C24"/>
    <w:rsid w:val="00E46FA4"/>
    <w:rsid w:val="00E807E9"/>
    <w:rsid w:val="00E853B9"/>
    <w:rsid w:val="00E90716"/>
    <w:rsid w:val="00E9265F"/>
    <w:rsid w:val="00E94449"/>
    <w:rsid w:val="00EC2219"/>
    <w:rsid w:val="00ED6B68"/>
    <w:rsid w:val="00EE154F"/>
    <w:rsid w:val="00EE72FE"/>
    <w:rsid w:val="00F27AFA"/>
    <w:rsid w:val="00F36928"/>
    <w:rsid w:val="00F40B08"/>
    <w:rsid w:val="00F42794"/>
    <w:rsid w:val="00F77B2E"/>
    <w:rsid w:val="00FB42F1"/>
    <w:rsid w:val="00FB7B08"/>
    <w:rsid w:val="00FD3CFF"/>
    <w:rsid w:val="00FD76EB"/>
    <w:rsid w:val="00FD7B52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48E22"/>
  <w15:chartTrackingRefBased/>
  <w15:docId w15:val="{FC423BD8-7650-4B2A-98FF-4A606AF6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A2A2A" w:themeColor="text2"/>
        <w:sz w:val="22"/>
        <w:szCs w:val="22"/>
        <w:lang w:val="en-US" w:eastAsia="ko-KR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A18F2"/>
  </w:style>
  <w:style w:type="paragraph" w:styleId="1">
    <w:name w:val="heading 1"/>
    <w:basedOn w:val="a1"/>
    <w:next w:val="a1"/>
    <w:link w:val="1Char"/>
    <w:uiPriority w:val="1"/>
    <w:qFormat/>
    <w:rsid w:val="00D54F24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2">
    <w:name w:val="heading 2"/>
    <w:basedOn w:val="a1"/>
    <w:next w:val="a1"/>
    <w:link w:val="2Char"/>
    <w:uiPriority w:val="1"/>
    <w:unhideWhenUsed/>
    <w:qFormat/>
    <w:rsid w:val="00D54F24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3">
    <w:name w:val="heading 3"/>
    <w:basedOn w:val="a1"/>
    <w:next w:val="a1"/>
    <w:link w:val="3Char"/>
    <w:uiPriority w:val="1"/>
    <w:unhideWhenUsed/>
    <w:qFormat/>
    <w:rsid w:val="00D54F24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1"/>
    <w:next w:val="a1"/>
    <w:link w:val="4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5">
    <w:name w:val="heading 5"/>
    <w:basedOn w:val="a1"/>
    <w:next w:val="a1"/>
    <w:link w:val="5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paragraph" w:styleId="6">
    <w:name w:val="heading 6"/>
    <w:basedOn w:val="a1"/>
    <w:next w:val="a1"/>
    <w:link w:val="6Char"/>
    <w:uiPriority w:val="1"/>
    <w:semiHidden/>
    <w:unhideWhenUsed/>
    <w:qFormat/>
    <w:rsid w:val="00CC3A7F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paragraph" w:styleId="7">
    <w:name w:val="heading 7"/>
    <w:basedOn w:val="a1"/>
    <w:next w:val="a1"/>
    <w:link w:val="7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8">
    <w:name w:val="heading 8"/>
    <w:basedOn w:val="a1"/>
    <w:next w:val="a1"/>
    <w:link w:val="8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9">
    <w:name w:val="heading 9"/>
    <w:basedOn w:val="a1"/>
    <w:next w:val="a1"/>
    <w:link w:val="9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Char">
    <w:name w:val="바닥글 Char"/>
    <w:basedOn w:val="a2"/>
    <w:link w:val="a5"/>
    <w:uiPriority w:val="99"/>
    <w:rPr>
      <w:b/>
      <w:sz w:val="46"/>
    </w:rPr>
  </w:style>
  <w:style w:type="character" w:customStyle="1" w:styleId="1Char">
    <w:name w:val="제목 1 Char"/>
    <w:basedOn w:val="a2"/>
    <w:link w:val="1"/>
    <w:uiPriority w:val="1"/>
    <w:rsid w:val="0029097C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2Char">
    <w:name w:val="제목 2 Char"/>
    <w:basedOn w:val="a2"/>
    <w:link w:val="2"/>
    <w:uiPriority w:val="1"/>
    <w:rsid w:val="0029097C"/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a">
    <w:name w:val="List Bullet"/>
    <w:basedOn w:val="a1"/>
    <w:uiPriority w:val="5"/>
    <w:qFormat/>
    <w:pPr>
      <w:numPr>
        <w:numId w:val="2"/>
      </w:numPr>
      <w:spacing w:after="120"/>
    </w:pPr>
  </w:style>
  <w:style w:type="table" w:styleId="a6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name w:val="모던 백서"/>
    <w:basedOn w:val="a3"/>
    <w:uiPriority w:val="99"/>
    <w:rsid w:val="00CC3A7F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7A4F13" w:themeColor="accent1" w:themeShade="80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3Char">
    <w:name w:val="제목 3 Char"/>
    <w:basedOn w:val="a2"/>
    <w:link w:val="3"/>
    <w:uiPriority w:val="1"/>
    <w:rsid w:val="0029097C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Char">
    <w:name w:val="제목 4 Char"/>
    <w:basedOn w:val="a2"/>
    <w:link w:val="4"/>
    <w:uiPriority w:val="1"/>
    <w:semiHidden/>
    <w:rsid w:val="0029097C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5Char">
    <w:name w:val="제목 5 Char"/>
    <w:basedOn w:val="a2"/>
    <w:link w:val="5"/>
    <w:uiPriority w:val="1"/>
    <w:semiHidden/>
    <w:rsid w:val="0029097C"/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character" w:customStyle="1" w:styleId="6Char">
    <w:name w:val="제목 6 Char"/>
    <w:basedOn w:val="a2"/>
    <w:link w:val="6"/>
    <w:uiPriority w:val="1"/>
    <w:semiHidden/>
    <w:rsid w:val="0029097C"/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character" w:customStyle="1" w:styleId="7Char">
    <w:name w:val="제목 7 Char"/>
    <w:basedOn w:val="a2"/>
    <w:link w:val="7"/>
    <w:uiPriority w:val="1"/>
    <w:semiHidden/>
    <w:rsid w:val="002909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8Char">
    <w:name w:val="제목 8 Char"/>
    <w:basedOn w:val="a2"/>
    <w:link w:val="8"/>
    <w:uiPriority w:val="1"/>
    <w:semiHidden/>
    <w:rsid w:val="0029097C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9Char">
    <w:name w:val="제목 9 Char"/>
    <w:basedOn w:val="a2"/>
    <w:link w:val="9"/>
    <w:uiPriority w:val="1"/>
    <w:semiHidden/>
    <w:rsid w:val="0029097C"/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styleId="a8">
    <w:name w:val="Emphasis"/>
    <w:basedOn w:val="a2"/>
    <w:uiPriority w:val="20"/>
    <w:semiHidden/>
    <w:unhideWhenUsed/>
    <w:qFormat/>
    <w:rsid w:val="00D54F24"/>
    <w:rPr>
      <w:i w:val="0"/>
      <w:iCs/>
      <w:color w:val="7A4F13" w:themeColor="accent1" w:themeShade="80"/>
    </w:rPr>
  </w:style>
  <w:style w:type="character" w:styleId="a9">
    <w:name w:val="Intense Emphasis"/>
    <w:basedOn w:val="a2"/>
    <w:uiPriority w:val="21"/>
    <w:semiHidden/>
    <w:unhideWhenUsed/>
    <w:qFormat/>
    <w:rsid w:val="00D54F24"/>
    <w:rPr>
      <w:b/>
      <w:i/>
      <w:iCs/>
      <w:color w:val="7A4F13" w:themeColor="accent1" w:themeShade="80"/>
    </w:rPr>
  </w:style>
  <w:style w:type="character" w:styleId="aa">
    <w:name w:val="Strong"/>
    <w:basedOn w:val="a2"/>
    <w:uiPriority w:val="22"/>
    <w:semiHidden/>
    <w:unhideWhenUsed/>
    <w:qFormat/>
    <w:rPr>
      <w:b/>
      <w:bCs/>
    </w:rPr>
  </w:style>
  <w:style w:type="character" w:styleId="ab">
    <w:name w:val="Subtle Reference"/>
    <w:basedOn w:val="a2"/>
    <w:uiPriority w:val="31"/>
    <w:semiHidden/>
    <w:unhideWhenUsed/>
    <w:qFormat/>
    <w:rPr>
      <w:caps/>
      <w:smallCaps w:val="0"/>
      <w:color w:val="2A2A2A" w:themeColor="text2"/>
    </w:rPr>
  </w:style>
  <w:style w:type="character" w:styleId="ac">
    <w:name w:val="Intense Reference"/>
    <w:basedOn w:val="a2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ad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e">
    <w:name w:val="caption"/>
    <w:basedOn w:val="a1"/>
    <w:next w:val="a1"/>
    <w:uiPriority w:val="35"/>
    <w:unhideWhenUsed/>
    <w:qFormat/>
    <w:pPr>
      <w:contextualSpacing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unhideWhenUsed/>
    <w:qFormat/>
    <w:pPr>
      <w:keepNext/>
      <w:keepLines/>
      <w:pageBreakBefore w:val="0"/>
      <w:outlineLvl w:val="9"/>
    </w:pPr>
  </w:style>
  <w:style w:type="paragraph" w:styleId="af">
    <w:name w:val="Title"/>
    <w:basedOn w:val="a1"/>
    <w:next w:val="a1"/>
    <w:link w:val="Char0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Char0">
    <w:name w:val="제목 Char"/>
    <w:basedOn w:val="a2"/>
    <w:link w:val="af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af0">
    <w:name w:val="Subtitle"/>
    <w:basedOn w:val="a1"/>
    <w:next w:val="a1"/>
    <w:link w:val="Char1"/>
    <w:uiPriority w:val="11"/>
    <w:semiHidden/>
    <w:unhideWhenUsed/>
    <w:qFormat/>
    <w:rsid w:val="00D54F24"/>
    <w:pPr>
      <w:numPr>
        <w:ilvl w:val="1"/>
      </w:numPr>
      <w:spacing w:after="1200" w:line="240" w:lineRule="auto"/>
      <w:contextualSpacing/>
    </w:pPr>
    <w:rPr>
      <w:b/>
      <w:color w:val="7A4F13" w:themeColor="accent1" w:themeShade="80"/>
      <w:sz w:val="56"/>
    </w:rPr>
  </w:style>
  <w:style w:type="character" w:customStyle="1" w:styleId="Char1">
    <w:name w:val="부제 Char"/>
    <w:basedOn w:val="a2"/>
    <w:link w:val="af0"/>
    <w:uiPriority w:val="11"/>
    <w:semiHidden/>
    <w:rsid w:val="00D54F24"/>
    <w:rPr>
      <w:rFonts w:eastAsiaTheme="minorEastAsia"/>
      <w:b/>
      <w:color w:val="7A4F13" w:themeColor="accent1" w:themeShade="80"/>
      <w:sz w:val="56"/>
    </w:rPr>
  </w:style>
  <w:style w:type="character" w:styleId="af1">
    <w:name w:val="Placeholder Text"/>
    <w:basedOn w:val="a2"/>
    <w:uiPriority w:val="99"/>
    <w:semiHidden/>
    <w:rsid w:val="00666F9E"/>
    <w:rPr>
      <w:color w:val="595959" w:themeColor="text1" w:themeTint="A6"/>
    </w:rPr>
  </w:style>
  <w:style w:type="character" w:styleId="af2">
    <w:name w:val="Subtle Emphasis"/>
    <w:basedOn w:val="a2"/>
    <w:uiPriority w:val="19"/>
    <w:semiHidden/>
    <w:unhideWhenUsed/>
    <w:qFormat/>
    <w:rPr>
      <w:i/>
      <w:iCs/>
      <w:color w:val="2A2A2A" w:themeColor="text2"/>
    </w:rPr>
  </w:style>
  <w:style w:type="paragraph" w:styleId="af3">
    <w:name w:val="Quote"/>
    <w:basedOn w:val="a1"/>
    <w:next w:val="a1"/>
    <w:link w:val="Char2"/>
    <w:uiPriority w:val="3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har2">
    <w:name w:val="인용 Char"/>
    <w:basedOn w:val="a2"/>
    <w:link w:val="af3"/>
    <w:uiPriority w:val="3"/>
    <w:rsid w:val="0029097C"/>
    <w:rPr>
      <w:iCs/>
      <w:sz w:val="60"/>
    </w:rPr>
  </w:style>
  <w:style w:type="paragraph" w:styleId="af4">
    <w:name w:val="head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머리글 Char"/>
    <w:basedOn w:val="a2"/>
    <w:link w:val="af4"/>
    <w:uiPriority w:val="99"/>
  </w:style>
  <w:style w:type="paragraph" w:styleId="a0">
    <w:name w:val="List Number"/>
    <w:basedOn w:val="a1"/>
    <w:uiPriority w:val="6"/>
    <w:qFormat/>
    <w:pPr>
      <w:numPr>
        <w:numId w:val="1"/>
      </w:numPr>
      <w:spacing w:after="120"/>
    </w:pPr>
  </w:style>
  <w:style w:type="paragraph" w:styleId="af5">
    <w:name w:val="Block Text"/>
    <w:basedOn w:val="a1"/>
    <w:uiPriority w:val="2"/>
    <w:unhideWhenUsed/>
    <w:pPr>
      <w:spacing w:before="360" w:after="360"/>
    </w:pPr>
    <w:rPr>
      <w:iCs/>
      <w:color w:val="3E3E3E" w:themeColor="text2" w:themeTint="E6"/>
      <w:sz w:val="28"/>
    </w:rPr>
  </w:style>
  <w:style w:type="paragraph" w:styleId="af6">
    <w:name w:val="Balloon Text"/>
    <w:basedOn w:val="a1"/>
    <w:link w:val="Char4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6"/>
    <w:uiPriority w:val="99"/>
    <w:semiHidden/>
    <w:rsid w:val="00CC3A7F"/>
    <w:rPr>
      <w:rFonts w:ascii="Segoe UI" w:hAnsi="Segoe UI" w:cs="Segoe UI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CC3A7F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C3A7F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C3A7F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C3A7F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CC3A7F"/>
    <w:rPr>
      <w:sz w:val="22"/>
      <w:szCs w:val="16"/>
    </w:rPr>
  </w:style>
  <w:style w:type="paragraph" w:styleId="af8">
    <w:name w:val="annotation text"/>
    <w:basedOn w:val="a1"/>
    <w:link w:val="Char5"/>
    <w:uiPriority w:val="99"/>
    <w:semiHidden/>
    <w:unhideWhenUsed/>
    <w:rsid w:val="00CC3A7F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8"/>
    <w:uiPriority w:val="99"/>
    <w:semiHidden/>
    <w:rsid w:val="00CC3A7F"/>
    <w:rPr>
      <w:szCs w:val="20"/>
    </w:rPr>
  </w:style>
  <w:style w:type="paragraph" w:styleId="af9">
    <w:name w:val="annotation subject"/>
    <w:basedOn w:val="af8"/>
    <w:next w:val="af8"/>
    <w:link w:val="Char6"/>
    <w:uiPriority w:val="99"/>
    <w:semiHidden/>
    <w:unhideWhenUsed/>
    <w:rsid w:val="00CC3A7F"/>
    <w:rPr>
      <w:b/>
      <w:bCs/>
    </w:rPr>
  </w:style>
  <w:style w:type="character" w:customStyle="1" w:styleId="Char6">
    <w:name w:val="메모 주제 Char"/>
    <w:basedOn w:val="Char5"/>
    <w:link w:val="af9"/>
    <w:uiPriority w:val="99"/>
    <w:semiHidden/>
    <w:rsid w:val="00CC3A7F"/>
    <w:rPr>
      <w:b/>
      <w:bCs/>
      <w:szCs w:val="20"/>
    </w:rPr>
  </w:style>
  <w:style w:type="paragraph" w:styleId="afa">
    <w:name w:val="Document Map"/>
    <w:basedOn w:val="a1"/>
    <w:link w:val="Char7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a"/>
    <w:uiPriority w:val="99"/>
    <w:semiHidden/>
    <w:rsid w:val="00CC3A7F"/>
    <w:rPr>
      <w:rFonts w:ascii="Segoe UI" w:hAnsi="Segoe UI" w:cs="Segoe UI"/>
      <w:szCs w:val="16"/>
    </w:rPr>
  </w:style>
  <w:style w:type="paragraph" w:styleId="afb">
    <w:name w:val="endnote text"/>
    <w:basedOn w:val="a1"/>
    <w:link w:val="Char8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b"/>
    <w:uiPriority w:val="99"/>
    <w:semiHidden/>
    <w:rsid w:val="00CC3A7F"/>
    <w:rPr>
      <w:szCs w:val="20"/>
    </w:rPr>
  </w:style>
  <w:style w:type="paragraph" w:styleId="afc">
    <w:name w:val="envelope return"/>
    <w:basedOn w:val="a1"/>
    <w:uiPriority w:val="99"/>
    <w:semiHidden/>
    <w:unhideWhenUsed/>
    <w:rsid w:val="00CC3A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d">
    <w:name w:val="footnote text"/>
    <w:basedOn w:val="a1"/>
    <w:link w:val="Char9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d"/>
    <w:uiPriority w:val="99"/>
    <w:semiHidden/>
    <w:rsid w:val="00CC3A7F"/>
    <w:rPr>
      <w:szCs w:val="20"/>
    </w:rPr>
  </w:style>
  <w:style w:type="character" w:styleId="HTML">
    <w:name w:val="HTML Code"/>
    <w:basedOn w:val="a2"/>
    <w:uiPriority w:val="99"/>
    <w:semiHidden/>
    <w:unhideWhenUsed/>
    <w:rsid w:val="00CC3A7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C3A7F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afe">
    <w:name w:val="macro"/>
    <w:link w:val="Chara"/>
    <w:uiPriority w:val="99"/>
    <w:semiHidden/>
    <w:unhideWhenUsed/>
    <w:rsid w:val="00CC3A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e"/>
    <w:uiPriority w:val="99"/>
    <w:semiHidden/>
    <w:rsid w:val="00CC3A7F"/>
    <w:rPr>
      <w:rFonts w:ascii="Consolas" w:hAnsi="Consolas"/>
      <w:szCs w:val="20"/>
    </w:rPr>
  </w:style>
  <w:style w:type="paragraph" w:styleId="aff">
    <w:name w:val="Plain Text"/>
    <w:basedOn w:val="a1"/>
    <w:link w:val="Charb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f"/>
    <w:uiPriority w:val="99"/>
    <w:semiHidden/>
    <w:rsid w:val="00CC3A7F"/>
    <w:rPr>
      <w:rFonts w:ascii="Consolas" w:hAnsi="Consolas"/>
      <w:szCs w:val="21"/>
    </w:rPr>
  </w:style>
  <w:style w:type="character" w:styleId="aff0">
    <w:name w:val="Hyperlink"/>
    <w:basedOn w:val="a2"/>
    <w:uiPriority w:val="99"/>
    <w:semiHidden/>
    <w:unhideWhenUsed/>
    <w:rsid w:val="000B4B27"/>
    <w:rPr>
      <w:color w:val="413C4C" w:themeColor="accent3" w:themeShade="80"/>
      <w:u w:val="single"/>
    </w:rPr>
  </w:style>
  <w:style w:type="paragraph" w:styleId="aff1">
    <w:name w:val="List Paragraph"/>
    <w:basedOn w:val="a1"/>
    <w:uiPriority w:val="34"/>
    <w:unhideWhenUsed/>
    <w:qFormat/>
    <w:rsid w:val="00E46FA4"/>
    <w:pPr>
      <w:ind w:leftChars="400" w:left="800"/>
    </w:pPr>
  </w:style>
  <w:style w:type="table" w:styleId="aff2">
    <w:name w:val="Grid Table Light"/>
    <w:basedOn w:val="a3"/>
    <w:uiPriority w:val="40"/>
    <w:rsid w:val="000929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3"/>
    <w:uiPriority w:val="41"/>
    <w:rsid w:val="000929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3"/>
    <w:uiPriority w:val="42"/>
    <w:rsid w:val="000929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Grid Table 1 Light"/>
    <w:basedOn w:val="a3"/>
    <w:uiPriority w:val="46"/>
    <w:rsid w:val="00C31A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31A34"/>
    <w:pPr>
      <w:spacing w:after="0" w:line="240" w:lineRule="auto"/>
    </w:pPr>
    <w:tblPr>
      <w:tblStyleRowBandSize w:val="1"/>
      <w:tblStyleColBandSize w:val="1"/>
      <w:tblBorders>
        <w:top w:val="single" w:sz="4" w:space="0" w:color="CDCAD5" w:themeColor="accent3" w:themeTint="66"/>
        <w:left w:val="single" w:sz="4" w:space="0" w:color="CDCAD5" w:themeColor="accent3" w:themeTint="66"/>
        <w:bottom w:val="single" w:sz="4" w:space="0" w:color="CDCAD5" w:themeColor="accent3" w:themeTint="66"/>
        <w:right w:val="single" w:sz="4" w:space="0" w:color="CDCAD5" w:themeColor="accent3" w:themeTint="66"/>
        <w:insideH w:val="single" w:sz="4" w:space="0" w:color="CDCAD5" w:themeColor="accent3" w:themeTint="66"/>
        <w:insideV w:val="single" w:sz="4" w:space="0" w:color="CDCA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5AF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AF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31A34"/>
    <w:pPr>
      <w:spacing w:after="0" w:line="240" w:lineRule="auto"/>
    </w:pPr>
    <w:tblPr>
      <w:tblStyleRowBandSize w:val="1"/>
      <w:tblStyleColBandSize w:val="1"/>
      <w:tblBorders>
        <w:top w:val="single" w:sz="4" w:space="0" w:color="99DDD2" w:themeColor="accent5" w:themeTint="66"/>
        <w:left w:val="single" w:sz="4" w:space="0" w:color="99DDD2" w:themeColor="accent5" w:themeTint="66"/>
        <w:bottom w:val="single" w:sz="4" w:space="0" w:color="99DDD2" w:themeColor="accent5" w:themeTint="66"/>
        <w:right w:val="single" w:sz="4" w:space="0" w:color="99DDD2" w:themeColor="accent5" w:themeTint="66"/>
        <w:insideH w:val="single" w:sz="4" w:space="0" w:color="99DDD2" w:themeColor="accent5" w:themeTint="66"/>
        <w:insideV w:val="single" w:sz="4" w:space="0" w:color="99DD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6CBB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CBB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3"/>
    <w:uiPriority w:val="47"/>
    <w:rsid w:val="00C31A34"/>
    <w:pPr>
      <w:spacing w:after="0" w:line="240" w:lineRule="auto"/>
    </w:pPr>
    <w:tblPr>
      <w:tblStyleRowBandSize w:val="1"/>
      <w:tblStyleColBandSize w:val="1"/>
      <w:tblBorders>
        <w:top w:val="single" w:sz="2" w:space="0" w:color="66CBBC" w:themeColor="accent5" w:themeTint="99"/>
        <w:bottom w:val="single" w:sz="2" w:space="0" w:color="66CBBC" w:themeColor="accent5" w:themeTint="99"/>
        <w:insideH w:val="single" w:sz="2" w:space="0" w:color="66CBBC" w:themeColor="accent5" w:themeTint="99"/>
        <w:insideV w:val="single" w:sz="2" w:space="0" w:color="66CBB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CBB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CBB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EE8" w:themeFill="accent5" w:themeFillTint="33"/>
      </w:tcPr>
    </w:tblStylePr>
    <w:tblStylePr w:type="band1Horz">
      <w:tblPr/>
      <w:tcPr>
        <w:shd w:val="clear" w:color="auto" w:fill="CCEEE8" w:themeFill="accent5" w:themeFillTint="33"/>
      </w:tcPr>
    </w:tblStylePr>
  </w:style>
  <w:style w:type="table" w:styleId="21">
    <w:name w:val="Grid Table 2"/>
    <w:basedOn w:val="a3"/>
    <w:uiPriority w:val="47"/>
    <w:rsid w:val="00C31A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6">
    <w:name w:val="Grid Table 1 Light Accent 6"/>
    <w:basedOn w:val="a3"/>
    <w:uiPriority w:val="46"/>
    <w:rsid w:val="00C31A34"/>
    <w:pPr>
      <w:spacing w:after="0" w:line="240" w:lineRule="auto"/>
    </w:pPr>
    <w:tblPr>
      <w:tblStyleRowBandSize w:val="1"/>
      <w:tblStyleColBandSize w:val="1"/>
      <w:tblBorders>
        <w:top w:val="single" w:sz="4" w:space="0" w:color="DFD7CA" w:themeColor="accent6" w:themeTint="66"/>
        <w:left w:val="single" w:sz="4" w:space="0" w:color="DFD7CA" w:themeColor="accent6" w:themeTint="66"/>
        <w:bottom w:val="single" w:sz="4" w:space="0" w:color="DFD7CA" w:themeColor="accent6" w:themeTint="66"/>
        <w:right w:val="single" w:sz="4" w:space="0" w:color="DFD7CA" w:themeColor="accent6" w:themeTint="66"/>
        <w:insideH w:val="single" w:sz="4" w:space="0" w:color="DFD7CA" w:themeColor="accent6" w:themeTint="66"/>
        <w:insideV w:val="single" w:sz="4" w:space="0" w:color="DFD7C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C3B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C3B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basedOn w:val="a3"/>
    <w:uiPriority w:val="47"/>
    <w:rsid w:val="00C31A34"/>
    <w:pPr>
      <w:spacing w:after="0" w:line="240" w:lineRule="auto"/>
    </w:pPr>
    <w:tblPr>
      <w:tblStyleRowBandSize w:val="1"/>
      <w:tblStyleColBandSize w:val="1"/>
      <w:tblBorders>
        <w:top w:val="single" w:sz="2" w:space="0" w:color="8AB1C7" w:themeColor="accent2" w:themeTint="99"/>
        <w:bottom w:val="single" w:sz="2" w:space="0" w:color="8AB1C7" w:themeColor="accent2" w:themeTint="99"/>
        <w:insideH w:val="single" w:sz="2" w:space="0" w:color="8AB1C7" w:themeColor="accent2" w:themeTint="99"/>
        <w:insideV w:val="single" w:sz="2" w:space="0" w:color="8AB1C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B1C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B1C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5EC" w:themeFill="accent2" w:themeFillTint="33"/>
      </w:tcPr>
    </w:tblStylePr>
    <w:tblStylePr w:type="band1Horz">
      <w:tblPr/>
      <w:tcPr>
        <w:shd w:val="clear" w:color="auto" w:fill="D7E5EC" w:themeFill="accent2" w:themeFillTint="33"/>
      </w:tcPr>
    </w:tblStylePr>
  </w:style>
  <w:style w:type="table" w:styleId="2-6">
    <w:name w:val="List Table 2 Accent 6"/>
    <w:basedOn w:val="a3"/>
    <w:uiPriority w:val="47"/>
    <w:rsid w:val="00C31A34"/>
    <w:pPr>
      <w:spacing w:after="0" w:line="240" w:lineRule="auto"/>
    </w:pPr>
    <w:tblPr>
      <w:tblStyleRowBandSize w:val="1"/>
      <w:tblStyleColBandSize w:val="1"/>
      <w:tblBorders>
        <w:top w:val="single" w:sz="4" w:space="0" w:color="CFC3B0" w:themeColor="accent6" w:themeTint="99"/>
        <w:bottom w:val="single" w:sz="4" w:space="0" w:color="CFC3B0" w:themeColor="accent6" w:themeTint="99"/>
        <w:insideH w:val="single" w:sz="4" w:space="0" w:color="CFC3B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6" w:themeFillTint="33"/>
      </w:tcPr>
    </w:tblStylePr>
    <w:tblStylePr w:type="band1Horz">
      <w:tblPr/>
      <w:tcPr>
        <w:shd w:val="clear" w:color="auto" w:fill="EFEBE4" w:themeFill="accent6" w:themeFillTint="33"/>
      </w:tcPr>
    </w:tblStylePr>
  </w:style>
  <w:style w:type="table" w:styleId="3-6">
    <w:name w:val="List Table 3 Accent 6"/>
    <w:basedOn w:val="a3"/>
    <w:uiPriority w:val="48"/>
    <w:rsid w:val="00C31A34"/>
    <w:pPr>
      <w:spacing w:after="0" w:line="240" w:lineRule="auto"/>
    </w:pPr>
    <w:tblPr>
      <w:tblStyleRowBandSize w:val="1"/>
      <w:tblStyleColBandSize w:val="1"/>
      <w:tblBorders>
        <w:top w:val="single" w:sz="4" w:space="0" w:color="B09C7D" w:themeColor="accent6"/>
        <w:left w:val="single" w:sz="4" w:space="0" w:color="B09C7D" w:themeColor="accent6"/>
        <w:bottom w:val="single" w:sz="4" w:space="0" w:color="B09C7D" w:themeColor="accent6"/>
        <w:right w:val="single" w:sz="4" w:space="0" w:color="B09C7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09C7D" w:themeFill="accent6"/>
      </w:tcPr>
    </w:tblStylePr>
    <w:tblStylePr w:type="lastRow">
      <w:rPr>
        <w:b/>
        <w:bCs/>
      </w:rPr>
      <w:tblPr/>
      <w:tcPr>
        <w:tcBorders>
          <w:top w:val="double" w:sz="4" w:space="0" w:color="B09C7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09C7D" w:themeColor="accent6"/>
          <w:right w:val="single" w:sz="4" w:space="0" w:color="B09C7D" w:themeColor="accent6"/>
        </w:tcBorders>
      </w:tcPr>
    </w:tblStylePr>
    <w:tblStylePr w:type="band1Horz">
      <w:tblPr/>
      <w:tcPr>
        <w:tcBorders>
          <w:top w:val="single" w:sz="4" w:space="0" w:color="B09C7D" w:themeColor="accent6"/>
          <w:bottom w:val="single" w:sz="4" w:space="0" w:color="B09C7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09C7D" w:themeColor="accent6"/>
          <w:left w:val="nil"/>
        </w:tcBorders>
      </w:tcPr>
    </w:tblStylePr>
    <w:tblStylePr w:type="swCell">
      <w:tblPr/>
      <w:tcPr>
        <w:tcBorders>
          <w:top w:val="double" w:sz="4" w:space="0" w:color="B09C7D" w:themeColor="accent6"/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31A34"/>
    <w:pPr>
      <w:spacing w:after="0" w:line="240" w:lineRule="auto"/>
    </w:pPr>
    <w:rPr>
      <w:color w:val="8C765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09C7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09C7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09C7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09C7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EBE4" w:themeFill="accent6" w:themeFillTint="33"/>
      </w:tcPr>
    </w:tblStylePr>
    <w:tblStylePr w:type="band1Horz">
      <w:tblPr/>
      <w:tcPr>
        <w:shd w:val="clear" w:color="auto" w:fill="EFEBE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6">
    <w:name w:val="Grid Table 6 Colorful Accent 6"/>
    <w:basedOn w:val="a3"/>
    <w:uiPriority w:val="51"/>
    <w:rsid w:val="00C31A34"/>
    <w:pPr>
      <w:spacing w:after="0" w:line="240" w:lineRule="auto"/>
    </w:pPr>
    <w:rPr>
      <w:color w:val="8C7655" w:themeColor="accent6" w:themeShade="BF"/>
    </w:rPr>
    <w:tblPr>
      <w:tblStyleRowBandSize w:val="1"/>
      <w:tblStyleColBandSize w:val="1"/>
      <w:tblBorders>
        <w:top w:val="single" w:sz="4" w:space="0" w:color="CFC3B0" w:themeColor="accent6" w:themeTint="99"/>
        <w:left w:val="single" w:sz="4" w:space="0" w:color="CFC3B0" w:themeColor="accent6" w:themeTint="99"/>
        <w:bottom w:val="single" w:sz="4" w:space="0" w:color="CFC3B0" w:themeColor="accent6" w:themeTint="99"/>
        <w:right w:val="single" w:sz="4" w:space="0" w:color="CFC3B0" w:themeColor="accent6" w:themeTint="99"/>
        <w:insideH w:val="single" w:sz="4" w:space="0" w:color="CFC3B0" w:themeColor="accent6" w:themeTint="99"/>
        <w:insideV w:val="single" w:sz="4" w:space="0" w:color="CFC3B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C3B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C3B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6" w:themeFillTint="33"/>
      </w:tcPr>
    </w:tblStylePr>
    <w:tblStylePr w:type="band1Horz">
      <w:tblPr/>
      <w:tcPr>
        <w:shd w:val="clear" w:color="auto" w:fill="EFEBE4" w:themeFill="accent6" w:themeFillTint="33"/>
      </w:tcPr>
    </w:tblStylePr>
  </w:style>
  <w:style w:type="table" w:styleId="2-60">
    <w:name w:val="Grid Table 2 Accent 6"/>
    <w:basedOn w:val="a3"/>
    <w:uiPriority w:val="47"/>
    <w:rsid w:val="00C31A34"/>
    <w:pPr>
      <w:spacing w:after="0" w:line="240" w:lineRule="auto"/>
    </w:pPr>
    <w:tblPr>
      <w:tblStyleRowBandSize w:val="1"/>
      <w:tblStyleColBandSize w:val="1"/>
      <w:tblBorders>
        <w:top w:val="single" w:sz="2" w:space="0" w:color="CFC3B0" w:themeColor="accent6" w:themeTint="99"/>
        <w:bottom w:val="single" w:sz="2" w:space="0" w:color="CFC3B0" w:themeColor="accent6" w:themeTint="99"/>
        <w:insideH w:val="single" w:sz="2" w:space="0" w:color="CFC3B0" w:themeColor="accent6" w:themeTint="99"/>
        <w:insideV w:val="single" w:sz="2" w:space="0" w:color="CFC3B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C3B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C3B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6" w:themeFillTint="33"/>
      </w:tcPr>
    </w:tblStylePr>
    <w:tblStylePr w:type="band1Horz">
      <w:tblPr/>
      <w:tcPr>
        <w:shd w:val="clear" w:color="auto" w:fill="EFEBE4" w:themeFill="accent6" w:themeFillTint="33"/>
      </w:tcPr>
    </w:tblStylePr>
  </w:style>
  <w:style w:type="table" w:styleId="32">
    <w:name w:val="Plain Table 3"/>
    <w:basedOn w:val="a3"/>
    <w:uiPriority w:val="43"/>
    <w:rsid w:val="002107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2">
    <w:name w:val="Grid Table 4 Accent 2"/>
    <w:basedOn w:val="a3"/>
    <w:uiPriority w:val="49"/>
    <w:rsid w:val="00087F40"/>
    <w:pPr>
      <w:spacing w:after="0" w:line="240" w:lineRule="auto"/>
    </w:pPr>
    <w:tblPr>
      <w:tblStyleRowBandSize w:val="1"/>
      <w:tblStyleColBandSize w:val="1"/>
      <w:tblBorders>
        <w:top w:val="single" w:sz="4" w:space="0" w:color="8AB1C7" w:themeColor="accent2" w:themeTint="99"/>
        <w:left w:val="single" w:sz="4" w:space="0" w:color="8AB1C7" w:themeColor="accent2" w:themeTint="99"/>
        <w:bottom w:val="single" w:sz="4" w:space="0" w:color="8AB1C7" w:themeColor="accent2" w:themeTint="99"/>
        <w:right w:val="single" w:sz="4" w:space="0" w:color="8AB1C7" w:themeColor="accent2" w:themeTint="99"/>
        <w:insideH w:val="single" w:sz="4" w:space="0" w:color="8AB1C7" w:themeColor="accent2" w:themeTint="99"/>
        <w:insideV w:val="single" w:sz="4" w:space="0" w:color="8AB1C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87B97" w:themeColor="accent2"/>
          <w:left w:val="single" w:sz="4" w:space="0" w:color="487B97" w:themeColor="accent2"/>
          <w:bottom w:val="single" w:sz="4" w:space="0" w:color="487B97" w:themeColor="accent2"/>
          <w:right w:val="single" w:sz="4" w:space="0" w:color="487B97" w:themeColor="accent2"/>
          <w:insideH w:val="nil"/>
          <w:insideV w:val="nil"/>
        </w:tcBorders>
        <w:shd w:val="clear" w:color="auto" w:fill="487B97" w:themeFill="accent2"/>
      </w:tcPr>
    </w:tblStylePr>
    <w:tblStylePr w:type="lastRow">
      <w:rPr>
        <w:b/>
        <w:bCs/>
      </w:rPr>
      <w:tblPr/>
      <w:tcPr>
        <w:tcBorders>
          <w:top w:val="double" w:sz="4" w:space="0" w:color="487B9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5EC" w:themeFill="accent2" w:themeFillTint="33"/>
      </w:tcPr>
    </w:tblStylePr>
    <w:tblStylePr w:type="band1Horz">
      <w:tblPr/>
      <w:tcPr>
        <w:shd w:val="clear" w:color="auto" w:fill="D7E5EC" w:themeFill="accent2" w:themeFillTint="33"/>
      </w:tcPr>
    </w:tblStylePr>
  </w:style>
  <w:style w:type="paragraph" w:styleId="22">
    <w:name w:val="toc 2"/>
    <w:basedOn w:val="a1"/>
    <w:next w:val="a1"/>
    <w:autoRedefine/>
    <w:uiPriority w:val="39"/>
    <w:unhideWhenUsed/>
    <w:rsid w:val="000A48CA"/>
    <w:pPr>
      <w:spacing w:after="100" w:line="259" w:lineRule="auto"/>
      <w:ind w:left="220"/>
    </w:pPr>
    <w:rPr>
      <w:rFonts w:cs="Times New Roman"/>
      <w:color w:val="auto"/>
    </w:rPr>
  </w:style>
  <w:style w:type="paragraph" w:styleId="12">
    <w:name w:val="toc 1"/>
    <w:basedOn w:val="a1"/>
    <w:next w:val="a1"/>
    <w:autoRedefine/>
    <w:uiPriority w:val="39"/>
    <w:unhideWhenUsed/>
    <w:rsid w:val="000A48CA"/>
    <w:pPr>
      <w:spacing w:after="100" w:line="259" w:lineRule="auto"/>
    </w:pPr>
    <w:rPr>
      <w:rFonts w:cs="Times New Roman"/>
      <w:color w:val="auto"/>
    </w:rPr>
  </w:style>
  <w:style w:type="paragraph" w:styleId="33">
    <w:name w:val="toc 3"/>
    <w:basedOn w:val="a1"/>
    <w:next w:val="a1"/>
    <w:autoRedefine/>
    <w:uiPriority w:val="39"/>
    <w:unhideWhenUsed/>
    <w:rsid w:val="000A48CA"/>
    <w:pPr>
      <w:spacing w:after="100" w:line="259" w:lineRule="auto"/>
      <w:ind w:left="440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gwo\AppData\Roaming\Microsoft\Templates\&#47784;&#45912;%20&#48177;&#49436;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CD680-627B-45A0-9608-8BFC9723E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모던 백서.dotx</Template>
  <TotalTime>157</TotalTime>
  <Pages>10</Pages>
  <Words>903</Words>
  <Characters>5151</Characters>
  <Application>Microsoft Office Word</Application>
  <DocSecurity>0</DocSecurity>
  <Lines>42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임우영</dc:creator>
  <cp:keywords/>
  <dc:description/>
  <cp:lastModifiedBy>임우영</cp:lastModifiedBy>
  <cp:revision>31</cp:revision>
  <cp:lastPrinted>2023-05-21T14:38:00Z</cp:lastPrinted>
  <dcterms:created xsi:type="dcterms:W3CDTF">2023-05-21T14:36:00Z</dcterms:created>
  <dcterms:modified xsi:type="dcterms:W3CDTF">2023-05-22T09:05:00Z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